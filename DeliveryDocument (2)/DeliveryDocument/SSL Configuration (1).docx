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EE" w:rsidRDefault="00946496" w:rsidP="00946496">
      <w:r>
        <w:tab/>
      </w:r>
      <w:r>
        <w:tab/>
      </w:r>
      <w:r>
        <w:tab/>
      </w:r>
      <w:r>
        <w:tab/>
      </w:r>
      <w:r>
        <w:tab/>
      </w:r>
      <w:r>
        <w:rPr>
          <w:noProof/>
          <w:lang w:val="en-IN" w:eastAsia="en-IN"/>
        </w:rPr>
        <w:drawing>
          <wp:inline distT="0" distB="0" distL="0" distR="0">
            <wp:extent cx="1581150" cy="1181100"/>
            <wp:effectExtent l="19050" t="0" r="0" b="0"/>
            <wp:docPr id="42" name="Picture 41" descr="Tec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M.png"/>
                    <pic:cNvPicPr/>
                  </pic:nvPicPr>
                  <pic:blipFill>
                    <a:blip r:embed="rId8"/>
                    <a:stretch>
                      <a:fillRect/>
                    </a:stretch>
                  </pic:blipFill>
                  <pic:spPr>
                    <a:xfrm>
                      <a:off x="0" y="0"/>
                      <a:ext cx="1581150" cy="1181100"/>
                    </a:xfrm>
                    <a:prstGeom prst="rect">
                      <a:avLst/>
                    </a:prstGeom>
                  </pic:spPr>
                </pic:pic>
              </a:graphicData>
            </a:graphic>
          </wp:inline>
        </w:drawing>
      </w:r>
      <w:r>
        <w:tab/>
      </w:r>
      <w:r>
        <w:tab/>
      </w:r>
      <w:r>
        <w:tab/>
      </w:r>
      <w:r>
        <w:tab/>
      </w:r>
      <w:r>
        <w:tab/>
      </w:r>
      <w:r>
        <w:tab/>
      </w:r>
      <w:r>
        <w:tab/>
      </w:r>
      <w:r>
        <w:tab/>
      </w:r>
    </w:p>
    <w:p w:rsidR="006B53B9" w:rsidRDefault="00B841F5" w:rsidP="00773A85">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504190</wp:posOffset>
                </wp:positionH>
                <wp:positionV relativeFrom="paragraph">
                  <wp:posOffset>143510</wp:posOffset>
                </wp:positionV>
                <wp:extent cx="5234305" cy="764540"/>
                <wp:effectExtent l="0" t="0" r="4445"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305" cy="764540"/>
                        </a:xfrm>
                        <a:prstGeom prst="rect">
                          <a:avLst/>
                        </a:prstGeom>
                        <a:solidFill>
                          <a:srgbClr val="FFFFFF"/>
                        </a:solidFill>
                        <a:ln w="9525">
                          <a:solidFill>
                            <a:srgbClr val="000000"/>
                          </a:solidFill>
                          <a:miter lim="800000"/>
                          <a:headEnd/>
                          <a:tailEnd/>
                        </a:ln>
                      </wps:spPr>
                      <wps:txbx>
                        <w:txbxContent>
                          <w:p w:rsidR="0070764A" w:rsidRPr="00487C8E" w:rsidRDefault="00487C8E" w:rsidP="00AF584D">
                            <w:pPr>
                              <w:jc w:val="center"/>
                              <w:rPr>
                                <w:rFonts w:ascii="Times New Roman" w:hAnsi="Times New Roman" w:cs="Times New Roman"/>
                                <w:b/>
                                <w:sz w:val="48"/>
                                <w:lang w:val="en-IN"/>
                              </w:rPr>
                            </w:pPr>
                            <w:r>
                              <w:rPr>
                                <w:rFonts w:ascii="Times New Roman" w:hAnsi="Times New Roman" w:cs="Times New Roman"/>
                                <w:b/>
                                <w:sz w:val="48"/>
                                <w:lang w:val="en-IN"/>
                              </w:rPr>
                              <w:t>SSL 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9.7pt;margin-top:11.3pt;width:412.15pt;height:6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">
                <v:textbox>
                  <w:txbxContent>
                    <w:p w:rsidR="0070764A" w:rsidRPr="00487C8E" w:rsidRDefault="00487C8E" w:rsidP="00AF584D">
                      <w:pPr>
                        <w:jc w:val="center"/>
                        <w:rPr>
                          <w:rFonts w:ascii="Times New Roman" w:hAnsi="Times New Roman" w:cs="Times New Roman"/>
                          <w:b/>
                          <w:sz w:val="48"/>
                          <w:lang w:val="en-IN"/>
                        </w:rPr>
                      </w:pPr>
                      <w:r>
                        <w:rPr>
                          <w:rFonts w:ascii="Times New Roman" w:hAnsi="Times New Roman" w:cs="Times New Roman"/>
                          <w:b/>
                          <w:sz w:val="48"/>
                          <w:lang w:val="en-IN"/>
                        </w:rPr>
                        <w:t>SSL Configuration</w:t>
                      </w:r>
                    </w:p>
                  </w:txbxContent>
                </v:textbox>
              </v:shape>
            </w:pict>
          </mc:Fallback>
        </mc:AlternateContent>
      </w:r>
    </w:p>
    <w:p w:rsidR="006B53B9" w:rsidRDefault="006B53B9" w:rsidP="00773A85"/>
    <w:p w:rsidR="006B53B9" w:rsidRDefault="006B53B9" w:rsidP="00773A85"/>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20"/>
      </w:tblGrid>
      <w:tr w:rsidR="00136829" w:rsidTr="00136829">
        <w:tc>
          <w:tcPr>
            <w:tcW w:w="9620" w:type="dxa"/>
          </w:tcPr>
          <w:p w:rsidR="00136829" w:rsidRDefault="00136829" w:rsidP="00BB75B8"/>
        </w:tc>
      </w:tr>
    </w:tbl>
    <w:p w:rsidR="00AF584D" w:rsidRDefault="00AF584D" w:rsidP="00AF584D"/>
    <w:p w:rsidR="00613BF7" w:rsidRDefault="00613BF7" w:rsidP="00AF584D"/>
    <w:p w:rsidR="00613BF7" w:rsidRDefault="00613BF7" w:rsidP="00AF584D"/>
    <w:p w:rsidR="00613BF7" w:rsidRDefault="00613BF7" w:rsidP="00AF584D"/>
    <w:p w:rsidR="00613BF7" w:rsidRDefault="00613BF7"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487C8E">
      <w:pPr>
        <w:pStyle w:val="Heading1"/>
      </w:pPr>
      <w:bookmarkStart w:id="0" w:name="_Toc61951261"/>
      <w:bookmarkStart w:id="1" w:name="_Toc61951325"/>
      <w:bookmarkStart w:id="2" w:name="_Toc61953245"/>
      <w:bookmarkStart w:id="3" w:name="_Toc61967385"/>
      <w:bookmarkStart w:id="4" w:name="_Toc61974175"/>
      <w:r>
        <w:lastRenderedPageBreak/>
        <w:t>Version history</w:t>
      </w:r>
      <w:bookmarkEnd w:id="0"/>
      <w:bookmarkEnd w:id="1"/>
      <w:bookmarkEnd w:id="2"/>
      <w:bookmarkEnd w:id="3"/>
      <w:bookmarkEnd w:id="4"/>
    </w:p>
    <w:p w:rsidR="00487C8E" w:rsidRDefault="00487C8E" w:rsidP="00AF584D"/>
    <w:p w:rsidR="00613BF7" w:rsidRDefault="00613BF7" w:rsidP="00AF584D"/>
    <w:p w:rsidR="00FD6FC6" w:rsidRDefault="00FD6FC6" w:rsidP="00FD6FC6"/>
    <w:tbl>
      <w:tblPr>
        <w:tblStyle w:val="TableGrid"/>
        <w:tblW w:w="9640" w:type="dxa"/>
        <w:tblLook w:val="04A0" w:firstRow="1" w:lastRow="0" w:firstColumn="1" w:lastColumn="0" w:noHBand="0" w:noVBand="1"/>
      </w:tblPr>
      <w:tblGrid>
        <w:gridCol w:w="2586"/>
        <w:gridCol w:w="1993"/>
        <w:gridCol w:w="2515"/>
        <w:gridCol w:w="2546"/>
      </w:tblGrid>
      <w:tr w:rsidR="00FD6FC6" w:rsidTr="00351096">
        <w:trPr>
          <w:trHeight w:val="621"/>
        </w:trPr>
        <w:tc>
          <w:tcPr>
            <w:tcW w:w="2586" w:type="dxa"/>
          </w:tcPr>
          <w:p w:rsidR="00FD6FC6" w:rsidRPr="00ED4FAD" w:rsidRDefault="00FD6FC6" w:rsidP="00351096">
            <w:pPr>
              <w:jc w:val="center"/>
              <w:rPr>
                <w:b/>
              </w:rPr>
            </w:pPr>
            <w:r w:rsidRPr="00ED4FAD">
              <w:rPr>
                <w:b/>
              </w:rPr>
              <w:t>Document Name</w:t>
            </w:r>
          </w:p>
        </w:tc>
        <w:tc>
          <w:tcPr>
            <w:tcW w:w="1993" w:type="dxa"/>
          </w:tcPr>
          <w:p w:rsidR="00FD6FC6" w:rsidRPr="00ED4FAD" w:rsidRDefault="00FD6FC6" w:rsidP="00351096">
            <w:pPr>
              <w:jc w:val="center"/>
              <w:rPr>
                <w:b/>
              </w:rPr>
            </w:pPr>
            <w:r w:rsidRPr="00ED4FAD">
              <w:rPr>
                <w:b/>
              </w:rPr>
              <w:t>Version</w:t>
            </w:r>
          </w:p>
        </w:tc>
        <w:tc>
          <w:tcPr>
            <w:tcW w:w="2515" w:type="dxa"/>
          </w:tcPr>
          <w:p w:rsidR="00FD6FC6" w:rsidRPr="00ED4FAD" w:rsidRDefault="00FD6FC6" w:rsidP="00351096">
            <w:pPr>
              <w:jc w:val="center"/>
              <w:rPr>
                <w:b/>
              </w:rPr>
            </w:pPr>
            <w:r w:rsidRPr="00ED4FAD">
              <w:rPr>
                <w:b/>
              </w:rPr>
              <w:t>Prepared by</w:t>
            </w:r>
          </w:p>
        </w:tc>
        <w:tc>
          <w:tcPr>
            <w:tcW w:w="2546" w:type="dxa"/>
          </w:tcPr>
          <w:p w:rsidR="00FD6FC6" w:rsidRPr="00ED4FAD" w:rsidRDefault="00FD6FC6" w:rsidP="00351096">
            <w:pPr>
              <w:jc w:val="center"/>
              <w:rPr>
                <w:b/>
              </w:rPr>
            </w:pPr>
            <w:r w:rsidRPr="00ED4FAD">
              <w:rPr>
                <w:b/>
              </w:rPr>
              <w:t>Reviewed by</w:t>
            </w:r>
          </w:p>
        </w:tc>
      </w:tr>
      <w:tr w:rsidR="00FD6FC6" w:rsidTr="00351096">
        <w:trPr>
          <w:trHeight w:val="301"/>
        </w:trPr>
        <w:tc>
          <w:tcPr>
            <w:tcW w:w="2586" w:type="dxa"/>
          </w:tcPr>
          <w:p w:rsidR="00FD6FC6" w:rsidRPr="00ED4FAD" w:rsidRDefault="00FD6FC6" w:rsidP="00351096">
            <w:pPr>
              <w:jc w:val="center"/>
            </w:pPr>
            <w:r>
              <w:t>SSL Configuration</w:t>
            </w:r>
          </w:p>
        </w:tc>
        <w:tc>
          <w:tcPr>
            <w:tcW w:w="1993" w:type="dxa"/>
          </w:tcPr>
          <w:p w:rsidR="00FD6FC6" w:rsidRPr="00ED4FAD" w:rsidRDefault="00FD6FC6" w:rsidP="00351096">
            <w:pPr>
              <w:jc w:val="center"/>
            </w:pPr>
            <w:r w:rsidRPr="00ED4FAD">
              <w:t>v.01</w:t>
            </w:r>
          </w:p>
        </w:tc>
        <w:tc>
          <w:tcPr>
            <w:tcW w:w="2515" w:type="dxa"/>
          </w:tcPr>
          <w:p w:rsidR="00FD6FC6" w:rsidRPr="00ED4FAD" w:rsidRDefault="00FD6FC6" w:rsidP="00351096">
            <w:r>
              <w:t>Abhishek Kushwaha</w:t>
            </w:r>
          </w:p>
        </w:tc>
        <w:tc>
          <w:tcPr>
            <w:tcW w:w="2546" w:type="dxa"/>
          </w:tcPr>
          <w:p w:rsidR="00FD6FC6" w:rsidRDefault="00FD6FC6" w:rsidP="00351096">
            <w:pPr>
              <w:jc w:val="center"/>
            </w:pPr>
            <w:r w:rsidRPr="00ED4FAD">
              <w:t>Sumit Malhotra</w:t>
            </w:r>
          </w:p>
          <w:p w:rsidR="00FD6FC6" w:rsidRPr="00450BA2" w:rsidRDefault="00FD6FC6" w:rsidP="00351096"/>
        </w:tc>
      </w:tr>
      <w:tr w:rsidR="00FD6FC6" w:rsidTr="00351096">
        <w:trPr>
          <w:trHeight w:val="310"/>
        </w:trPr>
        <w:tc>
          <w:tcPr>
            <w:tcW w:w="2586" w:type="dxa"/>
          </w:tcPr>
          <w:p w:rsidR="00FD6FC6" w:rsidRPr="00ED4FAD" w:rsidRDefault="00FD6FC6" w:rsidP="00351096">
            <w:pPr>
              <w:jc w:val="center"/>
            </w:pPr>
          </w:p>
        </w:tc>
        <w:tc>
          <w:tcPr>
            <w:tcW w:w="1993" w:type="dxa"/>
          </w:tcPr>
          <w:p w:rsidR="00FD6FC6" w:rsidRPr="00ED4FAD" w:rsidRDefault="00FD6FC6" w:rsidP="00351096">
            <w:pPr>
              <w:jc w:val="center"/>
            </w:pPr>
          </w:p>
        </w:tc>
        <w:tc>
          <w:tcPr>
            <w:tcW w:w="2515" w:type="dxa"/>
          </w:tcPr>
          <w:p w:rsidR="00FD6FC6" w:rsidRPr="00ED4FAD" w:rsidRDefault="00FD6FC6" w:rsidP="00351096">
            <w:pPr>
              <w:jc w:val="center"/>
            </w:pPr>
          </w:p>
        </w:tc>
        <w:tc>
          <w:tcPr>
            <w:tcW w:w="2546" w:type="dxa"/>
          </w:tcPr>
          <w:p w:rsidR="00FD6FC6" w:rsidRPr="00ED4FAD" w:rsidRDefault="00FD6FC6" w:rsidP="00351096">
            <w:pPr>
              <w:jc w:val="center"/>
            </w:pPr>
          </w:p>
        </w:tc>
      </w:tr>
    </w:tbl>
    <w:p w:rsidR="00FD6FC6" w:rsidRDefault="00FD6FC6" w:rsidP="00FD6FC6"/>
    <w:p w:rsidR="00FD6FC6" w:rsidRDefault="00FD6FC6" w:rsidP="00FD6FC6"/>
    <w:p w:rsidR="00FD6FC6" w:rsidRDefault="00FD6FC6" w:rsidP="00FD6FC6"/>
    <w:p w:rsidR="00613BF7" w:rsidRDefault="00613BF7" w:rsidP="00AF584D"/>
    <w:p w:rsidR="00613BF7" w:rsidRDefault="00613BF7" w:rsidP="00AF584D"/>
    <w:p w:rsidR="00613BF7" w:rsidRDefault="00613BF7" w:rsidP="00AF584D"/>
    <w:p w:rsidR="00613BF7" w:rsidRDefault="00613BF7" w:rsidP="00AF584D"/>
    <w:p w:rsidR="00613BF7" w:rsidRDefault="00C21D23" w:rsidP="00C21D23">
      <w:pPr>
        <w:tabs>
          <w:tab w:val="left" w:pos="1350"/>
        </w:tabs>
      </w:pPr>
      <w:r>
        <w:tab/>
      </w:r>
    </w:p>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sdt>
      <w:sdtPr>
        <w:rPr>
          <w:rFonts w:ascii="Cambria" w:hAnsi="Cambria"/>
          <w:b w:val="0"/>
          <w:caps w:val="0"/>
          <w:sz w:val="20"/>
          <w:szCs w:val="22"/>
        </w:rPr>
        <w:id w:val="-1108582584"/>
        <w:docPartObj>
          <w:docPartGallery w:val="Table of Contents"/>
          <w:docPartUnique/>
        </w:docPartObj>
      </w:sdtPr>
      <w:sdtEndPr>
        <w:rPr>
          <w:bCs/>
          <w:noProof/>
        </w:rPr>
      </w:sdtEndPr>
      <w:sdtContent>
        <w:p w:rsidR="00F605B1" w:rsidRDefault="00F605B1">
          <w:pPr>
            <w:pStyle w:val="TOCHeading"/>
          </w:pPr>
          <w:r>
            <w:t>Contents</w:t>
          </w:r>
        </w:p>
        <w:p w:rsidR="00BE30B4" w:rsidRDefault="00F605B1">
          <w:pPr>
            <w:pStyle w:val="TOC1"/>
            <w:rPr>
              <w:rFonts w:eastAsiaTheme="minorEastAsia" w:cs="Mangal"/>
              <w:b w:val="0"/>
              <w:bCs w:val="0"/>
              <w:iCs w:val="0"/>
              <w:noProof/>
              <w:sz w:val="22"/>
              <w:szCs w:val="20"/>
              <w:lang w:val="en-IN" w:eastAsia="en-IN" w:bidi="hi-IN"/>
            </w:rPr>
          </w:pPr>
          <w:r>
            <w:rPr>
              <w:noProof/>
            </w:rPr>
            <w:fldChar w:fldCharType="begin"/>
          </w:r>
          <w:r>
            <w:rPr>
              <w:noProof/>
            </w:rPr>
            <w:instrText xml:space="preserve"> TOC \o "1-3" \h \z \u </w:instrText>
          </w:r>
          <w:r>
            <w:rPr>
              <w:noProof/>
            </w:rPr>
            <w:fldChar w:fldCharType="separate"/>
          </w:r>
          <w:hyperlink w:anchor="_Toc61974175" w:history="1">
            <w:r w:rsidR="00BE30B4" w:rsidRPr="00A13FBB">
              <w:rPr>
                <w:rStyle w:val="Hyperlink"/>
                <w:noProof/>
              </w:rPr>
              <w:t>1</w:t>
            </w:r>
            <w:r w:rsidR="00BE30B4">
              <w:rPr>
                <w:rFonts w:eastAsiaTheme="minorEastAsia" w:cs="Mangal"/>
                <w:b w:val="0"/>
                <w:bCs w:val="0"/>
                <w:iCs w:val="0"/>
                <w:noProof/>
                <w:sz w:val="22"/>
                <w:szCs w:val="20"/>
                <w:lang w:val="en-IN" w:eastAsia="en-IN" w:bidi="hi-IN"/>
              </w:rPr>
              <w:tab/>
            </w:r>
            <w:r w:rsidR="00BE30B4" w:rsidRPr="00A13FBB">
              <w:rPr>
                <w:rStyle w:val="Hyperlink"/>
                <w:noProof/>
              </w:rPr>
              <w:t>Version history</w:t>
            </w:r>
            <w:r w:rsidR="00BE30B4">
              <w:rPr>
                <w:noProof/>
                <w:webHidden/>
              </w:rPr>
              <w:tab/>
            </w:r>
            <w:r w:rsidR="00BE30B4">
              <w:rPr>
                <w:noProof/>
                <w:webHidden/>
              </w:rPr>
              <w:fldChar w:fldCharType="begin"/>
            </w:r>
            <w:r w:rsidR="00BE30B4">
              <w:rPr>
                <w:noProof/>
                <w:webHidden/>
              </w:rPr>
              <w:instrText xml:space="preserve"> PAGEREF _Toc61974175 \h </w:instrText>
            </w:r>
            <w:r w:rsidR="00BE30B4">
              <w:rPr>
                <w:noProof/>
                <w:webHidden/>
              </w:rPr>
            </w:r>
            <w:r w:rsidR="00BE30B4">
              <w:rPr>
                <w:noProof/>
                <w:webHidden/>
              </w:rPr>
              <w:fldChar w:fldCharType="separate"/>
            </w:r>
            <w:r w:rsidR="00BE30B4">
              <w:rPr>
                <w:noProof/>
                <w:webHidden/>
              </w:rPr>
              <w:t>2</w:t>
            </w:r>
            <w:r w:rsidR="00BE30B4">
              <w:rPr>
                <w:noProof/>
                <w:webHidden/>
              </w:rPr>
              <w:fldChar w:fldCharType="end"/>
            </w:r>
          </w:hyperlink>
        </w:p>
        <w:p w:rsidR="00BE30B4" w:rsidRDefault="00185542">
          <w:pPr>
            <w:pStyle w:val="TOC1"/>
            <w:rPr>
              <w:rFonts w:eastAsiaTheme="minorEastAsia" w:cs="Mangal"/>
              <w:b w:val="0"/>
              <w:bCs w:val="0"/>
              <w:iCs w:val="0"/>
              <w:noProof/>
              <w:sz w:val="22"/>
              <w:szCs w:val="20"/>
              <w:lang w:val="en-IN" w:eastAsia="en-IN" w:bidi="hi-IN"/>
            </w:rPr>
          </w:pPr>
          <w:hyperlink w:anchor="_Toc61974176" w:history="1">
            <w:r w:rsidR="00BE30B4" w:rsidRPr="00A13FBB">
              <w:rPr>
                <w:rStyle w:val="Hyperlink"/>
                <w:noProof/>
              </w:rPr>
              <w:t>3</w:t>
            </w:r>
            <w:r w:rsidR="00BE30B4">
              <w:rPr>
                <w:rFonts w:eastAsiaTheme="minorEastAsia" w:cs="Mangal"/>
                <w:b w:val="0"/>
                <w:bCs w:val="0"/>
                <w:iCs w:val="0"/>
                <w:noProof/>
                <w:sz w:val="22"/>
                <w:szCs w:val="20"/>
                <w:lang w:val="en-IN" w:eastAsia="en-IN" w:bidi="hi-IN"/>
              </w:rPr>
              <w:tab/>
            </w:r>
            <w:r w:rsidR="00BE30B4" w:rsidRPr="00A13FBB">
              <w:rPr>
                <w:rStyle w:val="Hyperlink"/>
                <w:noProof/>
              </w:rPr>
              <w:t>Install Apache webserver with SSL/TLS support</w:t>
            </w:r>
            <w:r w:rsidR="00BE30B4">
              <w:rPr>
                <w:noProof/>
                <w:webHidden/>
              </w:rPr>
              <w:tab/>
            </w:r>
            <w:r w:rsidR="00BE30B4">
              <w:rPr>
                <w:noProof/>
                <w:webHidden/>
              </w:rPr>
              <w:fldChar w:fldCharType="begin"/>
            </w:r>
            <w:r w:rsidR="00BE30B4">
              <w:rPr>
                <w:noProof/>
                <w:webHidden/>
              </w:rPr>
              <w:instrText xml:space="preserve"> PAGEREF _Toc61974176 \h </w:instrText>
            </w:r>
            <w:r w:rsidR="00BE30B4">
              <w:rPr>
                <w:noProof/>
                <w:webHidden/>
              </w:rPr>
            </w:r>
            <w:r w:rsidR="00BE30B4">
              <w:rPr>
                <w:noProof/>
                <w:webHidden/>
              </w:rPr>
              <w:fldChar w:fldCharType="separate"/>
            </w:r>
            <w:r w:rsidR="00BE30B4">
              <w:rPr>
                <w:noProof/>
                <w:webHidden/>
              </w:rPr>
              <w:t>4</w:t>
            </w:r>
            <w:r w:rsidR="00BE30B4">
              <w:rPr>
                <w:noProof/>
                <w:webHidden/>
              </w:rPr>
              <w:fldChar w:fldCharType="end"/>
            </w:r>
          </w:hyperlink>
        </w:p>
        <w:p w:rsidR="00BE30B4" w:rsidRDefault="00185542">
          <w:pPr>
            <w:pStyle w:val="TOC1"/>
            <w:rPr>
              <w:rFonts w:eastAsiaTheme="minorEastAsia" w:cs="Mangal"/>
              <w:b w:val="0"/>
              <w:bCs w:val="0"/>
              <w:iCs w:val="0"/>
              <w:noProof/>
              <w:sz w:val="22"/>
              <w:szCs w:val="20"/>
              <w:lang w:val="en-IN" w:eastAsia="en-IN" w:bidi="hi-IN"/>
            </w:rPr>
          </w:pPr>
          <w:hyperlink w:anchor="_Toc61974177" w:history="1">
            <w:r w:rsidR="00BE30B4" w:rsidRPr="00A13FBB">
              <w:rPr>
                <w:rStyle w:val="Hyperlink"/>
                <w:noProof/>
              </w:rPr>
              <w:t>4</w:t>
            </w:r>
            <w:r w:rsidR="00BE30B4">
              <w:rPr>
                <w:rFonts w:eastAsiaTheme="minorEastAsia" w:cs="Mangal"/>
                <w:b w:val="0"/>
                <w:bCs w:val="0"/>
                <w:iCs w:val="0"/>
                <w:noProof/>
                <w:sz w:val="22"/>
                <w:szCs w:val="20"/>
                <w:lang w:val="en-IN" w:eastAsia="en-IN" w:bidi="hi-IN"/>
              </w:rPr>
              <w:tab/>
            </w:r>
            <w:r w:rsidR="00BE30B4" w:rsidRPr="00A13FBB">
              <w:rPr>
                <w:rStyle w:val="Hyperlink"/>
                <w:noProof/>
              </w:rPr>
              <w:t>Verify installation and status:</w:t>
            </w:r>
            <w:r w:rsidR="00BE30B4">
              <w:rPr>
                <w:noProof/>
                <w:webHidden/>
              </w:rPr>
              <w:tab/>
            </w:r>
            <w:r w:rsidR="00BE30B4">
              <w:rPr>
                <w:noProof/>
                <w:webHidden/>
              </w:rPr>
              <w:fldChar w:fldCharType="begin"/>
            </w:r>
            <w:r w:rsidR="00BE30B4">
              <w:rPr>
                <w:noProof/>
                <w:webHidden/>
              </w:rPr>
              <w:instrText xml:space="preserve"> PAGEREF _Toc61974177 \h </w:instrText>
            </w:r>
            <w:r w:rsidR="00BE30B4">
              <w:rPr>
                <w:noProof/>
                <w:webHidden/>
              </w:rPr>
            </w:r>
            <w:r w:rsidR="00BE30B4">
              <w:rPr>
                <w:noProof/>
                <w:webHidden/>
              </w:rPr>
              <w:fldChar w:fldCharType="separate"/>
            </w:r>
            <w:r w:rsidR="00BE30B4">
              <w:rPr>
                <w:noProof/>
                <w:webHidden/>
              </w:rPr>
              <w:t>5</w:t>
            </w:r>
            <w:r w:rsidR="00BE30B4">
              <w:rPr>
                <w:noProof/>
                <w:webHidden/>
              </w:rPr>
              <w:fldChar w:fldCharType="end"/>
            </w:r>
          </w:hyperlink>
        </w:p>
        <w:p w:rsidR="00BE30B4" w:rsidRDefault="00185542">
          <w:pPr>
            <w:pStyle w:val="TOC1"/>
            <w:rPr>
              <w:rFonts w:eastAsiaTheme="minorEastAsia" w:cs="Mangal"/>
              <w:b w:val="0"/>
              <w:bCs w:val="0"/>
              <w:iCs w:val="0"/>
              <w:noProof/>
              <w:sz w:val="22"/>
              <w:szCs w:val="20"/>
              <w:lang w:val="en-IN" w:eastAsia="en-IN" w:bidi="hi-IN"/>
            </w:rPr>
          </w:pPr>
          <w:hyperlink w:anchor="_Toc61974178" w:history="1">
            <w:r w:rsidR="00BE30B4" w:rsidRPr="00A13FBB">
              <w:rPr>
                <w:rStyle w:val="Hyperlink"/>
                <w:noProof/>
              </w:rPr>
              <w:t>5</w:t>
            </w:r>
            <w:r w:rsidR="00BE30B4">
              <w:rPr>
                <w:rFonts w:eastAsiaTheme="minorEastAsia" w:cs="Mangal"/>
                <w:b w:val="0"/>
                <w:bCs w:val="0"/>
                <w:iCs w:val="0"/>
                <w:noProof/>
                <w:sz w:val="22"/>
                <w:szCs w:val="20"/>
                <w:lang w:val="en-IN" w:eastAsia="en-IN" w:bidi="hi-IN"/>
              </w:rPr>
              <w:tab/>
            </w:r>
            <w:r w:rsidR="00BE30B4" w:rsidRPr="00A13FBB">
              <w:rPr>
                <w:rStyle w:val="Hyperlink"/>
                <w:noProof/>
              </w:rPr>
              <w:t>Verify loaded as a module into httpd server:</w:t>
            </w:r>
            <w:r w:rsidR="00BE30B4">
              <w:rPr>
                <w:noProof/>
                <w:webHidden/>
              </w:rPr>
              <w:tab/>
            </w:r>
            <w:r w:rsidR="00BE30B4">
              <w:rPr>
                <w:noProof/>
                <w:webHidden/>
              </w:rPr>
              <w:fldChar w:fldCharType="begin"/>
            </w:r>
            <w:r w:rsidR="00BE30B4">
              <w:rPr>
                <w:noProof/>
                <w:webHidden/>
              </w:rPr>
              <w:instrText xml:space="preserve"> PAGEREF _Toc61974178 \h </w:instrText>
            </w:r>
            <w:r w:rsidR="00BE30B4">
              <w:rPr>
                <w:noProof/>
                <w:webHidden/>
              </w:rPr>
            </w:r>
            <w:r w:rsidR="00BE30B4">
              <w:rPr>
                <w:noProof/>
                <w:webHidden/>
              </w:rPr>
              <w:fldChar w:fldCharType="separate"/>
            </w:r>
            <w:r w:rsidR="00BE30B4">
              <w:rPr>
                <w:noProof/>
                <w:webHidden/>
              </w:rPr>
              <w:t>6</w:t>
            </w:r>
            <w:r w:rsidR="00BE30B4">
              <w:rPr>
                <w:noProof/>
                <w:webHidden/>
              </w:rPr>
              <w:fldChar w:fldCharType="end"/>
            </w:r>
          </w:hyperlink>
        </w:p>
        <w:p w:rsidR="00BE30B4" w:rsidRDefault="00185542">
          <w:pPr>
            <w:pStyle w:val="TOC2"/>
            <w:rPr>
              <w:rFonts w:asciiTheme="minorHAnsi" w:eastAsiaTheme="minorEastAsia" w:hAnsiTheme="minorHAnsi" w:cs="Mangal"/>
              <w:b w:val="0"/>
              <w:bCs w:val="0"/>
              <w:noProof/>
              <w:sz w:val="22"/>
              <w:szCs w:val="20"/>
              <w:lang w:val="en-IN" w:eastAsia="en-IN" w:bidi="hi-IN"/>
            </w:rPr>
          </w:pPr>
          <w:hyperlink w:anchor="_Toc61974179" w:history="1">
            <w:r w:rsidR="00BE30B4" w:rsidRPr="00A13FBB">
              <w:rPr>
                <w:rStyle w:val="Hyperlink"/>
                <w:rFonts w:cs="Arial"/>
                <w:noProof/>
              </w:rPr>
              <w:t>apachectl -M | grep ssl</w:t>
            </w:r>
            <w:r w:rsidR="00BE30B4">
              <w:rPr>
                <w:noProof/>
                <w:webHidden/>
              </w:rPr>
              <w:tab/>
            </w:r>
            <w:r w:rsidR="00BE30B4">
              <w:rPr>
                <w:noProof/>
                <w:webHidden/>
              </w:rPr>
              <w:fldChar w:fldCharType="begin"/>
            </w:r>
            <w:r w:rsidR="00BE30B4">
              <w:rPr>
                <w:noProof/>
                <w:webHidden/>
              </w:rPr>
              <w:instrText xml:space="preserve"> PAGEREF _Toc61974179 \h </w:instrText>
            </w:r>
            <w:r w:rsidR="00BE30B4">
              <w:rPr>
                <w:noProof/>
                <w:webHidden/>
              </w:rPr>
            </w:r>
            <w:r w:rsidR="00BE30B4">
              <w:rPr>
                <w:noProof/>
                <w:webHidden/>
              </w:rPr>
              <w:fldChar w:fldCharType="separate"/>
            </w:r>
            <w:r w:rsidR="00BE30B4">
              <w:rPr>
                <w:noProof/>
                <w:webHidden/>
              </w:rPr>
              <w:t>6</w:t>
            </w:r>
            <w:r w:rsidR="00BE30B4">
              <w:rPr>
                <w:noProof/>
                <w:webHidden/>
              </w:rPr>
              <w:fldChar w:fldCharType="end"/>
            </w:r>
          </w:hyperlink>
        </w:p>
        <w:p w:rsidR="00BE30B4" w:rsidRDefault="00185542">
          <w:pPr>
            <w:pStyle w:val="TOC2"/>
            <w:rPr>
              <w:rFonts w:asciiTheme="minorHAnsi" w:eastAsiaTheme="minorEastAsia" w:hAnsiTheme="minorHAnsi" w:cs="Mangal"/>
              <w:b w:val="0"/>
              <w:bCs w:val="0"/>
              <w:noProof/>
              <w:sz w:val="22"/>
              <w:szCs w:val="20"/>
              <w:lang w:val="en-IN" w:eastAsia="en-IN" w:bidi="hi-IN"/>
            </w:rPr>
          </w:pPr>
          <w:hyperlink w:anchor="_Toc61974180" w:history="1">
            <w:r w:rsidR="00BE30B4" w:rsidRPr="00A13FBB">
              <w:rPr>
                <w:rStyle w:val="Hyperlink"/>
                <w:rFonts w:cs="Arial"/>
                <w:noProof/>
              </w:rPr>
              <w:t>ssl_module (shared)</w:t>
            </w:r>
            <w:r w:rsidR="00BE30B4">
              <w:rPr>
                <w:noProof/>
                <w:webHidden/>
              </w:rPr>
              <w:tab/>
            </w:r>
            <w:r w:rsidR="00BE30B4">
              <w:rPr>
                <w:noProof/>
                <w:webHidden/>
              </w:rPr>
              <w:fldChar w:fldCharType="begin"/>
            </w:r>
            <w:r w:rsidR="00BE30B4">
              <w:rPr>
                <w:noProof/>
                <w:webHidden/>
              </w:rPr>
              <w:instrText xml:space="preserve"> PAGEREF _Toc61974180 \h </w:instrText>
            </w:r>
            <w:r w:rsidR="00BE30B4">
              <w:rPr>
                <w:noProof/>
                <w:webHidden/>
              </w:rPr>
            </w:r>
            <w:r w:rsidR="00BE30B4">
              <w:rPr>
                <w:noProof/>
                <w:webHidden/>
              </w:rPr>
              <w:fldChar w:fldCharType="separate"/>
            </w:r>
            <w:r w:rsidR="00BE30B4">
              <w:rPr>
                <w:noProof/>
                <w:webHidden/>
              </w:rPr>
              <w:t>6</w:t>
            </w:r>
            <w:r w:rsidR="00BE30B4">
              <w:rPr>
                <w:noProof/>
                <w:webHidden/>
              </w:rPr>
              <w:fldChar w:fldCharType="end"/>
            </w:r>
          </w:hyperlink>
        </w:p>
        <w:p w:rsidR="00BE30B4" w:rsidRDefault="00185542">
          <w:pPr>
            <w:pStyle w:val="TOC1"/>
            <w:rPr>
              <w:rFonts w:eastAsiaTheme="minorEastAsia" w:cs="Mangal"/>
              <w:b w:val="0"/>
              <w:bCs w:val="0"/>
              <w:iCs w:val="0"/>
              <w:noProof/>
              <w:sz w:val="22"/>
              <w:szCs w:val="20"/>
              <w:lang w:val="en-IN" w:eastAsia="en-IN" w:bidi="hi-IN"/>
            </w:rPr>
          </w:pPr>
          <w:hyperlink w:anchor="_Toc61974181" w:history="1">
            <w:r w:rsidR="00BE30B4" w:rsidRPr="00A13FBB">
              <w:rPr>
                <w:rStyle w:val="Hyperlink"/>
                <w:noProof/>
                <w:snapToGrid w:val="0"/>
              </w:rPr>
              <w:t>6</w:t>
            </w:r>
            <w:r w:rsidR="00BE30B4">
              <w:rPr>
                <w:rFonts w:eastAsiaTheme="minorEastAsia" w:cs="Mangal"/>
                <w:b w:val="0"/>
                <w:bCs w:val="0"/>
                <w:iCs w:val="0"/>
                <w:noProof/>
                <w:sz w:val="22"/>
                <w:szCs w:val="20"/>
                <w:lang w:val="en-IN" w:eastAsia="en-IN" w:bidi="hi-IN"/>
              </w:rPr>
              <w:tab/>
            </w:r>
            <w:r w:rsidR="00BE30B4" w:rsidRPr="00A13FBB">
              <w:rPr>
                <w:rStyle w:val="Hyperlink"/>
                <w:noProof/>
                <w:snapToGrid w:val="0"/>
              </w:rPr>
              <w:t>Redirecting http traffic to https:</w:t>
            </w:r>
            <w:r w:rsidR="00BE30B4">
              <w:rPr>
                <w:noProof/>
                <w:webHidden/>
              </w:rPr>
              <w:tab/>
            </w:r>
            <w:r w:rsidR="00BE30B4">
              <w:rPr>
                <w:noProof/>
                <w:webHidden/>
              </w:rPr>
              <w:fldChar w:fldCharType="begin"/>
            </w:r>
            <w:r w:rsidR="00BE30B4">
              <w:rPr>
                <w:noProof/>
                <w:webHidden/>
              </w:rPr>
              <w:instrText xml:space="preserve"> PAGEREF _Toc61974181 \h </w:instrText>
            </w:r>
            <w:r w:rsidR="00BE30B4">
              <w:rPr>
                <w:noProof/>
                <w:webHidden/>
              </w:rPr>
            </w:r>
            <w:r w:rsidR="00BE30B4">
              <w:rPr>
                <w:noProof/>
                <w:webHidden/>
              </w:rPr>
              <w:fldChar w:fldCharType="separate"/>
            </w:r>
            <w:r w:rsidR="00BE30B4">
              <w:rPr>
                <w:noProof/>
                <w:webHidden/>
              </w:rPr>
              <w:t>7</w:t>
            </w:r>
            <w:r w:rsidR="00BE30B4">
              <w:rPr>
                <w:noProof/>
                <w:webHidden/>
              </w:rPr>
              <w:fldChar w:fldCharType="end"/>
            </w:r>
          </w:hyperlink>
        </w:p>
        <w:p w:rsidR="00BE30B4" w:rsidRDefault="00185542">
          <w:pPr>
            <w:pStyle w:val="TOC2"/>
            <w:rPr>
              <w:rFonts w:asciiTheme="minorHAnsi" w:eastAsiaTheme="minorEastAsia" w:hAnsiTheme="minorHAnsi" w:cs="Mangal"/>
              <w:b w:val="0"/>
              <w:bCs w:val="0"/>
              <w:noProof/>
              <w:sz w:val="22"/>
              <w:szCs w:val="20"/>
              <w:lang w:val="en-IN" w:eastAsia="en-IN" w:bidi="hi-IN"/>
            </w:rPr>
          </w:pPr>
          <w:hyperlink w:anchor="_Toc61974182" w:history="1">
            <w:r w:rsidR="00BE30B4" w:rsidRPr="00A13FBB">
              <w:rPr>
                <w:rStyle w:val="Hyperlink"/>
                <w:noProof/>
                <w:lang w:eastAsia="en-IN"/>
              </w:rPr>
              <w:t>6.1</w:t>
            </w:r>
            <w:r w:rsidR="00BE30B4">
              <w:rPr>
                <w:rFonts w:asciiTheme="minorHAnsi" w:eastAsiaTheme="minorEastAsia" w:hAnsiTheme="minorHAnsi" w:cs="Mangal"/>
                <w:b w:val="0"/>
                <w:bCs w:val="0"/>
                <w:noProof/>
                <w:sz w:val="22"/>
                <w:szCs w:val="20"/>
                <w:lang w:val="en-IN" w:eastAsia="en-IN" w:bidi="hi-IN"/>
              </w:rPr>
              <w:tab/>
            </w:r>
            <w:r w:rsidR="00BE30B4" w:rsidRPr="00A13FBB">
              <w:rPr>
                <w:rStyle w:val="Hyperlink"/>
                <w:noProof/>
                <w:lang w:eastAsia="en-IN"/>
              </w:rPr>
              <w:t>Jenkins:</w:t>
            </w:r>
            <w:r w:rsidR="00BE30B4">
              <w:rPr>
                <w:noProof/>
                <w:webHidden/>
              </w:rPr>
              <w:tab/>
            </w:r>
            <w:r w:rsidR="00BE30B4">
              <w:rPr>
                <w:noProof/>
                <w:webHidden/>
              </w:rPr>
              <w:fldChar w:fldCharType="begin"/>
            </w:r>
            <w:r w:rsidR="00BE30B4">
              <w:rPr>
                <w:noProof/>
                <w:webHidden/>
              </w:rPr>
              <w:instrText xml:space="preserve"> PAGEREF _Toc61974182 \h </w:instrText>
            </w:r>
            <w:r w:rsidR="00BE30B4">
              <w:rPr>
                <w:noProof/>
                <w:webHidden/>
              </w:rPr>
            </w:r>
            <w:r w:rsidR="00BE30B4">
              <w:rPr>
                <w:noProof/>
                <w:webHidden/>
              </w:rPr>
              <w:fldChar w:fldCharType="separate"/>
            </w:r>
            <w:r w:rsidR="00BE30B4">
              <w:rPr>
                <w:noProof/>
                <w:webHidden/>
              </w:rPr>
              <w:t>8</w:t>
            </w:r>
            <w:r w:rsidR="00BE30B4">
              <w:rPr>
                <w:noProof/>
                <w:webHidden/>
              </w:rPr>
              <w:fldChar w:fldCharType="end"/>
            </w:r>
          </w:hyperlink>
        </w:p>
        <w:p w:rsidR="00BE30B4" w:rsidRDefault="00185542">
          <w:pPr>
            <w:pStyle w:val="TOC2"/>
            <w:rPr>
              <w:rFonts w:asciiTheme="minorHAnsi" w:eastAsiaTheme="minorEastAsia" w:hAnsiTheme="minorHAnsi" w:cs="Mangal"/>
              <w:b w:val="0"/>
              <w:bCs w:val="0"/>
              <w:noProof/>
              <w:sz w:val="22"/>
              <w:szCs w:val="20"/>
              <w:lang w:val="en-IN" w:eastAsia="en-IN" w:bidi="hi-IN"/>
            </w:rPr>
          </w:pPr>
          <w:hyperlink w:anchor="_Toc61974183" w:history="1">
            <w:r w:rsidR="00BE30B4" w:rsidRPr="00A13FBB">
              <w:rPr>
                <w:rStyle w:val="Hyperlink"/>
                <w:noProof/>
                <w:lang w:eastAsia="en-IN"/>
              </w:rPr>
              <w:t>6.2</w:t>
            </w:r>
            <w:r w:rsidR="00BE30B4">
              <w:rPr>
                <w:rFonts w:asciiTheme="minorHAnsi" w:eastAsiaTheme="minorEastAsia" w:hAnsiTheme="minorHAnsi" w:cs="Mangal"/>
                <w:b w:val="0"/>
                <w:bCs w:val="0"/>
                <w:noProof/>
                <w:sz w:val="22"/>
                <w:szCs w:val="20"/>
                <w:lang w:val="en-IN" w:eastAsia="en-IN" w:bidi="hi-IN"/>
              </w:rPr>
              <w:tab/>
            </w:r>
            <w:r w:rsidR="00BE30B4" w:rsidRPr="00A13FBB">
              <w:rPr>
                <w:rStyle w:val="Hyperlink"/>
                <w:noProof/>
                <w:lang w:eastAsia="en-IN"/>
              </w:rPr>
              <w:t>JIRA:</w:t>
            </w:r>
            <w:r w:rsidR="00BE30B4">
              <w:rPr>
                <w:noProof/>
                <w:webHidden/>
              </w:rPr>
              <w:tab/>
            </w:r>
            <w:r w:rsidR="00BE30B4">
              <w:rPr>
                <w:noProof/>
                <w:webHidden/>
              </w:rPr>
              <w:fldChar w:fldCharType="begin"/>
            </w:r>
            <w:r w:rsidR="00BE30B4">
              <w:rPr>
                <w:noProof/>
                <w:webHidden/>
              </w:rPr>
              <w:instrText xml:space="preserve"> PAGEREF _Toc61974183 \h </w:instrText>
            </w:r>
            <w:r w:rsidR="00BE30B4">
              <w:rPr>
                <w:noProof/>
                <w:webHidden/>
              </w:rPr>
            </w:r>
            <w:r w:rsidR="00BE30B4">
              <w:rPr>
                <w:noProof/>
                <w:webHidden/>
              </w:rPr>
              <w:fldChar w:fldCharType="separate"/>
            </w:r>
            <w:r w:rsidR="00BE30B4">
              <w:rPr>
                <w:noProof/>
                <w:webHidden/>
              </w:rPr>
              <w:t>8</w:t>
            </w:r>
            <w:r w:rsidR="00BE30B4">
              <w:rPr>
                <w:noProof/>
                <w:webHidden/>
              </w:rPr>
              <w:fldChar w:fldCharType="end"/>
            </w:r>
          </w:hyperlink>
        </w:p>
        <w:p w:rsidR="00BE30B4" w:rsidRDefault="00185542">
          <w:pPr>
            <w:pStyle w:val="TOC2"/>
            <w:rPr>
              <w:rFonts w:asciiTheme="minorHAnsi" w:eastAsiaTheme="minorEastAsia" w:hAnsiTheme="minorHAnsi" w:cs="Mangal"/>
              <w:b w:val="0"/>
              <w:bCs w:val="0"/>
              <w:noProof/>
              <w:sz w:val="22"/>
              <w:szCs w:val="20"/>
              <w:lang w:val="en-IN" w:eastAsia="en-IN" w:bidi="hi-IN"/>
            </w:rPr>
          </w:pPr>
          <w:hyperlink w:anchor="_Toc61974184" w:history="1">
            <w:r w:rsidR="00BE30B4" w:rsidRPr="00A13FBB">
              <w:rPr>
                <w:rStyle w:val="Hyperlink"/>
                <w:noProof/>
              </w:rPr>
              <w:t>6.3</w:t>
            </w:r>
            <w:r w:rsidR="00BE30B4">
              <w:rPr>
                <w:rFonts w:asciiTheme="minorHAnsi" w:eastAsiaTheme="minorEastAsia" w:hAnsiTheme="minorHAnsi" w:cs="Mangal"/>
                <w:b w:val="0"/>
                <w:bCs w:val="0"/>
                <w:noProof/>
                <w:sz w:val="22"/>
                <w:szCs w:val="20"/>
                <w:lang w:val="en-IN" w:eastAsia="en-IN" w:bidi="hi-IN"/>
              </w:rPr>
              <w:tab/>
            </w:r>
            <w:r w:rsidR="00BE30B4" w:rsidRPr="00A13FBB">
              <w:rPr>
                <w:rStyle w:val="Hyperlink"/>
                <w:noProof/>
              </w:rPr>
              <w:t>Keycloak:</w:t>
            </w:r>
            <w:r w:rsidR="00BE30B4">
              <w:rPr>
                <w:noProof/>
                <w:webHidden/>
              </w:rPr>
              <w:tab/>
            </w:r>
            <w:r w:rsidR="00BE30B4">
              <w:rPr>
                <w:noProof/>
                <w:webHidden/>
              </w:rPr>
              <w:fldChar w:fldCharType="begin"/>
            </w:r>
            <w:r w:rsidR="00BE30B4">
              <w:rPr>
                <w:noProof/>
                <w:webHidden/>
              </w:rPr>
              <w:instrText xml:space="preserve"> PAGEREF _Toc61974184 \h </w:instrText>
            </w:r>
            <w:r w:rsidR="00BE30B4">
              <w:rPr>
                <w:noProof/>
                <w:webHidden/>
              </w:rPr>
            </w:r>
            <w:r w:rsidR="00BE30B4">
              <w:rPr>
                <w:noProof/>
                <w:webHidden/>
              </w:rPr>
              <w:fldChar w:fldCharType="separate"/>
            </w:r>
            <w:r w:rsidR="00BE30B4">
              <w:rPr>
                <w:noProof/>
                <w:webHidden/>
              </w:rPr>
              <w:t>9</w:t>
            </w:r>
            <w:r w:rsidR="00BE30B4">
              <w:rPr>
                <w:noProof/>
                <w:webHidden/>
              </w:rPr>
              <w:fldChar w:fldCharType="end"/>
            </w:r>
          </w:hyperlink>
        </w:p>
        <w:p w:rsidR="00F605B1" w:rsidRDefault="00F605B1">
          <w:r>
            <w:rPr>
              <w:b/>
              <w:bCs/>
              <w:noProof/>
            </w:rPr>
            <w:fldChar w:fldCharType="end"/>
          </w:r>
        </w:p>
      </w:sdtContent>
    </w:sdt>
    <w:p w:rsidR="00DA6CE8" w:rsidRDefault="00DA6CE8" w:rsidP="00151605"/>
    <w:p w:rsidR="00DA6CE8" w:rsidRDefault="00DA6CE8" w:rsidP="00773A85"/>
    <w:p w:rsidR="00DA6CE8" w:rsidRDefault="00DA6CE8" w:rsidP="00773A85"/>
    <w:p w:rsidR="00F45D25" w:rsidRPr="00602FD3" w:rsidRDefault="00F45D25" w:rsidP="00052E36">
      <w:r w:rsidRPr="00602FD3">
        <w:br w:type="page"/>
      </w:r>
    </w:p>
    <w:p w:rsidR="003C4822" w:rsidRPr="00C21D23" w:rsidRDefault="005D2BE8" w:rsidP="00C21D23">
      <w:pPr>
        <w:pStyle w:val="Heading1"/>
      </w:pPr>
      <w:bookmarkStart w:id="5" w:name="_Toc61708115"/>
      <w:bookmarkStart w:id="6" w:name="_Toc61974176"/>
      <w:bookmarkStart w:id="7" w:name="_Toc306032223"/>
      <w:bookmarkStart w:id="8" w:name="_Toc298236636"/>
      <w:bookmarkStart w:id="9" w:name="_Toc11771946"/>
      <w:r w:rsidRPr="00C21D23">
        <w:lastRenderedPageBreak/>
        <w:t>Install Apache webserver with SSL/TLS support</w:t>
      </w:r>
      <w:bookmarkEnd w:id="5"/>
      <w:bookmarkEnd w:id="6"/>
    </w:p>
    <w:p w:rsidR="003C4822" w:rsidRDefault="003C4822" w:rsidP="003C4822"/>
    <w:p w:rsidR="005D2BE8" w:rsidRPr="005D2BE8" w:rsidRDefault="005D2BE8" w:rsidP="005D2BE8">
      <w:r w:rsidRPr="005D2BE8">
        <w:t xml:space="preserve">If the server already have </w:t>
      </w:r>
      <w:proofErr w:type="spellStart"/>
      <w:r w:rsidRPr="005D2BE8">
        <w:t>httpd</w:t>
      </w:r>
      <w:proofErr w:type="spellEnd"/>
      <w:r w:rsidRPr="005D2BE8">
        <w:t xml:space="preserve"> installed, you only need to install </w:t>
      </w:r>
      <w:proofErr w:type="spellStart"/>
      <w:r w:rsidRPr="005D2BE8">
        <w:t>mod_ssl</w:t>
      </w:r>
      <w:proofErr w:type="spellEnd"/>
      <w:r w:rsidRPr="005D2BE8">
        <w:t xml:space="preserve">, all the required configuration is done by the installer. Note however that in this case you need to restart </w:t>
      </w:r>
      <w:proofErr w:type="spellStart"/>
      <w:r w:rsidRPr="005D2BE8">
        <w:t>httpd</w:t>
      </w:r>
      <w:proofErr w:type="spellEnd"/>
      <w:r w:rsidRPr="005D2BE8">
        <w:t xml:space="preserve">, so it can load the </w:t>
      </w:r>
      <w:proofErr w:type="spellStart"/>
      <w:r w:rsidRPr="005D2BE8">
        <w:t>ssl</w:t>
      </w:r>
      <w:proofErr w:type="spellEnd"/>
      <w:r w:rsidRPr="005D2BE8">
        <w:t xml:space="preserve"> module. By using the packages shipped with the distribution, we can make our life much easier, as Red Hat will provide properly tested updates for both the operating system and the webserver, of course, you need a subscription to </w:t>
      </w:r>
      <w:proofErr w:type="spellStart"/>
      <w:r w:rsidRPr="005D2BE8">
        <w:t>receieve</w:t>
      </w:r>
      <w:proofErr w:type="spellEnd"/>
      <w:r w:rsidRPr="005D2BE8">
        <w:t xml:space="preserve"> the updates - but updates are needed for the operating system anyway to stay up to date.</w:t>
      </w:r>
    </w:p>
    <w:p w:rsidR="003C4822" w:rsidRDefault="003C4822" w:rsidP="003C4822">
      <w:pPr>
        <w:tabs>
          <w:tab w:val="left" w:pos="0"/>
        </w:tabs>
        <w:spacing w:before="120" w:after="60"/>
      </w:pPr>
    </w:p>
    <w:p w:rsidR="00FB297A" w:rsidRDefault="00FB297A" w:rsidP="003C4822">
      <w:pPr>
        <w:tabs>
          <w:tab w:val="left" w:pos="0"/>
        </w:tabs>
        <w:spacing w:before="120" w:after="60"/>
      </w:pPr>
      <w:proofErr w:type="gramStart"/>
      <w:r w:rsidRPr="00FB297A">
        <w:t>yum</w:t>
      </w:r>
      <w:proofErr w:type="gramEnd"/>
      <w:r w:rsidRPr="00FB297A">
        <w:t xml:space="preserve"> install </w:t>
      </w:r>
      <w:proofErr w:type="spellStart"/>
      <w:r w:rsidRPr="00FB297A">
        <w:t>httpd</w:t>
      </w:r>
      <w:proofErr w:type="spellEnd"/>
      <w:r w:rsidRPr="00FB297A">
        <w:t xml:space="preserve"> </w:t>
      </w:r>
      <w:proofErr w:type="spellStart"/>
      <w:r w:rsidRPr="00FB297A">
        <w:t>mod_ssl</w:t>
      </w:r>
      <w:proofErr w:type="spellEnd"/>
      <w:r w:rsidRPr="00FB297A">
        <w:t xml:space="preserve"> </w:t>
      </w:r>
      <w:r>
        <w:t>–</w:t>
      </w:r>
      <w:r w:rsidRPr="00FB297A">
        <w:t>y</w:t>
      </w:r>
    </w:p>
    <w:p w:rsidR="00FB297A" w:rsidRDefault="00FB297A" w:rsidP="003C4822">
      <w:pPr>
        <w:tabs>
          <w:tab w:val="left" w:pos="0"/>
        </w:tabs>
        <w:spacing w:before="120" w:after="60"/>
      </w:pPr>
    </w:p>
    <w:p w:rsidR="00290343" w:rsidRDefault="00290343" w:rsidP="003C4822">
      <w:pPr>
        <w:tabs>
          <w:tab w:val="left" w:pos="0"/>
        </w:tabs>
        <w:spacing w:before="120" w:after="60"/>
      </w:pPr>
      <w:r w:rsidRPr="00290343">
        <w:t xml:space="preserve">Enable and start </w:t>
      </w:r>
      <w:proofErr w:type="spellStart"/>
      <w:r w:rsidRPr="00290343">
        <w:t>httpd</w:t>
      </w:r>
      <w:proofErr w:type="spellEnd"/>
      <w:r w:rsidRPr="00290343">
        <w:t xml:space="preserve"> server</w:t>
      </w:r>
      <w:r>
        <w:t>:</w:t>
      </w:r>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enable </w:t>
      </w:r>
      <w:proofErr w:type="spellStart"/>
      <w:r>
        <w:rPr>
          <w:color w:val="000000"/>
        </w:rPr>
        <w:t>httpd</w:t>
      </w:r>
      <w:proofErr w:type="spellEnd"/>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start </w:t>
      </w:r>
      <w:proofErr w:type="spellStart"/>
      <w:r>
        <w:rPr>
          <w:color w:val="000000"/>
        </w:rPr>
        <w:t>httpd</w:t>
      </w:r>
      <w:proofErr w:type="spellEnd"/>
    </w:p>
    <w:p w:rsidR="00F63602" w:rsidRDefault="00F63602" w:rsidP="003C4822">
      <w:pPr>
        <w:tabs>
          <w:tab w:val="left" w:pos="0"/>
        </w:tabs>
        <w:spacing w:before="120" w:after="60"/>
        <w:rPr>
          <w:color w:val="000000"/>
        </w:rPr>
      </w:pPr>
    </w:p>
    <w:p w:rsidR="00F63602" w:rsidRPr="00F63602" w:rsidRDefault="00F63602" w:rsidP="001F6620">
      <w:pPr>
        <w:pStyle w:val="Heading1"/>
      </w:pPr>
      <w:bookmarkStart w:id="10" w:name="_Toc61708116"/>
      <w:bookmarkStart w:id="11" w:name="_Toc61974177"/>
      <w:r w:rsidRPr="00F63602">
        <w:lastRenderedPageBreak/>
        <w:t>Verify installation and status</w:t>
      </w:r>
      <w:r w:rsidR="00732398">
        <w:t>:</w:t>
      </w:r>
      <w:bookmarkEnd w:id="10"/>
      <w:bookmarkEnd w:id="11"/>
    </w:p>
    <w:p w:rsidR="00F63602" w:rsidRDefault="00F63602" w:rsidP="003C4822">
      <w:pPr>
        <w:tabs>
          <w:tab w:val="left" w:pos="0"/>
        </w:tabs>
        <w:spacing w:before="120" w:after="60"/>
      </w:pPr>
      <w:r w:rsidRPr="00F63602">
        <w:t xml:space="preserve">You can check status of the webserver using </w:t>
      </w:r>
      <w:proofErr w:type="spellStart"/>
      <w:r w:rsidRPr="00F63602">
        <w:t>systemd</w:t>
      </w:r>
      <w:proofErr w:type="spellEnd"/>
      <w:r w:rsidRPr="00F63602">
        <w:t>:</w:t>
      </w:r>
    </w:p>
    <w:p w:rsidR="00F63602" w:rsidRDefault="00F63602" w:rsidP="003C4822">
      <w:pPr>
        <w:tabs>
          <w:tab w:val="left" w:pos="0"/>
        </w:tabs>
        <w:spacing w:before="120" w:after="60"/>
      </w:pPr>
      <w:proofErr w:type="spellStart"/>
      <w:proofErr w:type="gramStart"/>
      <w:r w:rsidRPr="00F63602">
        <w:t>systemctl</w:t>
      </w:r>
      <w:proofErr w:type="spellEnd"/>
      <w:proofErr w:type="gramEnd"/>
      <w:r w:rsidRPr="00F63602">
        <w:t xml:space="preserve"> status </w:t>
      </w:r>
      <w:proofErr w:type="spellStart"/>
      <w:r w:rsidRPr="00F63602">
        <w:t>httpd</w:t>
      </w:r>
      <w:proofErr w:type="spellEnd"/>
    </w:p>
    <w:p w:rsidR="00F63602" w:rsidRDefault="00F63602" w:rsidP="003C4822">
      <w:pPr>
        <w:tabs>
          <w:tab w:val="left" w:pos="0"/>
        </w:tabs>
        <w:spacing w:before="120" w:after="60"/>
      </w:pPr>
    </w:p>
    <w:p w:rsidR="00732398" w:rsidRDefault="00732398" w:rsidP="003C4822">
      <w:pPr>
        <w:tabs>
          <w:tab w:val="left" w:pos="0"/>
        </w:tabs>
        <w:spacing w:before="120" w:after="60"/>
      </w:pPr>
      <w:r w:rsidRPr="00732398">
        <w:t xml:space="preserve">To </w:t>
      </w:r>
      <w:proofErr w:type="gramStart"/>
      <w:r w:rsidRPr="00732398">
        <w:t>Check</w:t>
      </w:r>
      <w:proofErr w:type="gramEnd"/>
      <w:r w:rsidRPr="00732398">
        <w:t xml:space="preserve"> that </w:t>
      </w:r>
      <w:proofErr w:type="spellStart"/>
      <w:r w:rsidRPr="00732398">
        <w:t>mod_ssl</w:t>
      </w:r>
      <w:proofErr w:type="spellEnd"/>
      <w:r w:rsidRPr="00732398">
        <w:t xml:space="preserve"> is properly installed:</w:t>
      </w:r>
    </w:p>
    <w:p w:rsidR="00732398" w:rsidRPr="00732398" w:rsidRDefault="00732398" w:rsidP="003C4822">
      <w:pPr>
        <w:tabs>
          <w:tab w:val="left" w:pos="0"/>
        </w:tabs>
        <w:spacing w:before="120" w:after="60"/>
        <w:rPr>
          <w:color w:val="000000"/>
        </w:rPr>
      </w:pPr>
      <w:proofErr w:type="gramStart"/>
      <w:r w:rsidRPr="00732398">
        <w:rPr>
          <w:color w:val="000000"/>
        </w:rPr>
        <w:t>rpm</w:t>
      </w:r>
      <w:proofErr w:type="gramEnd"/>
      <w:r w:rsidRPr="00732398">
        <w:rPr>
          <w:color w:val="000000"/>
        </w:rPr>
        <w:t xml:space="preserve"> -q </w:t>
      </w:r>
      <w:proofErr w:type="spellStart"/>
      <w:r w:rsidRPr="00732398">
        <w:rPr>
          <w:color w:val="000000"/>
        </w:rPr>
        <w:t>mod_ssl</w:t>
      </w:r>
      <w:proofErr w:type="spellEnd"/>
    </w:p>
    <w:p w:rsidR="00AF1904" w:rsidRPr="00732398" w:rsidRDefault="00732398" w:rsidP="003C4822">
      <w:pPr>
        <w:tabs>
          <w:tab w:val="left" w:pos="0"/>
        </w:tabs>
        <w:spacing w:before="120" w:after="60"/>
        <w:rPr>
          <w:color w:val="000000"/>
        </w:rPr>
      </w:pPr>
      <w:proofErr w:type="gramStart"/>
      <w:r w:rsidRPr="00732398">
        <w:rPr>
          <w:color w:val="000000"/>
        </w:rPr>
        <w:t>mod_ssl-2.4.6-80.el7.x86_64</w:t>
      </w:r>
      <w:proofErr w:type="gramEnd"/>
    </w:p>
    <w:p w:rsidR="00732398" w:rsidRDefault="00732398" w:rsidP="003C4822">
      <w:pPr>
        <w:tabs>
          <w:tab w:val="left" w:pos="0"/>
        </w:tabs>
        <w:spacing w:before="120" w:after="60"/>
      </w:pPr>
      <w:r>
        <w:t xml:space="preserve"> </w:t>
      </w:r>
    </w:p>
    <w:p w:rsidR="00AF1904" w:rsidRPr="000C20BE" w:rsidRDefault="007F19F5" w:rsidP="000C20BE">
      <w:pPr>
        <w:pStyle w:val="Heading1"/>
      </w:pPr>
      <w:bookmarkStart w:id="12" w:name="_Toc61974178"/>
      <w:r w:rsidRPr="000C20BE">
        <w:lastRenderedPageBreak/>
        <w:t xml:space="preserve">Verify </w:t>
      </w:r>
      <w:r w:rsidR="00AF1904" w:rsidRPr="000C20BE">
        <w:t>loaded as a module into httpd server:</w:t>
      </w:r>
      <w:bookmarkEnd w:id="12"/>
    </w:p>
    <w:p w:rsidR="00AF1904" w:rsidRDefault="00AF1904" w:rsidP="00AF1904">
      <w:pPr>
        <w:pStyle w:val="Heading2"/>
        <w:numPr>
          <w:ilvl w:val="0"/>
          <w:numId w:val="0"/>
        </w:numPr>
        <w:shd w:val="clear" w:color="auto" w:fill="FFFFFF"/>
        <w:ind w:left="216" w:hanging="216"/>
        <w:rPr>
          <w:rFonts w:eastAsia="MS Mincho" w:cs="Arial"/>
          <w:sz w:val="20"/>
          <w:szCs w:val="22"/>
        </w:rPr>
      </w:pPr>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3" w:name="_Toc61974179"/>
      <w:proofErr w:type="spellStart"/>
      <w:proofErr w:type="gramStart"/>
      <w:r w:rsidRPr="00AF1904">
        <w:rPr>
          <w:rFonts w:eastAsia="MS Mincho" w:cs="Arial"/>
          <w:sz w:val="20"/>
          <w:szCs w:val="22"/>
        </w:rPr>
        <w:t>apachectl</w:t>
      </w:r>
      <w:proofErr w:type="spellEnd"/>
      <w:proofErr w:type="gramEnd"/>
      <w:r w:rsidRPr="00AF1904">
        <w:rPr>
          <w:rFonts w:eastAsia="MS Mincho" w:cs="Arial"/>
          <w:sz w:val="20"/>
          <w:szCs w:val="22"/>
        </w:rPr>
        <w:t xml:space="preserve"> -M | grep </w:t>
      </w:r>
      <w:proofErr w:type="spellStart"/>
      <w:r w:rsidRPr="00AF1904">
        <w:rPr>
          <w:rFonts w:eastAsia="MS Mincho" w:cs="Arial"/>
          <w:sz w:val="20"/>
          <w:szCs w:val="22"/>
        </w:rPr>
        <w:t>ssl</w:t>
      </w:r>
      <w:bookmarkEnd w:id="13"/>
      <w:proofErr w:type="spellEnd"/>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4" w:name="_Toc61974180"/>
      <w:proofErr w:type="spellStart"/>
      <w:r w:rsidRPr="00AF1904">
        <w:rPr>
          <w:rFonts w:eastAsia="MS Mincho" w:cs="Arial"/>
          <w:sz w:val="20"/>
          <w:szCs w:val="22"/>
        </w:rPr>
        <w:t>ssl_module</w:t>
      </w:r>
      <w:proofErr w:type="spellEnd"/>
      <w:r w:rsidRPr="00AF1904">
        <w:rPr>
          <w:rFonts w:eastAsia="MS Mincho" w:cs="Arial"/>
          <w:sz w:val="20"/>
          <w:szCs w:val="22"/>
        </w:rPr>
        <w:t xml:space="preserve"> (shared)</w:t>
      </w:r>
      <w:bookmarkEnd w:id="14"/>
    </w:p>
    <w:p w:rsidR="00732398" w:rsidRDefault="00732398" w:rsidP="003C4822">
      <w:pPr>
        <w:tabs>
          <w:tab w:val="left" w:pos="0"/>
        </w:tabs>
        <w:spacing w:before="120" w:after="60"/>
      </w:pPr>
    </w:p>
    <w:p w:rsidR="00AF1904" w:rsidRDefault="00AF1904" w:rsidP="003C4822">
      <w:pPr>
        <w:tabs>
          <w:tab w:val="left" w:pos="0"/>
        </w:tabs>
        <w:spacing w:before="120" w:after="60"/>
      </w:pPr>
      <w:r w:rsidRPr="00AF1904">
        <w:t xml:space="preserve">To find out when the self-signed (or any other) certificate will expire, we have to find it on the filesystem by consulting the </w:t>
      </w:r>
      <w:proofErr w:type="spellStart"/>
      <w:r w:rsidRPr="00AF1904">
        <w:t>ssl</w:t>
      </w:r>
      <w:proofErr w:type="spellEnd"/>
      <w:r w:rsidRPr="00AF1904">
        <w:t xml:space="preserve"> module's configuration file:</w:t>
      </w:r>
    </w:p>
    <w:p w:rsidR="00797993" w:rsidRDefault="00797993" w:rsidP="003C4822">
      <w:pPr>
        <w:tabs>
          <w:tab w:val="left" w:pos="0"/>
        </w:tabs>
        <w:spacing w:before="120" w:after="60"/>
        <w:rPr>
          <w:color w:val="000000"/>
        </w:rPr>
      </w:pPr>
      <w:proofErr w:type="gramStart"/>
      <w:r w:rsidRPr="00797993">
        <w:rPr>
          <w:color w:val="000000"/>
        </w:rPr>
        <w:t>grep</w:t>
      </w:r>
      <w:proofErr w:type="gramEnd"/>
      <w:r w:rsidRPr="00797993">
        <w:rPr>
          <w:color w:val="000000"/>
        </w:rPr>
        <w:t xml:space="preserve"> </w:t>
      </w:r>
      <w:proofErr w:type="spellStart"/>
      <w:r w:rsidRPr="00797993">
        <w:rPr>
          <w:color w:val="000000"/>
        </w:rPr>
        <w:t>SSLCertificateFile</w:t>
      </w:r>
      <w:proofErr w:type="spellEnd"/>
      <w:r w:rsidRPr="00797993">
        <w:rPr>
          <w:color w:val="000000"/>
        </w:rPr>
        <w:t xml:space="preserve"> /</w:t>
      </w:r>
      <w:proofErr w:type="spellStart"/>
      <w:r w:rsidRPr="00797993">
        <w:rPr>
          <w:color w:val="000000"/>
        </w:rPr>
        <w:t>etc</w:t>
      </w:r>
      <w:proofErr w:type="spellEnd"/>
      <w:r w:rsidRPr="00797993">
        <w:rPr>
          <w:color w:val="000000"/>
        </w:rPr>
        <w:t>/</w:t>
      </w:r>
      <w:proofErr w:type="spellStart"/>
      <w:r w:rsidRPr="00797993">
        <w:rPr>
          <w:color w:val="000000"/>
        </w:rPr>
        <w:t>httpd</w:t>
      </w:r>
      <w:proofErr w:type="spellEnd"/>
      <w:r w:rsidRPr="00797993">
        <w:rPr>
          <w:color w:val="000000"/>
        </w:rPr>
        <w:t>/</w:t>
      </w:r>
      <w:proofErr w:type="spellStart"/>
      <w:r w:rsidRPr="00797993">
        <w:rPr>
          <w:color w:val="000000"/>
        </w:rPr>
        <w:t>conf.d</w:t>
      </w:r>
      <w:proofErr w:type="spellEnd"/>
      <w:r w:rsidRPr="00797993">
        <w:rPr>
          <w:color w:val="000000"/>
        </w:rPr>
        <w:t>/</w:t>
      </w:r>
      <w:proofErr w:type="spellStart"/>
      <w:r w:rsidRPr="00797993">
        <w:rPr>
          <w:color w:val="000000"/>
        </w:rPr>
        <w:t>ssl.conf</w:t>
      </w:r>
      <w:proofErr w:type="spellEnd"/>
      <w:r w:rsidRPr="00797993">
        <w:rPr>
          <w:color w:val="000000"/>
        </w:rPr>
        <w:t xml:space="preserve"> | grep -v "#"</w:t>
      </w:r>
    </w:p>
    <w:p w:rsidR="004F6339" w:rsidRDefault="004F6339" w:rsidP="003C4822">
      <w:pPr>
        <w:tabs>
          <w:tab w:val="left" w:pos="0"/>
        </w:tabs>
        <w:spacing w:before="120" w:after="60"/>
      </w:pPr>
      <w:proofErr w:type="spellStart"/>
      <w:r w:rsidRPr="004F6339">
        <w:t>SSLCertificateFile</w:t>
      </w:r>
      <w:proofErr w:type="spellEnd"/>
      <w:r w:rsidRPr="004F6339">
        <w:t xml:space="preserve"> /</w:t>
      </w:r>
      <w:proofErr w:type="spellStart"/>
      <w:r w:rsidRPr="004F6339">
        <w:t>etc</w:t>
      </w:r>
      <w:proofErr w:type="spellEnd"/>
      <w:r w:rsidRPr="004F6339">
        <w:t>/</w:t>
      </w:r>
      <w:proofErr w:type="spellStart"/>
      <w:r w:rsidRPr="004F6339">
        <w:t>pki</w:t>
      </w:r>
      <w:proofErr w:type="spellEnd"/>
      <w:r w:rsidRPr="004F6339">
        <w:t>/</w:t>
      </w:r>
      <w:proofErr w:type="spellStart"/>
      <w:r w:rsidRPr="004F6339">
        <w:t>tls</w:t>
      </w:r>
      <w:proofErr w:type="spellEnd"/>
      <w:r w:rsidRPr="004F6339">
        <w:t>/certs/ devopsdev.statebanktimes.in.crt</w:t>
      </w:r>
    </w:p>
    <w:p w:rsidR="00850CE9" w:rsidRDefault="00850CE9" w:rsidP="003C4822">
      <w:pPr>
        <w:tabs>
          <w:tab w:val="left" w:pos="0"/>
        </w:tabs>
        <w:spacing w:before="120" w:after="60"/>
      </w:pPr>
    </w:p>
    <w:p w:rsidR="00850CE9" w:rsidRPr="004F6339" w:rsidRDefault="00850CE9" w:rsidP="003C4822">
      <w:pPr>
        <w:tabs>
          <w:tab w:val="left" w:pos="0"/>
        </w:tabs>
        <w:spacing w:before="120" w:after="60"/>
      </w:pPr>
      <w:r w:rsidRPr="00850CE9">
        <w:t xml:space="preserve">And then use </w:t>
      </w:r>
      <w:proofErr w:type="spellStart"/>
      <w:r w:rsidRPr="00850CE9">
        <w:t>openssl</w:t>
      </w:r>
      <w:proofErr w:type="spellEnd"/>
      <w:r w:rsidRPr="00850CE9">
        <w:t xml:space="preserve"> to get the expiration date:</w:t>
      </w:r>
    </w:p>
    <w:p w:rsidR="003C4822" w:rsidRDefault="003C4822" w:rsidP="003C4822"/>
    <w:p w:rsidR="00D43F55" w:rsidRDefault="00D43F55" w:rsidP="003C4822">
      <w:proofErr w:type="spellStart"/>
      <w:proofErr w:type="gramStart"/>
      <w:r w:rsidRPr="00D43F55">
        <w:t>openssl</w:t>
      </w:r>
      <w:proofErr w:type="spellEnd"/>
      <w:proofErr w:type="gramEnd"/>
      <w:r w:rsidRPr="00D43F55">
        <w:t xml:space="preserve"> x509 -</w:t>
      </w:r>
      <w:proofErr w:type="spellStart"/>
      <w:r w:rsidRPr="00D43F55">
        <w:t>enddate</w:t>
      </w:r>
      <w:proofErr w:type="spellEnd"/>
      <w:r w:rsidRPr="00D43F55">
        <w:t xml:space="preserve"> -</w:t>
      </w:r>
      <w:proofErr w:type="spellStart"/>
      <w:r w:rsidRPr="00D43F55">
        <w:t>noout</w:t>
      </w:r>
      <w:proofErr w:type="spellEnd"/>
      <w:r w:rsidRPr="00D43F55">
        <w:t xml:space="preserve"> -in  /</w:t>
      </w:r>
      <w:proofErr w:type="spellStart"/>
      <w:r w:rsidRPr="00D43F55">
        <w:t>etc</w:t>
      </w:r>
      <w:proofErr w:type="spellEnd"/>
      <w:r w:rsidRPr="00D43F55">
        <w:t>/</w:t>
      </w:r>
      <w:proofErr w:type="spellStart"/>
      <w:r w:rsidRPr="00D43F55">
        <w:t>pki</w:t>
      </w:r>
      <w:proofErr w:type="spellEnd"/>
      <w:r w:rsidRPr="00D43F55">
        <w:t>/</w:t>
      </w:r>
      <w:proofErr w:type="spellStart"/>
      <w:r w:rsidRPr="00D43F55">
        <w:t>tls</w:t>
      </w:r>
      <w:proofErr w:type="spellEnd"/>
      <w:r w:rsidRPr="00D43F55">
        <w:t xml:space="preserve">/certs/ devopsdev.statebanktimes.in.crt </w:t>
      </w:r>
      <w:proofErr w:type="spellStart"/>
      <w:r w:rsidRPr="00D43F55">
        <w:t>notAfter</w:t>
      </w:r>
      <w:proofErr w:type="spellEnd"/>
      <w:r w:rsidRPr="00D43F55">
        <w:t>=Jul 10 07:06:17 2019 GMT</w:t>
      </w:r>
    </w:p>
    <w:p w:rsidR="008D424E" w:rsidRDefault="008D424E" w:rsidP="003C4822"/>
    <w:p w:rsidR="008D424E" w:rsidRPr="008D424E" w:rsidRDefault="008D424E" w:rsidP="008D424E">
      <w:r w:rsidRPr="008D424E">
        <w:t>After (or rather, before) the certificate expires, you have to renew or replace it with a certificate the clients trust. A more elegant approach in contrast to self-signed certificates is requesting and using a certificate from a CA (Certificate Authority) your clients already trust, either from your internal CA (which in turn can have a globally trusted root CA above it), or directly from a globally-trusted CA.</w:t>
      </w:r>
      <w:r w:rsidRPr="008D424E">
        <w:br/>
      </w:r>
      <w:r w:rsidRPr="008D424E">
        <w:br/>
        <w:t>To use the obtained certificate instead of the default, the below parameters must point to the certificate file, the certificate key, and the certificate of the CA that signed the SSL certificate, respectively. The files must be copied on the webserver, and must be readable by the operating system user running the webserver - in case of a Red Hat default install, the apache user. These parameters can be found in the above mentioned </w:t>
      </w:r>
      <w:proofErr w:type="spellStart"/>
      <w:r w:rsidRPr="008D424E">
        <w:t>ssl.conf</w:t>
      </w:r>
      <w:proofErr w:type="spellEnd"/>
      <w:r w:rsidRPr="008D424E">
        <w:t>.</w:t>
      </w:r>
    </w:p>
    <w:p w:rsidR="008D424E" w:rsidRDefault="008D424E" w:rsidP="003C4822"/>
    <w:p w:rsidR="003F4335" w:rsidRDefault="003F4335" w:rsidP="003C4822"/>
    <w:p w:rsidR="00383860" w:rsidRDefault="00383860" w:rsidP="00383860">
      <w:proofErr w:type="spellStart"/>
      <w:r w:rsidRPr="00383860">
        <w:t>SSLCertificateFile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 devopsdev.statebanktimes.in.crt</w:t>
      </w:r>
    </w:p>
    <w:bookmarkEnd w:id="7"/>
    <w:bookmarkEnd w:id="8"/>
    <w:bookmarkEnd w:id="9"/>
    <w:p w:rsidR="00383860" w:rsidRDefault="00383860" w:rsidP="00383860">
      <w:proofErr w:type="spellStart"/>
      <w:r w:rsidRPr="00383860">
        <w:t>SSLCertificateKeyFile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 xml:space="preserve">/custom-cert/ </w:t>
      </w:r>
      <w:proofErr w:type="spellStart"/>
      <w:r w:rsidRPr="00383860">
        <w:t>devopsdev.statebanktimes.in.key</w:t>
      </w:r>
      <w:proofErr w:type="spellEnd"/>
    </w:p>
    <w:p w:rsidR="00383860" w:rsidRDefault="00383860" w:rsidP="00383860">
      <w:proofErr w:type="spellStart"/>
      <w:r w:rsidRPr="00383860">
        <w:t>SSLCACertificateFile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/custom-cert/ca.crt</w:t>
      </w:r>
    </w:p>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B52AB1">
      <w:pPr>
        <w:pStyle w:val="Heading1"/>
        <w:rPr>
          <w:snapToGrid w:val="0"/>
        </w:rPr>
      </w:pPr>
      <w:bookmarkStart w:id="15" w:name="_Toc61974181"/>
      <w:r w:rsidRPr="001D682A">
        <w:rPr>
          <w:snapToGrid w:val="0"/>
        </w:rPr>
        <w:lastRenderedPageBreak/>
        <w:t>Redirecting http traffic to https</w:t>
      </w:r>
      <w:r w:rsidR="001D682A">
        <w:rPr>
          <w:snapToGrid w:val="0"/>
        </w:rPr>
        <w:t>:</w:t>
      </w:r>
      <w:bookmarkEnd w:id="15"/>
    </w:p>
    <w:p w:rsidR="001D682A" w:rsidRDefault="001D682A" w:rsidP="001D682A"/>
    <w:p w:rsidR="001D682A" w:rsidRDefault="001D682A" w:rsidP="001D682A"/>
    <w:p w:rsidR="001D682A" w:rsidRPr="001D682A" w:rsidRDefault="001D682A" w:rsidP="001D682A">
      <w:r w:rsidRPr="001D682A">
        <w:t>Now that we serve over https, we can enforce the usage of https while serving all or part of our content. In our example, we are very secure, and use http only to redirect incoming clients to https.</w:t>
      </w:r>
      <w:r w:rsidRPr="001D682A">
        <w:br/>
      </w:r>
      <w:r w:rsidRPr="001D682A">
        <w:br/>
        <w:t>A question may arise, if we want to speak https only, why do we listen to http at all? Suppose an end user, who just heard of our site, and got an URL from a friend not containing the protocol. To this day, most browsers default to http protocol, if one is not specified explicitly. If we stop serving over http, the user typing the URL without https will receive an error message if his/her browser tries to reach our server over http.</w:t>
      </w:r>
      <w:r w:rsidRPr="001D682A">
        <w:br/>
      </w:r>
      <w:r w:rsidRPr="001D682A">
        <w:br/>
        <w:t>To redirect all incoming http requests to https, we create a file under </w:t>
      </w:r>
      <w:r w:rsidRPr="001D682A">
        <w:rPr>
          <w:b/>
        </w:rPr>
        <w:t>/</w:t>
      </w:r>
      <w:proofErr w:type="spellStart"/>
      <w:r w:rsidRPr="001D682A">
        <w:rPr>
          <w:b/>
        </w:rPr>
        <w:t>etc</w:t>
      </w:r>
      <w:proofErr w:type="spellEnd"/>
      <w:r w:rsidRPr="001D682A">
        <w:rPr>
          <w:b/>
        </w:rPr>
        <w:t>/</w:t>
      </w:r>
      <w:proofErr w:type="spellStart"/>
      <w:r w:rsidRPr="001D682A">
        <w:rPr>
          <w:b/>
        </w:rPr>
        <w:t>httpd</w:t>
      </w:r>
      <w:proofErr w:type="spellEnd"/>
      <w:r w:rsidRPr="001D682A">
        <w:rPr>
          <w:b/>
        </w:rPr>
        <w:t>/</w:t>
      </w:r>
      <w:proofErr w:type="spellStart"/>
      <w:r w:rsidRPr="001D682A">
        <w:rPr>
          <w:b/>
        </w:rPr>
        <w:t>conf.d</w:t>
      </w:r>
      <w:proofErr w:type="spellEnd"/>
      <w:r w:rsidRPr="001D682A">
        <w:t> with a descriptive name, say, </w:t>
      </w:r>
      <w:proofErr w:type="spellStart"/>
      <w:proofErr w:type="gramStart"/>
      <w:r w:rsidRPr="001D682A">
        <w:rPr>
          <w:b/>
        </w:rPr>
        <w:t>redirect</w:t>
      </w:r>
      <w:proofErr w:type="gramEnd"/>
      <w:r w:rsidRPr="001D682A">
        <w:rPr>
          <w:b/>
        </w:rPr>
        <w:t>_http.conf</w:t>
      </w:r>
      <w:proofErr w:type="spellEnd"/>
      <w:r w:rsidRPr="001D682A">
        <w:t> with the following content (where web.foobar.com is the DNS name of the site):</w:t>
      </w:r>
    </w:p>
    <w:p w:rsidR="00AA05D3" w:rsidRDefault="00AA05D3" w:rsidP="00383860"/>
    <w:p w:rsidR="00AA05D3" w:rsidRDefault="00AA05D3" w:rsidP="00383860"/>
    <w:p w:rsidR="00AA05D3" w:rsidRDefault="000652F4" w:rsidP="000652F4">
      <w:r>
        <w:rPr>
          <w:color w:val="000000"/>
          <w:bdr w:val="none" w:sz="0" w:space="0" w:color="auto" w:frame="1"/>
        </w:rPr>
        <w:t>&lt;</w:t>
      </w:r>
      <w:proofErr w:type="spellStart"/>
      <w:r>
        <w:rPr>
          <w:color w:val="000000"/>
          <w:bdr w:val="none" w:sz="0" w:space="0" w:color="auto" w:frame="1"/>
        </w:rPr>
        <w:t>VirtualHost</w:t>
      </w:r>
      <w:proofErr w:type="spellEnd"/>
      <w:r>
        <w:rPr>
          <w:color w:val="000000"/>
          <w:bdr w:val="none" w:sz="0" w:space="0" w:color="auto" w:frame="1"/>
        </w:rPr>
        <w:t xml:space="preserve"> devopsdev.statebanktimes.in:443&gt;</w:t>
      </w:r>
    </w:p>
    <w:p w:rsidR="00AA05D3" w:rsidRDefault="000652F4" w:rsidP="000652F4">
      <w:r>
        <w:rPr>
          <w:color w:val="000000"/>
          <w:bdr w:val="none" w:sz="0" w:space="0" w:color="auto" w:frame="1"/>
        </w:rPr>
        <w:t xml:space="preserve">        </w:t>
      </w:r>
      <w:proofErr w:type="spellStart"/>
      <w:r>
        <w:rPr>
          <w:color w:val="000000"/>
          <w:bdr w:val="none" w:sz="0" w:space="0" w:color="auto" w:frame="1"/>
        </w:rPr>
        <w:t>Servername</w:t>
      </w:r>
      <w:proofErr w:type="spellEnd"/>
      <w:r>
        <w:rPr>
          <w:color w:val="000000"/>
          <w:bdr w:val="none" w:sz="0" w:space="0" w:color="auto" w:frame="1"/>
        </w:rPr>
        <w:t xml:space="preserve"> devopsdev.statebanktimes.in</w:t>
      </w:r>
    </w:p>
    <w:p w:rsidR="00AA05D3" w:rsidRDefault="000652F4" w:rsidP="000652F4">
      <w:r>
        <w:rPr>
          <w:color w:val="000000"/>
          <w:bdr w:val="none" w:sz="0" w:space="0" w:color="auto" w:frame="1"/>
        </w:rPr>
        <w:t xml:space="preserve">        Redirect permanent / https://devopsdev.statebanktimes.in/</w:t>
      </w:r>
    </w:p>
    <w:p w:rsidR="00AA05D3" w:rsidRDefault="000652F4" w:rsidP="00383860">
      <w:pPr>
        <w:rPr>
          <w:color w:val="000000"/>
          <w:bdr w:val="none" w:sz="0" w:space="0" w:color="auto" w:frame="1"/>
        </w:rPr>
      </w:pPr>
      <w:r>
        <w:rPr>
          <w:color w:val="000000"/>
          <w:bdr w:val="none" w:sz="0" w:space="0" w:color="auto" w:frame="1"/>
        </w:rPr>
        <w:t>&lt;/</w:t>
      </w:r>
      <w:proofErr w:type="spellStart"/>
      <w:r>
        <w:rPr>
          <w:color w:val="000000"/>
          <w:bdr w:val="none" w:sz="0" w:space="0" w:color="auto" w:frame="1"/>
        </w:rPr>
        <w:t>VirtualHost</w:t>
      </w:r>
      <w:proofErr w:type="spellEnd"/>
      <w:r>
        <w:rPr>
          <w:color w:val="000000"/>
          <w:bdr w:val="none" w:sz="0" w:space="0" w:color="auto" w:frame="1"/>
        </w:rPr>
        <w:t>&gt;</w:t>
      </w:r>
    </w:p>
    <w:p w:rsidR="0098240B" w:rsidRDefault="0098240B" w:rsidP="00383860">
      <w:pPr>
        <w:rPr>
          <w:color w:val="000000"/>
          <w:bdr w:val="none" w:sz="0" w:space="0" w:color="auto" w:frame="1"/>
        </w:rPr>
      </w:pPr>
    </w:p>
    <w:p w:rsidR="0098240B" w:rsidRDefault="0098240B" w:rsidP="00383860">
      <w:pPr>
        <w:rPr>
          <w:color w:val="000000"/>
          <w:bdr w:val="none" w:sz="0" w:space="0" w:color="auto" w:frame="1"/>
        </w:rPr>
      </w:pPr>
    </w:p>
    <w:p w:rsidR="0098240B" w:rsidRDefault="0098240B" w:rsidP="00383860">
      <w:r w:rsidRPr="0098240B">
        <w:t xml:space="preserve">And restart the webserver. We can test if the redirection works correctly from the command line with </w:t>
      </w:r>
      <w:proofErr w:type="spellStart"/>
      <w:r w:rsidRPr="0098240B">
        <w:t>wget</w:t>
      </w:r>
      <w:proofErr w:type="spellEnd"/>
      <w:r w:rsidRPr="0098240B">
        <w:t xml:space="preserve"> (from a host that trusts the SSL certificate of the webserver):</w:t>
      </w:r>
    </w:p>
    <w:p w:rsidR="007E0783" w:rsidRDefault="007E0783" w:rsidP="00383860"/>
    <w:p w:rsidR="007E0783" w:rsidRDefault="007E0783" w:rsidP="00383860"/>
    <w:p w:rsidR="007E0783" w:rsidRDefault="007E0783" w:rsidP="00383860"/>
    <w:p w:rsidR="007E0783" w:rsidRDefault="007E0783" w:rsidP="00383860">
      <w:pPr>
        <w:rPr>
          <w:rStyle w:val="HTMLCode"/>
          <w:rFonts w:ascii="Consolas" w:eastAsiaTheme="minorHAnsi" w:hAnsi="Consolas"/>
          <w:b/>
          <w:color w:val="000000"/>
          <w:bdr w:val="none" w:sz="0" w:space="0" w:color="auto" w:frame="1"/>
          <w:lang w:eastAsia="en-IN"/>
        </w:rPr>
      </w:pPr>
      <w:proofErr w:type="spellStart"/>
      <w:r>
        <w:rPr>
          <w:rStyle w:val="HTMLCode"/>
          <w:rFonts w:ascii="Consolas" w:eastAsiaTheme="minorHAnsi" w:hAnsi="Consolas"/>
          <w:b/>
          <w:color w:val="000000"/>
          <w:bdr w:val="none" w:sz="0" w:space="0" w:color="auto" w:frame="1"/>
          <w:lang w:eastAsia="en-IN"/>
        </w:rPr>
        <w:t>Makesure</w:t>
      </w:r>
      <w:proofErr w:type="spellEnd"/>
      <w:r>
        <w:rPr>
          <w:rStyle w:val="HTMLCode"/>
          <w:rFonts w:ascii="Consolas" w:eastAsiaTheme="minorHAnsi" w:hAnsi="Consolas"/>
          <w:b/>
          <w:color w:val="000000"/>
          <w:bdr w:val="none" w:sz="0" w:space="0" w:color="auto" w:frame="1"/>
          <w:lang w:eastAsia="en-IN"/>
        </w:rPr>
        <w:t xml:space="preserve"> whatever the domain you are using that domain entry should </w:t>
      </w:r>
      <w:proofErr w:type="spellStart"/>
      <w:r>
        <w:rPr>
          <w:rStyle w:val="HTMLCode"/>
          <w:rFonts w:ascii="Consolas" w:eastAsiaTheme="minorHAnsi" w:hAnsi="Consolas"/>
          <w:b/>
          <w:color w:val="000000"/>
          <w:bdr w:val="none" w:sz="0" w:space="0" w:color="auto" w:frame="1"/>
          <w:lang w:eastAsia="en-IN"/>
        </w:rPr>
        <w:t>by</w:t>
      </w:r>
      <w:proofErr w:type="spellEnd"/>
      <w:r>
        <w:rPr>
          <w:rStyle w:val="HTMLCode"/>
          <w:rFonts w:ascii="Consolas" w:eastAsiaTheme="minorHAnsi" w:hAnsi="Consolas"/>
          <w:b/>
          <w:color w:val="000000"/>
          <w:bdr w:val="none" w:sz="0" w:space="0" w:color="auto" w:frame="1"/>
          <w:lang w:eastAsia="en-IN"/>
        </w:rPr>
        <w:t xml:space="preserve"> there in hosts file like below.</w:t>
      </w: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D10F85" w:rsidRDefault="00D10F85" w:rsidP="00D10F85">
      <w:pPr>
        <w:rPr>
          <w:rStyle w:val="HTMLCode"/>
          <w:rFonts w:ascii="Consolas" w:eastAsiaTheme="minorHAnsi" w:hAnsi="Consolas"/>
          <w:b/>
          <w:color w:val="000000"/>
          <w:bdr w:val="none" w:sz="0" w:space="0" w:color="auto" w:frame="1"/>
          <w:lang w:eastAsia="en-IN"/>
        </w:rPr>
      </w:pPr>
      <w:proofErr w:type="gramStart"/>
      <w:r w:rsidRPr="00D10F85">
        <w:rPr>
          <w:rStyle w:val="HTMLCode"/>
          <w:rFonts w:ascii="Consolas" w:eastAsiaTheme="minorHAnsi" w:hAnsi="Consolas"/>
          <w:b/>
          <w:color w:val="000000"/>
          <w:bdr w:val="none" w:sz="0" w:space="0" w:color="auto" w:frame="1"/>
          <w:lang w:eastAsia="en-IN"/>
        </w:rPr>
        <w:t>vi</w:t>
      </w:r>
      <w:proofErr w:type="gramEnd"/>
      <w:r w:rsidRPr="00D10F85">
        <w:rPr>
          <w:rStyle w:val="HTMLCode"/>
          <w:rFonts w:ascii="Consolas" w:eastAsiaTheme="minorHAnsi" w:hAnsi="Consolas"/>
          <w:b/>
          <w:color w:val="000000"/>
          <w:bdr w:val="none" w:sz="0" w:space="0" w:color="auto" w:frame="1"/>
          <w:lang w:eastAsia="en-IN"/>
        </w:rPr>
        <w:t xml:space="preserve"> /</w:t>
      </w:r>
      <w:proofErr w:type="spellStart"/>
      <w:r w:rsidRPr="00D10F85">
        <w:rPr>
          <w:rStyle w:val="HTMLCode"/>
          <w:rFonts w:ascii="Consolas" w:eastAsiaTheme="minorHAnsi" w:hAnsi="Consolas"/>
          <w:b/>
          <w:color w:val="000000"/>
          <w:bdr w:val="none" w:sz="0" w:space="0" w:color="auto" w:frame="1"/>
          <w:lang w:eastAsia="en-IN"/>
        </w:rPr>
        <w:t>etc</w:t>
      </w:r>
      <w:proofErr w:type="spellEnd"/>
      <w:r w:rsidRPr="00D10F85">
        <w:rPr>
          <w:rStyle w:val="HTMLCode"/>
          <w:rFonts w:ascii="Consolas" w:eastAsiaTheme="minorHAnsi" w:hAnsi="Consolas"/>
          <w:b/>
          <w:color w:val="000000"/>
          <w:bdr w:val="none" w:sz="0" w:space="0" w:color="auto" w:frame="1"/>
          <w:lang w:eastAsia="en-IN"/>
        </w:rPr>
        <w:t>/hosts</w:t>
      </w:r>
    </w:p>
    <w:p w:rsidR="00D10F85" w:rsidRDefault="00D10F85" w:rsidP="00383860">
      <w:pPr>
        <w:rPr>
          <w:rStyle w:val="HTMLCode"/>
          <w:rFonts w:ascii="Consolas" w:eastAsiaTheme="minorHAnsi" w:hAnsi="Consolas"/>
          <w:b/>
          <w:color w:val="000000"/>
          <w:bdr w:val="none" w:sz="0" w:space="0" w:color="auto" w:frame="1"/>
          <w:lang w:eastAsia="en-IN"/>
        </w:rPr>
      </w:pPr>
    </w:p>
    <w:p w:rsidR="007E0783" w:rsidRPr="007E0783" w:rsidRDefault="007E0783" w:rsidP="007E0783">
      <w:r w:rsidRPr="007E0783">
        <w:t xml:space="preserve">10.191.159.48   ETADEVOPSAPP01DEV.sbi.co.in </w:t>
      </w:r>
      <w:proofErr w:type="gramStart"/>
      <w:r w:rsidRPr="007E0783">
        <w:t>ETADEVOPSAPP01DEV  jiradev.statebanktimes.in</w:t>
      </w:r>
      <w:proofErr w:type="gramEnd"/>
      <w:r w:rsidRPr="007E0783">
        <w:t xml:space="preserve"> devopsdev.statebanktimes.in sonarqubedev.statebanktimes.in</w:t>
      </w:r>
    </w:p>
    <w:p w:rsidR="007E0783" w:rsidRPr="007E0783" w:rsidRDefault="007E0783" w:rsidP="007E0783">
      <w:r w:rsidRPr="007E0783">
        <w:t xml:space="preserve">10.191.159.49   ETADEVOPSAPP02DEV.sbi.co.in </w:t>
      </w:r>
      <w:proofErr w:type="gramStart"/>
      <w:r w:rsidRPr="007E0783">
        <w:t>ETADEVOPSAPP02DEV  jenkinsdev.statebanktimes.in</w:t>
      </w:r>
      <w:proofErr w:type="gramEnd"/>
      <w:r w:rsidRPr="007E0783">
        <w:t xml:space="preserve">  jmeterdev.statebanktimes.in   nexusdev.statebanktimes.in</w:t>
      </w:r>
    </w:p>
    <w:p w:rsidR="007E0783" w:rsidRPr="007E0783" w:rsidRDefault="007E0783" w:rsidP="007E0783">
      <w:r w:rsidRPr="007E0783">
        <w:t xml:space="preserve">10.191.159.50    ETADEVOPSAPP03DEV.sbi.co.in ETADEVOPSAPP03DEV gitlabdev.statebanktimes.in </w:t>
      </w:r>
      <w:proofErr w:type="gramStart"/>
      <w:r w:rsidRPr="007E0783">
        <w:t>elkapmdev.statebanktimes.in  kibanadev.statebanktimes.in</w:t>
      </w:r>
      <w:proofErr w:type="gramEnd"/>
      <w:r w:rsidRPr="007E0783">
        <w:t xml:space="preserve">  nagiosdev.statebanktimes.in</w:t>
      </w:r>
    </w:p>
    <w:p w:rsidR="007E0783" w:rsidRDefault="007E0783" w:rsidP="00383860">
      <w:pPr>
        <w:rPr>
          <w:rStyle w:val="HTMLCode"/>
          <w:rFonts w:ascii="Consolas" w:eastAsiaTheme="minorHAnsi" w:hAnsi="Consolas"/>
          <w:b/>
          <w:color w:val="000000"/>
          <w:bdr w:val="none" w:sz="0" w:space="0" w:color="auto" w:frame="1"/>
          <w:lang w:eastAsia="en-IN"/>
        </w:rPr>
      </w:pP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194187" w:rsidRDefault="00D10F85" w:rsidP="00D10F85">
      <w:pPr>
        <w:rPr>
          <w:rStyle w:val="HTMLCode"/>
          <w:rFonts w:ascii="Consolas" w:eastAsiaTheme="minorHAnsi" w:hAnsi="Consolas"/>
          <w:b/>
          <w:color w:val="000000"/>
          <w:bdr w:val="none" w:sz="0" w:space="0" w:color="auto" w:frame="1"/>
          <w:lang w:eastAsia="en-IN"/>
        </w:rPr>
      </w:pPr>
      <w:proofErr w:type="gramStart"/>
      <w:r w:rsidRPr="00194187">
        <w:rPr>
          <w:rStyle w:val="HTMLCode"/>
          <w:rFonts w:ascii="Consolas" w:eastAsiaTheme="minorHAnsi" w:hAnsi="Consolas"/>
          <w:b/>
          <w:color w:val="000000"/>
          <w:bdr w:val="none" w:sz="0" w:space="0" w:color="auto" w:frame="1"/>
          <w:lang w:eastAsia="en-IN"/>
        </w:rPr>
        <w:t>go</w:t>
      </w:r>
      <w:proofErr w:type="gramEnd"/>
      <w:r w:rsidRPr="00194187">
        <w:rPr>
          <w:rStyle w:val="HTMLCode"/>
          <w:rFonts w:ascii="Consolas" w:eastAsiaTheme="minorHAnsi" w:hAnsi="Consolas"/>
          <w:b/>
          <w:color w:val="000000"/>
          <w:bdr w:val="none" w:sz="0" w:space="0" w:color="auto" w:frame="1"/>
          <w:lang w:eastAsia="en-IN"/>
        </w:rPr>
        <w:t xml:space="preserve"> to below path and do some changes.</w:t>
      </w:r>
    </w:p>
    <w:p w:rsidR="00D10F85" w:rsidRDefault="00D10F85" w:rsidP="00D10F85">
      <w:pPr>
        <w:rPr>
          <w:rStyle w:val="HTMLCode"/>
          <w:rFonts w:ascii="Consolas" w:eastAsiaTheme="minorHAnsi" w:hAnsi="Consolas"/>
          <w:color w:val="000000"/>
          <w:bdr w:val="none" w:sz="0" w:space="0" w:color="auto" w:frame="1"/>
          <w:lang w:eastAsia="en-IN"/>
        </w:rPr>
      </w:pPr>
      <w:proofErr w:type="gramStart"/>
      <w:r>
        <w:rPr>
          <w:rStyle w:val="HTMLCode"/>
          <w:rFonts w:ascii="Consolas" w:eastAsiaTheme="minorHAnsi" w:hAnsi="Consolas"/>
          <w:color w:val="000000"/>
          <w:bdr w:val="none" w:sz="0" w:space="0" w:color="auto" w:frame="1"/>
          <w:lang w:eastAsia="en-IN"/>
        </w:rPr>
        <w:t>vim</w:t>
      </w:r>
      <w:proofErr w:type="gramEnd"/>
      <w:r>
        <w:rPr>
          <w:rStyle w:val="HTMLCode"/>
          <w:rFonts w:ascii="Consolas" w:eastAsiaTheme="minorHAnsi" w:hAnsi="Consolas"/>
          <w:color w:val="000000"/>
          <w:bdr w:val="none" w:sz="0" w:space="0" w:color="auto" w:frame="1"/>
          <w:lang w:eastAsia="en-IN"/>
        </w:rPr>
        <w:t xml:space="preserve"> /</w:t>
      </w:r>
      <w:proofErr w:type="spellStart"/>
      <w:r w:rsidRPr="00BA4874">
        <w:rPr>
          <w:rStyle w:val="HTMLCode"/>
          <w:rFonts w:ascii="Consolas" w:eastAsiaTheme="minorHAnsi" w:hAnsi="Consolas"/>
          <w:color w:val="000000"/>
          <w:bdr w:val="none" w:sz="0" w:space="0" w:color="auto" w:frame="1"/>
          <w:lang w:eastAsia="en-IN"/>
        </w:rPr>
        <w:t>etc</w:t>
      </w:r>
      <w:proofErr w:type="spellEnd"/>
      <w:r w:rsidRPr="00BA4874">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sysconfig</w:t>
      </w:r>
      <w:proofErr w:type="spellEnd"/>
      <w:r>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selinux</w:t>
      </w:r>
      <w:proofErr w:type="spellEnd"/>
    </w:p>
    <w:p w:rsidR="007E0783" w:rsidRDefault="00D10F85" w:rsidP="00D10F85">
      <w:pPr>
        <w:rPr>
          <w:rStyle w:val="HTMLCode"/>
          <w:rFonts w:ascii="Consolas" w:eastAsiaTheme="minorHAnsi" w:hAnsi="Consolas"/>
          <w:color w:val="000000"/>
          <w:bdr w:val="none" w:sz="0" w:space="0" w:color="auto" w:frame="1"/>
          <w:lang w:eastAsia="en-IN"/>
        </w:rPr>
      </w:pPr>
      <w:r w:rsidRPr="00BA4874">
        <w:t xml:space="preserve"> </w:t>
      </w:r>
      <w:r w:rsidRPr="00BA4874">
        <w:rPr>
          <w:rStyle w:val="HTMLCode"/>
          <w:rFonts w:ascii="Consolas" w:eastAsiaTheme="minorHAnsi" w:hAnsi="Consolas"/>
          <w:color w:val="000000"/>
          <w:bdr w:val="none" w:sz="0" w:space="0" w:color="auto" w:frame="1"/>
          <w:lang w:eastAsia="en-IN"/>
        </w:rPr>
        <w:t>SELINUX=permissive</w:t>
      </w:r>
    </w:p>
    <w:p w:rsidR="009C63B0" w:rsidRDefault="009C63B0" w:rsidP="00D10F85">
      <w:pPr>
        <w:rPr>
          <w:rStyle w:val="HTMLCode"/>
          <w:rFonts w:ascii="Consolas" w:eastAsiaTheme="minorHAnsi" w:hAnsi="Consolas"/>
          <w:color w:val="000000"/>
          <w:bdr w:val="none" w:sz="0" w:space="0" w:color="auto" w:frame="1"/>
          <w:lang w:eastAsia="en-IN"/>
        </w:rPr>
      </w:pPr>
    </w:p>
    <w:p w:rsidR="00E924FE" w:rsidRPr="00857FCE" w:rsidRDefault="00E924FE" w:rsidP="00D10F85">
      <w:pPr>
        <w:rPr>
          <w:rStyle w:val="HTMLCode"/>
          <w:rFonts w:ascii="Consolas" w:eastAsiaTheme="minorHAnsi" w:hAnsi="Consolas"/>
          <w:color w:val="000000"/>
          <w:sz w:val="24"/>
          <w:szCs w:val="24"/>
          <w:bdr w:val="none" w:sz="0" w:space="0" w:color="auto" w:frame="1"/>
          <w:lang w:eastAsia="en-IN"/>
        </w:rPr>
      </w:pPr>
      <w:r w:rsidRPr="00857FCE">
        <w:rPr>
          <w:rStyle w:val="HTMLCode"/>
          <w:rFonts w:ascii="Consolas" w:eastAsiaTheme="minorHAnsi" w:hAnsi="Consolas"/>
          <w:color w:val="000000"/>
          <w:sz w:val="24"/>
          <w:szCs w:val="24"/>
          <w:bdr w:val="none" w:sz="0" w:space="0" w:color="auto" w:frame="1"/>
          <w:lang w:eastAsia="en-IN"/>
        </w:rPr>
        <w:t>GITLAB:</w:t>
      </w:r>
    </w:p>
    <w:p w:rsidR="00E924FE" w:rsidRDefault="00E924FE" w:rsidP="00D10F85">
      <w:pPr>
        <w:rPr>
          <w:rStyle w:val="HTMLCode"/>
          <w:rFonts w:ascii="Consolas" w:eastAsiaTheme="minorHAnsi" w:hAnsi="Consolas"/>
          <w:color w:val="000000"/>
          <w:bdr w:val="none" w:sz="0" w:space="0" w:color="auto" w:frame="1"/>
          <w:lang w:eastAsia="en-IN"/>
        </w:rPr>
      </w:pPr>
      <w:proofErr w:type="spellStart"/>
      <w:r>
        <w:rPr>
          <w:rStyle w:val="HTMLCode"/>
          <w:rFonts w:ascii="Consolas" w:eastAsiaTheme="minorHAnsi" w:hAnsi="Consolas"/>
          <w:color w:val="000000"/>
          <w:bdr w:val="none" w:sz="0" w:space="0" w:color="auto" w:frame="1"/>
          <w:lang w:eastAsia="en-IN"/>
        </w:rPr>
        <w:t>Gitlab</w:t>
      </w:r>
      <w:proofErr w:type="spellEnd"/>
      <w:r>
        <w:rPr>
          <w:rStyle w:val="HTMLCode"/>
          <w:rFonts w:ascii="Consolas" w:eastAsiaTheme="minorHAnsi" w:hAnsi="Consolas"/>
          <w:color w:val="000000"/>
          <w:bdr w:val="none" w:sz="0" w:space="0" w:color="auto" w:frame="1"/>
          <w:lang w:eastAsia="en-IN"/>
        </w:rPr>
        <w:t xml:space="preserve"> </w:t>
      </w:r>
      <w:proofErr w:type="spellStart"/>
      <w:r>
        <w:rPr>
          <w:rStyle w:val="HTMLCode"/>
          <w:rFonts w:ascii="Consolas" w:eastAsiaTheme="minorHAnsi" w:hAnsi="Consolas"/>
          <w:color w:val="000000"/>
          <w:bdr w:val="none" w:sz="0" w:space="0" w:color="auto" w:frame="1"/>
          <w:lang w:eastAsia="en-IN"/>
        </w:rPr>
        <w:t>ssl</w:t>
      </w:r>
      <w:proofErr w:type="spellEnd"/>
      <w:r>
        <w:rPr>
          <w:rStyle w:val="HTMLCode"/>
          <w:rFonts w:ascii="Consolas" w:eastAsiaTheme="minorHAnsi" w:hAnsi="Consolas"/>
          <w:color w:val="000000"/>
          <w:bdr w:val="none" w:sz="0" w:space="0" w:color="auto" w:frame="1"/>
          <w:lang w:eastAsia="en-IN"/>
        </w:rPr>
        <w:t xml:space="preserve"> </w:t>
      </w:r>
      <w:proofErr w:type="spellStart"/>
      <w:r>
        <w:rPr>
          <w:rStyle w:val="HTMLCode"/>
          <w:rFonts w:ascii="Consolas" w:eastAsiaTheme="minorHAnsi" w:hAnsi="Consolas"/>
          <w:color w:val="000000"/>
          <w:bdr w:val="none" w:sz="0" w:space="0" w:color="auto" w:frame="1"/>
          <w:lang w:eastAsia="en-IN"/>
        </w:rPr>
        <w:t>conifuguration</w:t>
      </w:r>
      <w:proofErr w:type="spellEnd"/>
      <w:r>
        <w:rPr>
          <w:rStyle w:val="HTMLCode"/>
          <w:rFonts w:ascii="Consolas" w:eastAsiaTheme="minorHAnsi" w:hAnsi="Consolas"/>
          <w:color w:val="000000"/>
          <w:bdr w:val="none" w:sz="0" w:space="0" w:color="auto" w:frame="1"/>
          <w:lang w:eastAsia="en-IN"/>
        </w:rPr>
        <w:t>:</w:t>
      </w:r>
    </w:p>
    <w:p w:rsidR="00E924FE" w:rsidRDefault="00E924FE" w:rsidP="00D10F85">
      <w:pPr>
        <w:rPr>
          <w:rStyle w:val="HTMLCode"/>
          <w:rFonts w:ascii="Consolas" w:eastAsiaTheme="minorHAnsi" w:hAnsi="Consolas"/>
          <w:color w:val="000000"/>
          <w:bdr w:val="none" w:sz="0" w:space="0" w:color="auto" w:frame="1"/>
          <w:lang w:eastAsia="en-IN"/>
        </w:rPr>
      </w:pPr>
    </w:p>
    <w:p w:rsidR="00E924FE" w:rsidRDefault="00E924FE" w:rsidP="00D10F85">
      <w:pPr>
        <w:rPr>
          <w:rStyle w:val="HTMLCode"/>
          <w:rFonts w:ascii="Consolas" w:eastAsiaTheme="minorHAnsi" w:hAnsi="Consolas"/>
          <w:color w:val="000000"/>
          <w:bdr w:val="none" w:sz="0" w:space="0" w:color="auto" w:frame="1"/>
          <w:lang w:eastAsia="en-IN"/>
        </w:rPr>
      </w:pPr>
      <w:proofErr w:type="gramStart"/>
      <w:r>
        <w:rPr>
          <w:rStyle w:val="HTMLCode"/>
          <w:rFonts w:ascii="Consolas" w:eastAsiaTheme="minorHAnsi" w:hAnsi="Consolas"/>
          <w:color w:val="000000"/>
          <w:bdr w:val="none" w:sz="0" w:space="0" w:color="auto" w:frame="1"/>
          <w:lang w:eastAsia="en-IN"/>
        </w:rPr>
        <w:t>vim</w:t>
      </w:r>
      <w:proofErr w:type="gramEnd"/>
      <w:r>
        <w:rPr>
          <w:rStyle w:val="HTMLCode"/>
          <w:rFonts w:ascii="Consolas" w:eastAsiaTheme="minorHAnsi" w:hAnsi="Consolas"/>
          <w:color w:val="000000"/>
          <w:bdr w:val="none" w:sz="0" w:space="0" w:color="auto" w:frame="1"/>
          <w:lang w:eastAsia="en-IN"/>
        </w:rPr>
        <w:t xml:space="preserve"> /</w:t>
      </w:r>
      <w:proofErr w:type="spellStart"/>
      <w:r>
        <w:rPr>
          <w:rStyle w:val="HTMLCode"/>
          <w:rFonts w:ascii="Consolas" w:eastAsiaTheme="minorHAnsi" w:hAnsi="Consolas"/>
          <w:color w:val="000000"/>
          <w:bdr w:val="none" w:sz="0" w:space="0" w:color="auto" w:frame="1"/>
          <w:lang w:eastAsia="en-IN"/>
        </w:rPr>
        <w:t>etc</w:t>
      </w:r>
      <w:proofErr w:type="spellEnd"/>
      <w:r>
        <w:rPr>
          <w:rStyle w:val="HTMLCode"/>
          <w:rFonts w:ascii="Consolas" w:eastAsiaTheme="minorHAnsi" w:hAnsi="Consolas"/>
          <w:color w:val="000000"/>
          <w:bdr w:val="none" w:sz="0" w:space="0" w:color="auto" w:frame="1"/>
          <w:lang w:eastAsia="en-IN"/>
        </w:rPr>
        <w:t>/</w:t>
      </w:r>
      <w:proofErr w:type="spellStart"/>
      <w:r>
        <w:rPr>
          <w:rStyle w:val="HTMLCode"/>
          <w:rFonts w:ascii="Consolas" w:eastAsiaTheme="minorHAnsi" w:hAnsi="Consolas"/>
          <w:color w:val="000000"/>
          <w:bdr w:val="none" w:sz="0" w:space="0" w:color="auto" w:frame="1"/>
          <w:lang w:eastAsia="en-IN"/>
        </w:rPr>
        <w:t>gitlab</w:t>
      </w:r>
      <w:proofErr w:type="spellEnd"/>
      <w:r>
        <w:rPr>
          <w:rStyle w:val="HTMLCode"/>
          <w:rFonts w:ascii="Consolas" w:eastAsiaTheme="minorHAnsi" w:hAnsi="Consolas"/>
          <w:color w:val="000000"/>
          <w:bdr w:val="none" w:sz="0" w:space="0" w:color="auto" w:frame="1"/>
          <w:lang w:eastAsia="en-IN"/>
        </w:rPr>
        <w:t>/</w:t>
      </w:r>
      <w:proofErr w:type="spellStart"/>
      <w:r>
        <w:rPr>
          <w:rStyle w:val="HTMLCode"/>
          <w:rFonts w:ascii="Consolas" w:eastAsiaTheme="minorHAnsi" w:hAnsi="Consolas"/>
          <w:color w:val="000000"/>
          <w:bdr w:val="none" w:sz="0" w:space="0" w:color="auto" w:frame="1"/>
          <w:lang w:eastAsia="en-IN"/>
        </w:rPr>
        <w:t>gitlab.rb</w:t>
      </w:r>
      <w:proofErr w:type="spellEnd"/>
    </w:p>
    <w:p w:rsidR="00E924FE" w:rsidRDefault="00E924FE" w:rsidP="00D10F85">
      <w:pPr>
        <w:rPr>
          <w:rStyle w:val="HTMLCode"/>
          <w:rFonts w:ascii="Consolas" w:eastAsiaTheme="minorHAnsi" w:hAnsi="Consolas"/>
          <w:color w:val="000000"/>
          <w:bdr w:val="none" w:sz="0" w:space="0" w:color="auto" w:frame="1"/>
          <w:lang w:eastAsia="en-IN"/>
        </w:rPr>
      </w:pPr>
    </w:p>
    <w:p w:rsidR="00E924FE" w:rsidRDefault="00E924FE" w:rsidP="00D10F85">
      <w:pPr>
        <w:rPr>
          <w:rStyle w:val="HTMLCode"/>
          <w:rFonts w:ascii="Consolas" w:eastAsiaTheme="minorHAnsi" w:hAnsi="Consolas"/>
          <w:color w:val="000000"/>
          <w:bdr w:val="none" w:sz="0" w:space="0" w:color="auto" w:frame="1"/>
          <w:lang w:eastAsia="en-IN"/>
        </w:rPr>
      </w:pPr>
      <w:r>
        <w:rPr>
          <w:rStyle w:val="HTMLCode"/>
          <w:rFonts w:ascii="Consolas" w:eastAsiaTheme="minorHAnsi" w:hAnsi="Consolas"/>
          <w:color w:val="000000"/>
          <w:bdr w:val="none" w:sz="0" w:space="0" w:color="auto" w:frame="1"/>
          <w:lang w:eastAsia="en-IN"/>
        </w:rPr>
        <w:t>981 line number</w:t>
      </w:r>
      <w:r w:rsidR="00FD43B2">
        <w:rPr>
          <w:rStyle w:val="HTMLCode"/>
          <w:rFonts w:ascii="Consolas" w:eastAsiaTheme="minorHAnsi" w:hAnsi="Consolas"/>
          <w:color w:val="000000"/>
          <w:bdr w:val="none" w:sz="0" w:space="0" w:color="auto" w:frame="1"/>
          <w:lang w:eastAsia="en-IN"/>
        </w:rPr>
        <w:t xml:space="preserve"> only change below entry </w:t>
      </w:r>
    </w:p>
    <w:p w:rsidR="00E924FE" w:rsidRDefault="00E924FE" w:rsidP="00D10F85">
      <w:pPr>
        <w:rPr>
          <w:rStyle w:val="HTMLCode"/>
          <w:rFonts w:ascii="Consolas" w:eastAsiaTheme="minorHAnsi" w:hAnsi="Consolas"/>
          <w:color w:val="000000"/>
          <w:bdr w:val="none" w:sz="0" w:space="0" w:color="auto" w:frame="1"/>
          <w:lang w:eastAsia="en-IN"/>
        </w:rPr>
      </w:pPr>
    </w:p>
    <w:p w:rsidR="00E924FE" w:rsidRPr="00E924FE" w:rsidRDefault="00E924FE" w:rsidP="00E924FE">
      <w:pPr>
        <w:rPr>
          <w:rStyle w:val="HTMLCode"/>
          <w:rFonts w:ascii="Consolas" w:eastAsiaTheme="minorHAnsi" w:hAnsi="Consolas"/>
          <w:color w:val="000000"/>
          <w:bdr w:val="none" w:sz="0" w:space="0" w:color="auto" w:frame="1"/>
          <w:lang w:eastAsia="en-IN"/>
        </w:rPr>
      </w:pPr>
      <w:proofErr w:type="spellStart"/>
      <w:proofErr w:type="gramStart"/>
      <w:r w:rsidRPr="00E924FE">
        <w:rPr>
          <w:rStyle w:val="HTMLCode"/>
          <w:rFonts w:ascii="Consolas" w:eastAsiaTheme="minorHAnsi" w:hAnsi="Consolas"/>
          <w:color w:val="000000"/>
          <w:bdr w:val="none" w:sz="0" w:space="0" w:color="auto" w:frame="1"/>
          <w:lang w:eastAsia="en-IN"/>
        </w:rPr>
        <w:t>nginx</w:t>
      </w:r>
      <w:proofErr w:type="spellEnd"/>
      <w:r w:rsidRPr="00E924FE">
        <w:rPr>
          <w:rStyle w:val="HTMLCode"/>
          <w:rFonts w:ascii="Consolas" w:eastAsiaTheme="minorHAnsi" w:hAnsi="Consolas"/>
          <w:color w:val="000000"/>
          <w:bdr w:val="none" w:sz="0" w:space="0" w:color="auto" w:frame="1"/>
          <w:lang w:eastAsia="en-IN"/>
        </w:rPr>
        <w:t>[</w:t>
      </w:r>
      <w:proofErr w:type="gramEnd"/>
      <w:r w:rsidRPr="00E924FE">
        <w:rPr>
          <w:rStyle w:val="HTMLCode"/>
          <w:rFonts w:ascii="Consolas" w:eastAsiaTheme="minorHAnsi" w:hAnsi="Consolas"/>
          <w:color w:val="000000"/>
          <w:bdr w:val="none" w:sz="0" w:space="0" w:color="auto" w:frame="1"/>
          <w:lang w:eastAsia="en-IN"/>
        </w:rPr>
        <w:t>'</w:t>
      </w:r>
      <w:proofErr w:type="spellStart"/>
      <w:r w:rsidRPr="00E924FE">
        <w:rPr>
          <w:rStyle w:val="HTMLCode"/>
          <w:rFonts w:ascii="Consolas" w:eastAsiaTheme="minorHAnsi" w:hAnsi="Consolas"/>
          <w:color w:val="000000"/>
          <w:bdr w:val="none" w:sz="0" w:space="0" w:color="auto" w:frame="1"/>
          <w:lang w:eastAsia="en-IN"/>
        </w:rPr>
        <w:t>ssl_certificate</w:t>
      </w:r>
      <w:proofErr w:type="spellEnd"/>
      <w:r w:rsidRPr="00E924FE">
        <w:rPr>
          <w:rStyle w:val="HTMLCode"/>
          <w:rFonts w:ascii="Consolas" w:eastAsiaTheme="minorHAnsi" w:hAnsi="Consolas"/>
          <w:color w:val="000000"/>
          <w:bdr w:val="none" w:sz="0" w:space="0" w:color="auto" w:frame="1"/>
          <w:lang w:eastAsia="en-IN"/>
        </w:rPr>
        <w:t>'] = "/opt/</w:t>
      </w:r>
      <w:proofErr w:type="spellStart"/>
      <w:r w:rsidRPr="00E924FE">
        <w:rPr>
          <w:rStyle w:val="HTMLCode"/>
          <w:rFonts w:ascii="Consolas" w:eastAsiaTheme="minorHAnsi" w:hAnsi="Consolas"/>
          <w:color w:val="000000"/>
          <w:bdr w:val="none" w:sz="0" w:space="0" w:color="auto" w:frame="1"/>
          <w:lang w:eastAsia="en-IN"/>
        </w:rPr>
        <w:t>ssl_cert</w:t>
      </w:r>
      <w:proofErr w:type="spellEnd"/>
      <w:r w:rsidRPr="00E924FE">
        <w:rPr>
          <w:rStyle w:val="HTMLCode"/>
          <w:rFonts w:ascii="Consolas" w:eastAsiaTheme="minorHAnsi" w:hAnsi="Consolas"/>
          <w:color w:val="000000"/>
          <w:bdr w:val="none" w:sz="0" w:space="0" w:color="auto" w:frame="1"/>
          <w:lang w:eastAsia="en-IN"/>
        </w:rPr>
        <w:t>/29122020/devopsdev.statebanktimes.in.crt"</w:t>
      </w:r>
    </w:p>
    <w:p w:rsidR="00E924FE" w:rsidRDefault="00E924FE" w:rsidP="00E924FE">
      <w:pPr>
        <w:rPr>
          <w:rStyle w:val="HTMLCode"/>
          <w:rFonts w:ascii="Consolas" w:eastAsiaTheme="minorHAnsi" w:hAnsi="Consolas"/>
          <w:color w:val="000000"/>
          <w:bdr w:val="none" w:sz="0" w:space="0" w:color="auto" w:frame="1"/>
          <w:lang w:eastAsia="en-IN"/>
        </w:rPr>
      </w:pPr>
      <w:proofErr w:type="spellStart"/>
      <w:proofErr w:type="gramStart"/>
      <w:r w:rsidRPr="00E924FE">
        <w:rPr>
          <w:rStyle w:val="HTMLCode"/>
          <w:rFonts w:ascii="Consolas" w:eastAsiaTheme="minorHAnsi" w:hAnsi="Consolas"/>
          <w:color w:val="000000"/>
          <w:bdr w:val="none" w:sz="0" w:space="0" w:color="auto" w:frame="1"/>
          <w:lang w:eastAsia="en-IN"/>
        </w:rPr>
        <w:t>nginx</w:t>
      </w:r>
      <w:proofErr w:type="spellEnd"/>
      <w:r w:rsidRPr="00E924FE">
        <w:rPr>
          <w:rStyle w:val="HTMLCode"/>
          <w:rFonts w:ascii="Consolas" w:eastAsiaTheme="minorHAnsi" w:hAnsi="Consolas"/>
          <w:color w:val="000000"/>
          <w:bdr w:val="none" w:sz="0" w:space="0" w:color="auto" w:frame="1"/>
          <w:lang w:eastAsia="en-IN"/>
        </w:rPr>
        <w:t>[</w:t>
      </w:r>
      <w:proofErr w:type="gramEnd"/>
      <w:r w:rsidRPr="00E924FE">
        <w:rPr>
          <w:rStyle w:val="HTMLCode"/>
          <w:rFonts w:ascii="Consolas" w:eastAsiaTheme="minorHAnsi" w:hAnsi="Consolas"/>
          <w:color w:val="000000"/>
          <w:bdr w:val="none" w:sz="0" w:space="0" w:color="auto" w:frame="1"/>
          <w:lang w:eastAsia="en-IN"/>
        </w:rPr>
        <w:t>'</w:t>
      </w:r>
      <w:proofErr w:type="spellStart"/>
      <w:r w:rsidRPr="00E924FE">
        <w:rPr>
          <w:rStyle w:val="HTMLCode"/>
          <w:rFonts w:ascii="Consolas" w:eastAsiaTheme="minorHAnsi" w:hAnsi="Consolas"/>
          <w:color w:val="000000"/>
          <w:bdr w:val="none" w:sz="0" w:space="0" w:color="auto" w:frame="1"/>
          <w:lang w:eastAsia="en-IN"/>
        </w:rPr>
        <w:t>ssl_certificate_key</w:t>
      </w:r>
      <w:proofErr w:type="spellEnd"/>
      <w:r w:rsidRPr="00E924FE">
        <w:rPr>
          <w:rStyle w:val="HTMLCode"/>
          <w:rFonts w:ascii="Consolas" w:eastAsiaTheme="minorHAnsi" w:hAnsi="Consolas"/>
          <w:color w:val="000000"/>
          <w:bdr w:val="none" w:sz="0" w:space="0" w:color="auto" w:frame="1"/>
          <w:lang w:eastAsia="en-IN"/>
        </w:rPr>
        <w:t>'] = "/opt/</w:t>
      </w:r>
      <w:proofErr w:type="spellStart"/>
      <w:r w:rsidRPr="00E924FE">
        <w:rPr>
          <w:rStyle w:val="HTMLCode"/>
          <w:rFonts w:ascii="Consolas" w:eastAsiaTheme="minorHAnsi" w:hAnsi="Consolas"/>
          <w:color w:val="000000"/>
          <w:bdr w:val="none" w:sz="0" w:space="0" w:color="auto" w:frame="1"/>
          <w:lang w:eastAsia="en-IN"/>
        </w:rPr>
        <w:t>ssl_cert</w:t>
      </w:r>
      <w:proofErr w:type="spellEnd"/>
      <w:r w:rsidRPr="00E924FE">
        <w:rPr>
          <w:rStyle w:val="HTMLCode"/>
          <w:rFonts w:ascii="Consolas" w:eastAsiaTheme="minorHAnsi" w:hAnsi="Consolas"/>
          <w:color w:val="000000"/>
          <w:bdr w:val="none" w:sz="0" w:space="0" w:color="auto" w:frame="1"/>
          <w:lang w:eastAsia="en-IN"/>
        </w:rPr>
        <w:t>/29122020/</w:t>
      </w:r>
      <w:proofErr w:type="spellStart"/>
      <w:r w:rsidRPr="00E924FE">
        <w:rPr>
          <w:rStyle w:val="HTMLCode"/>
          <w:rFonts w:ascii="Consolas" w:eastAsiaTheme="minorHAnsi" w:hAnsi="Consolas"/>
          <w:color w:val="000000"/>
          <w:bdr w:val="none" w:sz="0" w:space="0" w:color="auto" w:frame="1"/>
          <w:lang w:eastAsia="en-IN"/>
        </w:rPr>
        <w:t>devopsdev.statebanktimes.in.key</w:t>
      </w:r>
      <w:proofErr w:type="spellEnd"/>
      <w:r w:rsidRPr="00E924FE">
        <w:rPr>
          <w:rStyle w:val="HTMLCode"/>
          <w:rFonts w:ascii="Consolas" w:eastAsiaTheme="minorHAnsi" w:hAnsi="Consolas"/>
          <w:color w:val="000000"/>
          <w:bdr w:val="none" w:sz="0" w:space="0" w:color="auto" w:frame="1"/>
          <w:lang w:eastAsia="en-IN"/>
        </w:rPr>
        <w:t>"</w:t>
      </w:r>
    </w:p>
    <w:p w:rsidR="009C63B0" w:rsidRDefault="009C63B0" w:rsidP="00D10F85">
      <w:pPr>
        <w:rPr>
          <w:rStyle w:val="HTMLCode"/>
          <w:rFonts w:ascii="Consolas" w:eastAsiaTheme="minorHAnsi" w:hAnsi="Consolas"/>
          <w:color w:val="000000"/>
          <w:bdr w:val="none" w:sz="0" w:space="0" w:color="auto" w:frame="1"/>
          <w:lang w:eastAsia="en-IN"/>
        </w:rPr>
      </w:pPr>
    </w:p>
    <w:p w:rsidR="00A02F24" w:rsidRDefault="00A02F24" w:rsidP="00D10F85"/>
    <w:p w:rsidR="009C63B0" w:rsidRDefault="00A02F24" w:rsidP="00D10F85">
      <w:proofErr w:type="spellStart"/>
      <w:proofErr w:type="gramStart"/>
      <w:r>
        <w:lastRenderedPageBreak/>
        <w:t>gitlab-ctl</w:t>
      </w:r>
      <w:proofErr w:type="spellEnd"/>
      <w:proofErr w:type="gramEnd"/>
      <w:r>
        <w:t xml:space="preserve"> reconfigure</w:t>
      </w:r>
    </w:p>
    <w:p w:rsidR="00A02F24" w:rsidRDefault="00A02F24" w:rsidP="00D10F85">
      <w:proofErr w:type="spellStart"/>
      <w:proofErr w:type="gramStart"/>
      <w:r>
        <w:t>gitlab-ctl</w:t>
      </w:r>
      <w:proofErr w:type="spellEnd"/>
      <w:proofErr w:type="gramEnd"/>
      <w:r>
        <w:t xml:space="preserve"> restart</w:t>
      </w:r>
    </w:p>
    <w:p w:rsidR="00A02F24" w:rsidRDefault="00A02F24" w:rsidP="00D10F85">
      <w:proofErr w:type="spellStart"/>
      <w:proofErr w:type="gramStart"/>
      <w:r>
        <w:t>gitlab-ctl</w:t>
      </w:r>
      <w:proofErr w:type="spellEnd"/>
      <w:proofErr w:type="gramEnd"/>
      <w:r>
        <w:t xml:space="preserve"> stop</w:t>
      </w:r>
    </w:p>
    <w:p w:rsidR="00A02F24" w:rsidRDefault="00A02F24" w:rsidP="00D10F85"/>
    <w:p w:rsidR="00A00EAF" w:rsidRDefault="00A00EAF" w:rsidP="00D10F85">
      <w:proofErr w:type="gramStart"/>
      <w:r>
        <w:t>check</w:t>
      </w:r>
      <w:proofErr w:type="gramEnd"/>
      <w:r>
        <w:t xml:space="preserve"> domain is added in cat/</w:t>
      </w:r>
      <w:proofErr w:type="spellStart"/>
      <w:r>
        <w:t>etc</w:t>
      </w:r>
      <w:proofErr w:type="spellEnd"/>
      <w:r>
        <w:t xml:space="preserve">/hosts file required domain is added or not </w:t>
      </w:r>
    </w:p>
    <w:p w:rsidR="00A00EAF" w:rsidRDefault="00A00EAF" w:rsidP="00D10F85">
      <w:proofErr w:type="gramStart"/>
      <w:r>
        <w:t>check</w:t>
      </w:r>
      <w:proofErr w:type="gramEnd"/>
      <w:r>
        <w:t xml:space="preserve"> </w:t>
      </w:r>
      <w:proofErr w:type="spellStart"/>
      <w:r>
        <w:t>httpd</w:t>
      </w:r>
      <w:proofErr w:type="spellEnd"/>
      <w:r>
        <w:t xml:space="preserve"> install or not </w:t>
      </w:r>
    </w:p>
    <w:p w:rsidR="00A00EAF" w:rsidRDefault="00A00EAF" w:rsidP="00D10F85">
      <w:proofErr w:type="gramStart"/>
      <w:r>
        <w:t>check</w:t>
      </w:r>
      <w:proofErr w:type="gramEnd"/>
      <w:r>
        <w:t xml:space="preserve"> </w:t>
      </w:r>
      <w:proofErr w:type="spellStart"/>
      <w:r>
        <w:t>mod_ssl</w:t>
      </w:r>
      <w:proofErr w:type="spellEnd"/>
      <w:r>
        <w:t xml:space="preserve"> is install or not</w:t>
      </w:r>
    </w:p>
    <w:p w:rsidR="00A00EAF" w:rsidRDefault="00A00EAF" w:rsidP="00D10F85"/>
    <w:p w:rsidR="000959DD" w:rsidRDefault="000959DD" w:rsidP="00D10F85"/>
    <w:p w:rsidR="000959DD" w:rsidRPr="00980BF5" w:rsidRDefault="00980BF5" w:rsidP="00D10F85">
      <w:pPr>
        <w:rPr>
          <w:b/>
        </w:rPr>
      </w:pPr>
      <w:r w:rsidRPr="00980BF5">
        <w:rPr>
          <w:b/>
        </w:rPr>
        <w:t>E</w:t>
      </w:r>
      <w:r w:rsidR="000959DD" w:rsidRPr="00980BF5">
        <w:rPr>
          <w:b/>
        </w:rPr>
        <w:t xml:space="preserve">nable x-frame in </w:t>
      </w:r>
      <w:proofErr w:type="spellStart"/>
      <w:r w:rsidR="000959DD" w:rsidRPr="00980BF5">
        <w:rPr>
          <w:b/>
        </w:rPr>
        <w:t>gitlab</w:t>
      </w:r>
      <w:proofErr w:type="spellEnd"/>
      <w:r w:rsidR="000959DD" w:rsidRPr="00980BF5">
        <w:rPr>
          <w:b/>
        </w:rPr>
        <w:t xml:space="preserve"> through adopt.</w:t>
      </w:r>
    </w:p>
    <w:p w:rsidR="000959DD" w:rsidRDefault="000959DD" w:rsidP="00D10F85"/>
    <w:p w:rsidR="00980BF5" w:rsidRDefault="00980BF5" w:rsidP="00D10F85"/>
    <w:p w:rsidR="00980BF5" w:rsidRDefault="00980BF5" w:rsidP="00D10F85">
      <w:proofErr w:type="gramStart"/>
      <w:r w:rsidRPr="00980BF5">
        <w:t>vim</w:t>
      </w:r>
      <w:proofErr w:type="gramEnd"/>
      <w:r w:rsidRPr="00980BF5">
        <w:t xml:space="preserve"> /opt/gitlab/embedded/service/gitlab-rails/app/controllers/application_controller.rb</w:t>
      </w:r>
    </w:p>
    <w:p w:rsidR="00980BF5" w:rsidRDefault="00980BF5" w:rsidP="00D10F85"/>
    <w:p w:rsidR="00980BF5" w:rsidRDefault="00980BF5" w:rsidP="00D10F85">
      <w:r>
        <w:t xml:space="preserve">Add below </w:t>
      </w:r>
      <w:proofErr w:type="spellStart"/>
      <w:r>
        <w:t>enty</w:t>
      </w:r>
      <w:proofErr w:type="spellEnd"/>
      <w:r>
        <w:t xml:space="preserve"> inside given file.</w:t>
      </w:r>
    </w:p>
    <w:p w:rsidR="00980BF5" w:rsidRDefault="00980BF5" w:rsidP="00980BF5">
      <w:r>
        <w:t xml:space="preserve">238   </w:t>
      </w:r>
      <w:proofErr w:type="spellStart"/>
      <w:r>
        <w:t>def</w:t>
      </w:r>
      <w:proofErr w:type="spellEnd"/>
      <w:r>
        <w:t xml:space="preserve"> </w:t>
      </w:r>
      <w:proofErr w:type="spellStart"/>
      <w:r>
        <w:t>default_headers</w:t>
      </w:r>
      <w:proofErr w:type="spellEnd"/>
    </w:p>
    <w:p w:rsidR="000959DD" w:rsidRDefault="00980BF5" w:rsidP="00980BF5">
      <w:r>
        <w:t xml:space="preserve">239     </w:t>
      </w:r>
      <w:proofErr w:type="gramStart"/>
      <w:r>
        <w:t>headers[</w:t>
      </w:r>
      <w:proofErr w:type="gramEnd"/>
      <w:r>
        <w:t>'X-Frame-Options'] = 'ALLOW-FROM *.statebanktime.in'</w:t>
      </w:r>
    </w:p>
    <w:p w:rsidR="000959DD" w:rsidRDefault="000959DD" w:rsidP="00D10F85"/>
    <w:p w:rsidR="000959DD" w:rsidRDefault="000959DD" w:rsidP="00D10F85"/>
    <w:p w:rsidR="000959DD" w:rsidRDefault="000959DD" w:rsidP="00D10F85"/>
    <w:p w:rsidR="009C63B0" w:rsidRDefault="009C63B0" w:rsidP="009C63B0"/>
    <w:p w:rsidR="009C63B0" w:rsidRPr="009C63B0" w:rsidRDefault="009C63B0" w:rsidP="00E55467">
      <w:pPr>
        <w:pStyle w:val="Heading2"/>
        <w:rPr>
          <w:lang w:eastAsia="en-IN"/>
        </w:rPr>
      </w:pPr>
      <w:bookmarkStart w:id="16" w:name="_Toc61974182"/>
      <w:r w:rsidRPr="009C63B0">
        <w:rPr>
          <w:lang w:eastAsia="en-IN"/>
        </w:rPr>
        <w:t>Jenkins:</w:t>
      </w:r>
      <w:bookmarkEnd w:id="16"/>
    </w:p>
    <w:p w:rsidR="009C63B0" w:rsidRDefault="009C63B0" w:rsidP="00D10F85"/>
    <w:p w:rsidR="00DF6A95" w:rsidRDefault="00DF6A95" w:rsidP="00DF6A95">
      <w:pPr>
        <w:rPr>
          <w:lang w:eastAsia="en-IN"/>
        </w:rPr>
      </w:pPr>
      <w:r>
        <w:rPr>
          <w:lang w:eastAsia="en-IN"/>
        </w:rPr>
        <w:t>For Jenkins go to below path and change port:</w:t>
      </w:r>
    </w:p>
    <w:p w:rsidR="00DF6A95" w:rsidRDefault="00DF6A95" w:rsidP="00DF6A95">
      <w:pPr>
        <w:rPr>
          <w:lang w:eastAsia="en-IN"/>
        </w:rPr>
      </w:pPr>
      <w:proofErr w:type="gramStart"/>
      <w:r w:rsidRPr="0067047A">
        <w:rPr>
          <w:lang w:eastAsia="en-IN"/>
        </w:rPr>
        <w:t>vim</w:t>
      </w:r>
      <w:proofErr w:type="gramEnd"/>
      <w:r w:rsidRPr="0067047A">
        <w:rPr>
          <w:lang w:eastAsia="en-IN"/>
        </w:rPr>
        <w:t xml:space="preserve"> /</w:t>
      </w:r>
      <w:proofErr w:type="spellStart"/>
      <w:r w:rsidRPr="0067047A">
        <w:rPr>
          <w:lang w:eastAsia="en-IN"/>
        </w:rPr>
        <w:t>etc</w:t>
      </w:r>
      <w:proofErr w:type="spellEnd"/>
      <w:r w:rsidRPr="0067047A">
        <w:rPr>
          <w:lang w:eastAsia="en-IN"/>
        </w:rPr>
        <w:t>/</w:t>
      </w:r>
      <w:proofErr w:type="spellStart"/>
      <w:r w:rsidRPr="0067047A">
        <w:rPr>
          <w:lang w:eastAsia="en-IN"/>
        </w:rPr>
        <w:t>sysconfig</w:t>
      </w:r>
      <w:proofErr w:type="spellEnd"/>
      <w:r w:rsidRPr="0067047A">
        <w:rPr>
          <w:lang w:eastAsia="en-IN"/>
        </w:rPr>
        <w:t>/</w:t>
      </w:r>
      <w:r>
        <w:rPr>
          <w:lang w:eastAsia="en-IN"/>
        </w:rPr>
        <w:t>Jenkins</w:t>
      </w:r>
    </w:p>
    <w:p w:rsidR="00DF6A95" w:rsidRDefault="00DF6A95" w:rsidP="00DF6A95">
      <w:pPr>
        <w:rPr>
          <w:lang w:eastAsia="en-IN"/>
        </w:rPr>
      </w:pPr>
      <w:r w:rsidRPr="0067047A">
        <w:rPr>
          <w:lang w:eastAsia="en-IN"/>
        </w:rPr>
        <w:t>JENKINS_HTTPS_PORT="8083"</w:t>
      </w:r>
    </w:p>
    <w:p w:rsidR="009C63B0" w:rsidRDefault="009C63B0" w:rsidP="00D10F85"/>
    <w:p w:rsidR="00B34B0E" w:rsidRDefault="00B34B0E" w:rsidP="00D10F85"/>
    <w:p w:rsidR="00B34B0E" w:rsidRDefault="00157EA1" w:rsidP="00D10F85">
      <w:r>
        <w:t>Go to below path and put below entry:</w:t>
      </w:r>
    </w:p>
    <w:p w:rsidR="00157EA1" w:rsidRPr="00157EA1" w:rsidRDefault="00157EA1" w:rsidP="00D10F85">
      <w:pPr>
        <w:rPr>
          <w:b/>
          <w:color w:val="000000"/>
        </w:rPr>
      </w:pPr>
      <w:r w:rsidRPr="00157EA1">
        <w:rPr>
          <w:b/>
          <w:color w:val="000000"/>
        </w:rPr>
        <w:t>/</w:t>
      </w:r>
      <w:proofErr w:type="spellStart"/>
      <w:r w:rsidRPr="00157EA1">
        <w:rPr>
          <w:b/>
          <w:color w:val="000000"/>
        </w:rPr>
        <w:t>etc</w:t>
      </w:r>
      <w:proofErr w:type="spellEnd"/>
      <w:r w:rsidRPr="00157EA1">
        <w:rPr>
          <w:b/>
          <w:color w:val="000000"/>
        </w:rPr>
        <w:t>/</w:t>
      </w:r>
      <w:proofErr w:type="spellStart"/>
      <w:r w:rsidRPr="00157EA1">
        <w:rPr>
          <w:b/>
          <w:color w:val="000000"/>
        </w:rPr>
        <w:t>httpd</w:t>
      </w:r>
      <w:proofErr w:type="spellEnd"/>
      <w:r w:rsidRPr="00157EA1">
        <w:rPr>
          <w:b/>
          <w:color w:val="000000"/>
        </w:rPr>
        <w:t>/</w:t>
      </w:r>
      <w:proofErr w:type="spellStart"/>
      <w:r w:rsidRPr="00157EA1">
        <w:rPr>
          <w:b/>
          <w:color w:val="000000"/>
        </w:rPr>
        <w:t>conf.d</w:t>
      </w:r>
      <w:proofErr w:type="spellEnd"/>
      <w:r w:rsidRPr="00157EA1">
        <w:rPr>
          <w:b/>
          <w:color w:val="000000"/>
        </w:rPr>
        <w:t>/</w:t>
      </w:r>
      <w:proofErr w:type="spellStart"/>
      <w:r w:rsidRPr="00157EA1">
        <w:rPr>
          <w:b/>
          <w:color w:val="000000"/>
        </w:rPr>
        <w:t>ssl.conf</w:t>
      </w:r>
      <w:proofErr w:type="spellEnd"/>
    </w:p>
    <w:p w:rsidR="00157EA1" w:rsidRDefault="00157EA1" w:rsidP="00D10F85"/>
    <w:p w:rsidR="00B34B0E" w:rsidRDefault="00B34B0E" w:rsidP="00B34B0E">
      <w:pPr>
        <w:rPr>
          <w:lang w:eastAsia="en-IN"/>
        </w:rPr>
      </w:pPr>
      <w:r>
        <w:rPr>
          <w:lang w:eastAsia="en-IN"/>
        </w:rPr>
        <w:t>&lt;</w:t>
      </w:r>
      <w:proofErr w:type="spellStart"/>
      <w:r>
        <w:rPr>
          <w:lang w:eastAsia="en-IN"/>
        </w:rPr>
        <w:t>VirtualHost</w:t>
      </w:r>
      <w:proofErr w:type="spellEnd"/>
      <w:r>
        <w:rPr>
          <w:lang w:eastAsia="en-IN"/>
        </w:rPr>
        <w:t xml:space="preserve"> jenkinsdev.statebanktimes.in:8081&gt;</w:t>
      </w:r>
    </w:p>
    <w:p w:rsidR="00B34B0E" w:rsidRDefault="00B34B0E" w:rsidP="00B34B0E">
      <w:pPr>
        <w:rPr>
          <w:lang w:eastAsia="en-IN"/>
        </w:rPr>
      </w:pPr>
      <w:proofErr w:type="spellStart"/>
      <w:r>
        <w:rPr>
          <w:lang w:eastAsia="en-IN"/>
        </w:rPr>
        <w:t>SSLEngine</w:t>
      </w:r>
      <w:proofErr w:type="spellEnd"/>
      <w:r>
        <w:rPr>
          <w:lang w:eastAsia="en-IN"/>
        </w:rPr>
        <w:t xml:space="preserve"> on</w:t>
      </w:r>
    </w:p>
    <w:p w:rsidR="00B34B0E" w:rsidRDefault="00B34B0E" w:rsidP="00B34B0E">
      <w:pPr>
        <w:rPr>
          <w:lang w:eastAsia="en-IN"/>
        </w:rPr>
      </w:pPr>
      <w:proofErr w:type="spellStart"/>
      <w:r>
        <w:rPr>
          <w:lang w:eastAsia="en-IN"/>
        </w:rPr>
        <w:t>SSLProtocol</w:t>
      </w:r>
      <w:proofErr w:type="spellEnd"/>
      <w:r>
        <w:rPr>
          <w:lang w:eastAsia="en-IN"/>
        </w:rPr>
        <w:t xml:space="preserve"> all -SSLv2 -SSLv3</w:t>
      </w:r>
    </w:p>
    <w:p w:rsidR="00B34B0E" w:rsidRDefault="00B34B0E" w:rsidP="00B34B0E">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B34B0E" w:rsidRDefault="00B34B0E" w:rsidP="00B34B0E">
      <w:pPr>
        <w:rPr>
          <w:lang w:eastAsia="en-IN"/>
        </w:rPr>
      </w:pPr>
      <w:r>
        <w:rPr>
          <w:lang w:eastAsia="en-IN"/>
        </w:rPr>
        <w:t>Header set X-Frame-Options "ALLOW-FROM devopsdev.statebanktime.in:9090"</w:t>
      </w:r>
    </w:p>
    <w:p w:rsidR="00B34B0E" w:rsidRDefault="00B34B0E" w:rsidP="00B34B0E">
      <w:pPr>
        <w:rPr>
          <w:lang w:eastAsia="en-IN"/>
        </w:rPr>
      </w:pPr>
      <w:proofErr w:type="spellStart"/>
      <w:r>
        <w:rPr>
          <w:lang w:eastAsia="en-IN"/>
        </w:rPr>
        <w:t>ProxyRequests</w:t>
      </w:r>
      <w:proofErr w:type="spellEnd"/>
      <w:r>
        <w:rPr>
          <w:lang w:eastAsia="en-IN"/>
        </w:rPr>
        <w:t xml:space="preserve">     Off</w:t>
      </w:r>
    </w:p>
    <w:p w:rsidR="00B34B0E" w:rsidRDefault="00B34B0E" w:rsidP="00B34B0E">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B34B0E" w:rsidRDefault="00B34B0E" w:rsidP="00B34B0E">
      <w:pPr>
        <w:rPr>
          <w:lang w:eastAsia="en-IN"/>
        </w:rPr>
      </w:pPr>
      <w:proofErr w:type="spellStart"/>
      <w:r>
        <w:rPr>
          <w:lang w:eastAsia="en-IN"/>
        </w:rPr>
        <w:t>ProxyPreserveHost</w:t>
      </w:r>
      <w:proofErr w:type="spellEnd"/>
      <w:r>
        <w:rPr>
          <w:lang w:eastAsia="en-IN"/>
        </w:rPr>
        <w:t xml:space="preserve"> On</w:t>
      </w:r>
    </w:p>
    <w:p w:rsidR="00B34B0E" w:rsidRDefault="00B34B0E" w:rsidP="00B34B0E">
      <w:pPr>
        <w:rPr>
          <w:lang w:eastAsia="en-IN"/>
        </w:rPr>
      </w:pPr>
      <w:r>
        <w:rPr>
          <w:lang w:eastAsia="en-IN"/>
        </w:rPr>
        <w:t xml:space="preserve">    </w:t>
      </w:r>
      <w:proofErr w:type="spellStart"/>
      <w:r>
        <w:rPr>
          <w:lang w:eastAsia="en-IN"/>
        </w:rPr>
        <w:t>ProxyPass</w:t>
      </w:r>
      <w:proofErr w:type="spellEnd"/>
      <w:r>
        <w:rPr>
          <w:lang w:eastAsia="en-IN"/>
        </w:rPr>
        <w:t xml:space="preserve"> / http://10.191.159.49:8083/ </w:t>
      </w:r>
      <w:proofErr w:type="spellStart"/>
      <w:r>
        <w:rPr>
          <w:lang w:eastAsia="en-IN"/>
        </w:rPr>
        <w:t>nocanon</w:t>
      </w:r>
      <w:proofErr w:type="spellEnd"/>
    </w:p>
    <w:p w:rsidR="00B34B0E" w:rsidRDefault="00B34B0E" w:rsidP="00B34B0E">
      <w:pPr>
        <w:rPr>
          <w:lang w:eastAsia="en-IN"/>
        </w:rPr>
      </w:pPr>
      <w:r>
        <w:rPr>
          <w:lang w:eastAsia="en-IN"/>
        </w:rPr>
        <w:t xml:space="preserve">    </w:t>
      </w:r>
      <w:proofErr w:type="spellStart"/>
      <w:r>
        <w:rPr>
          <w:lang w:eastAsia="en-IN"/>
        </w:rPr>
        <w:t>ProxyPassReverse</w:t>
      </w:r>
      <w:proofErr w:type="spellEnd"/>
      <w:r>
        <w:rPr>
          <w:lang w:eastAsia="en-IN"/>
        </w:rPr>
        <w:t xml:space="preserve"> / http://10.191.159.49:8083/</w:t>
      </w:r>
    </w:p>
    <w:p w:rsidR="00B34B0E" w:rsidRDefault="00B34B0E" w:rsidP="00B34B0E">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/29122020/devopsdev.statebanktimes.in.crt</w:t>
      </w:r>
    </w:p>
    <w:p w:rsidR="00B34B0E" w:rsidRDefault="00B34B0E" w:rsidP="00B34B0E">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/29122020/</w:t>
      </w:r>
      <w:proofErr w:type="spellStart"/>
      <w:r>
        <w:rPr>
          <w:lang w:eastAsia="en-IN"/>
        </w:rPr>
        <w:t>devopsdev.statebanktimes.in.key</w:t>
      </w:r>
      <w:proofErr w:type="spellEnd"/>
    </w:p>
    <w:p w:rsidR="00B34B0E" w:rsidRDefault="00B34B0E" w:rsidP="00B34B0E">
      <w:pPr>
        <w:rPr>
          <w:lang w:eastAsia="en-IN"/>
        </w:rPr>
      </w:pPr>
      <w:proofErr w:type="spellStart"/>
      <w:r>
        <w:rPr>
          <w:lang w:eastAsia="en-IN"/>
        </w:rPr>
        <w:t>RequestHeader</w:t>
      </w:r>
      <w:proofErr w:type="spellEnd"/>
      <w:r>
        <w:rPr>
          <w:lang w:eastAsia="en-IN"/>
        </w:rPr>
        <w:t xml:space="preserve"> set X-Forwarded-Proto "https"</w:t>
      </w:r>
    </w:p>
    <w:p w:rsidR="00B34B0E" w:rsidRDefault="00B34B0E" w:rsidP="00D10F85"/>
    <w:p w:rsidR="00157EA1" w:rsidRDefault="00157EA1" w:rsidP="00D10F85"/>
    <w:p w:rsidR="006374C0" w:rsidRDefault="006374C0" w:rsidP="00D10F85"/>
    <w:p w:rsidR="006374C0" w:rsidRDefault="006374C0" w:rsidP="00E55467">
      <w:pPr>
        <w:pStyle w:val="Heading2"/>
        <w:rPr>
          <w:lang w:eastAsia="en-IN"/>
        </w:rPr>
      </w:pPr>
      <w:bookmarkStart w:id="17" w:name="_Toc61974183"/>
      <w:r w:rsidRPr="000306A5">
        <w:rPr>
          <w:lang w:eastAsia="en-IN"/>
        </w:rPr>
        <w:t>JIRA:</w:t>
      </w:r>
      <w:bookmarkEnd w:id="17"/>
    </w:p>
    <w:p w:rsidR="00D55477" w:rsidRPr="000306A5" w:rsidRDefault="00D55477" w:rsidP="006374C0">
      <w:pPr>
        <w:rPr>
          <w:b/>
          <w:lang w:eastAsia="en-IN"/>
        </w:rPr>
      </w:pPr>
    </w:p>
    <w:p w:rsidR="006374C0" w:rsidRPr="00D55477" w:rsidRDefault="006374C0" w:rsidP="006374C0">
      <w:pPr>
        <w:rPr>
          <w:b/>
          <w:lang w:eastAsia="en-IN"/>
        </w:rPr>
      </w:pPr>
      <w:r w:rsidRPr="00D55477">
        <w:rPr>
          <w:b/>
          <w:lang w:eastAsia="en-IN"/>
        </w:rPr>
        <w:t>Step1: go to below path and enable below configurations:</w:t>
      </w:r>
    </w:p>
    <w:p w:rsidR="006374C0" w:rsidRPr="000306A5" w:rsidRDefault="006374C0" w:rsidP="006374C0">
      <w:pPr>
        <w:rPr>
          <w:b/>
          <w:lang w:eastAsia="en-IN"/>
        </w:rPr>
      </w:pPr>
      <w:proofErr w:type="gramStart"/>
      <w:r w:rsidRPr="000306A5">
        <w:rPr>
          <w:b/>
          <w:lang w:eastAsia="en-IN"/>
        </w:rPr>
        <w:t>vi</w:t>
      </w:r>
      <w:proofErr w:type="gramEnd"/>
      <w:r w:rsidRPr="000306A5">
        <w:rPr>
          <w:b/>
          <w:lang w:eastAsia="en-IN"/>
        </w:rPr>
        <w:t xml:space="preserve"> /opt/</w:t>
      </w:r>
      <w:proofErr w:type="spellStart"/>
      <w:r w:rsidRPr="000306A5">
        <w:rPr>
          <w:b/>
          <w:lang w:eastAsia="en-IN"/>
        </w:rPr>
        <w:t>atlassian</w:t>
      </w:r>
      <w:proofErr w:type="spellEnd"/>
      <w:r w:rsidRPr="000306A5">
        <w:rPr>
          <w:b/>
          <w:lang w:eastAsia="en-IN"/>
        </w:rPr>
        <w:t>/</w:t>
      </w:r>
      <w:proofErr w:type="spellStart"/>
      <w:r w:rsidRPr="000306A5">
        <w:rPr>
          <w:b/>
          <w:lang w:eastAsia="en-IN"/>
        </w:rPr>
        <w:t>jira</w:t>
      </w:r>
      <w:proofErr w:type="spellEnd"/>
      <w:r w:rsidRPr="000306A5">
        <w:rPr>
          <w:b/>
          <w:lang w:eastAsia="en-IN"/>
        </w:rPr>
        <w:t>/</w:t>
      </w:r>
      <w:proofErr w:type="spellStart"/>
      <w:r w:rsidRPr="000306A5">
        <w:rPr>
          <w:b/>
          <w:lang w:eastAsia="en-IN"/>
        </w:rPr>
        <w:t>conf</w:t>
      </w:r>
      <w:proofErr w:type="spellEnd"/>
      <w:r w:rsidRPr="000306A5">
        <w:rPr>
          <w:b/>
          <w:lang w:eastAsia="en-IN"/>
        </w:rPr>
        <w:t>/server.xml</w:t>
      </w:r>
    </w:p>
    <w:p w:rsidR="006374C0" w:rsidRDefault="006374C0" w:rsidP="006374C0">
      <w:pPr>
        <w:rPr>
          <w:lang w:eastAsia="en-IN"/>
        </w:rPr>
      </w:pPr>
    </w:p>
    <w:p w:rsidR="00756999" w:rsidRPr="007B0298" w:rsidRDefault="007B0298" w:rsidP="006374C0">
      <w:pPr>
        <w:rPr>
          <w:b/>
          <w:lang w:eastAsia="en-IN"/>
        </w:rPr>
      </w:pPr>
      <w:r w:rsidRPr="007B0298">
        <w:rPr>
          <w:b/>
          <w:lang w:eastAsia="en-IN"/>
        </w:rPr>
        <w:t>Setp1:</w:t>
      </w:r>
    </w:p>
    <w:p w:rsidR="006374C0" w:rsidRDefault="006374C0" w:rsidP="006374C0">
      <w:pPr>
        <w:rPr>
          <w:lang w:eastAsia="en-IN"/>
        </w:rPr>
      </w:pPr>
      <w:r>
        <w:rPr>
          <w:lang w:eastAsia="en-IN"/>
        </w:rPr>
        <w:t xml:space="preserve">&lt;Connector port="8085" </w:t>
      </w:r>
      <w:proofErr w:type="spellStart"/>
      <w:r>
        <w:rPr>
          <w:lang w:eastAsia="en-IN"/>
        </w:rPr>
        <w:t>relaxedPathChars</w:t>
      </w:r>
      <w:proofErr w:type="spellEnd"/>
      <w:r>
        <w:rPr>
          <w:lang w:eastAsia="en-IN"/>
        </w:rPr>
        <w:t xml:space="preserve">="[]|" </w:t>
      </w:r>
      <w:proofErr w:type="spellStart"/>
      <w:r>
        <w:rPr>
          <w:lang w:eastAsia="en-IN"/>
        </w:rPr>
        <w:t>relaxedQueryChars</w:t>
      </w:r>
      <w:proofErr w:type="spellEnd"/>
      <w:r>
        <w:rPr>
          <w:lang w:eastAsia="en-IN"/>
        </w:rPr>
        <w:t>="[]</w:t>
      </w:r>
      <w:proofErr w:type="gramStart"/>
      <w:r>
        <w:rPr>
          <w:lang w:eastAsia="en-IN"/>
        </w:rPr>
        <w:t>|{</w:t>
      </w:r>
      <w:proofErr w:type="gramEnd"/>
      <w:r>
        <w:rPr>
          <w:lang w:eastAsia="en-IN"/>
        </w:rPr>
        <w:t>}^&amp;#x5c;&amp;#x60;&amp;</w:t>
      </w:r>
      <w:proofErr w:type="spellStart"/>
      <w:r>
        <w:rPr>
          <w:lang w:eastAsia="en-IN"/>
        </w:rPr>
        <w:t>quot</w:t>
      </w:r>
      <w:proofErr w:type="spellEnd"/>
      <w:r>
        <w:rPr>
          <w:lang w:eastAsia="en-IN"/>
        </w:rPr>
        <w:t>;&amp;</w:t>
      </w:r>
      <w:proofErr w:type="spellStart"/>
      <w:r>
        <w:rPr>
          <w:lang w:eastAsia="en-IN"/>
        </w:rPr>
        <w:t>lt</w:t>
      </w:r>
      <w:proofErr w:type="spellEnd"/>
      <w:r>
        <w:rPr>
          <w:lang w:eastAsia="en-IN"/>
        </w:rPr>
        <w:t>;&amp;</w:t>
      </w:r>
      <w:proofErr w:type="spellStart"/>
      <w:r>
        <w:rPr>
          <w:lang w:eastAsia="en-IN"/>
        </w:rPr>
        <w:t>gt</w:t>
      </w:r>
      <w:proofErr w:type="spellEnd"/>
      <w:r>
        <w:rPr>
          <w:lang w:eastAsia="en-IN"/>
        </w:rPr>
        <w:t>;"</w:t>
      </w:r>
    </w:p>
    <w:p w:rsidR="006374C0" w:rsidRDefault="006374C0" w:rsidP="006374C0">
      <w:pPr>
        <w:rPr>
          <w:lang w:eastAsia="en-IN"/>
        </w:rPr>
      </w:pPr>
      <w:r>
        <w:rPr>
          <w:lang w:eastAsia="en-IN"/>
        </w:rPr>
        <w:lastRenderedPageBreak/>
        <w:t xml:space="preserve">                   </w:t>
      </w:r>
      <w:proofErr w:type="spellStart"/>
      <w:proofErr w:type="gramStart"/>
      <w:r>
        <w:rPr>
          <w:lang w:eastAsia="en-IN"/>
        </w:rPr>
        <w:t>maxThreads</w:t>
      </w:r>
      <w:proofErr w:type="spellEnd"/>
      <w:proofErr w:type="gramEnd"/>
      <w:r>
        <w:rPr>
          <w:lang w:eastAsia="en-IN"/>
        </w:rPr>
        <w:t xml:space="preserve">="150" </w:t>
      </w:r>
      <w:proofErr w:type="spellStart"/>
      <w:r>
        <w:rPr>
          <w:lang w:eastAsia="en-IN"/>
        </w:rPr>
        <w:t>minSpareThreads</w:t>
      </w:r>
      <w:proofErr w:type="spellEnd"/>
      <w:r>
        <w:rPr>
          <w:lang w:eastAsia="en-IN"/>
        </w:rPr>
        <w:t xml:space="preserve">="25" </w:t>
      </w:r>
      <w:proofErr w:type="spellStart"/>
      <w:r>
        <w:rPr>
          <w:lang w:eastAsia="en-IN"/>
        </w:rPr>
        <w:t>connectionTimeout</w:t>
      </w:r>
      <w:proofErr w:type="spellEnd"/>
      <w:r>
        <w:rPr>
          <w:lang w:eastAsia="en-IN"/>
        </w:rPr>
        <w:t xml:space="preserve">="20000" </w:t>
      </w:r>
      <w:proofErr w:type="spellStart"/>
      <w:r>
        <w:rPr>
          <w:lang w:eastAsia="en-IN"/>
        </w:rPr>
        <w:t>enableLookups</w:t>
      </w:r>
      <w:proofErr w:type="spellEnd"/>
      <w:r>
        <w:rPr>
          <w:lang w:eastAsia="en-IN"/>
        </w:rPr>
        <w:t>="false"</w:t>
      </w:r>
    </w:p>
    <w:p w:rsidR="006374C0" w:rsidRDefault="006374C0" w:rsidP="006374C0">
      <w:pPr>
        <w:rPr>
          <w:lang w:eastAsia="en-IN"/>
        </w:rPr>
      </w:pPr>
      <w:r>
        <w:rPr>
          <w:lang w:eastAsia="en-IN"/>
        </w:rPr>
        <w:t xml:space="preserve">                   </w:t>
      </w:r>
      <w:proofErr w:type="spellStart"/>
      <w:proofErr w:type="gramStart"/>
      <w:r>
        <w:rPr>
          <w:lang w:eastAsia="en-IN"/>
        </w:rPr>
        <w:t>maxHttpHeaderSize</w:t>
      </w:r>
      <w:proofErr w:type="spellEnd"/>
      <w:proofErr w:type="gramEnd"/>
      <w:r>
        <w:rPr>
          <w:lang w:eastAsia="en-IN"/>
        </w:rPr>
        <w:t xml:space="preserve">="8192" protocol="HTTP/1.1" </w:t>
      </w:r>
      <w:proofErr w:type="spellStart"/>
      <w:r>
        <w:rPr>
          <w:lang w:eastAsia="en-IN"/>
        </w:rPr>
        <w:t>useBodyEncodingForURI</w:t>
      </w:r>
      <w:proofErr w:type="spellEnd"/>
      <w:r>
        <w:rPr>
          <w:lang w:eastAsia="en-IN"/>
        </w:rPr>
        <w:t xml:space="preserve">="true" </w:t>
      </w:r>
      <w:proofErr w:type="spellStart"/>
      <w:r>
        <w:rPr>
          <w:lang w:eastAsia="en-IN"/>
        </w:rPr>
        <w:t>redirectPort</w:t>
      </w:r>
      <w:proofErr w:type="spellEnd"/>
      <w:r>
        <w:rPr>
          <w:lang w:eastAsia="en-IN"/>
        </w:rPr>
        <w:t>="8443"</w:t>
      </w:r>
    </w:p>
    <w:p w:rsidR="006374C0" w:rsidRDefault="006374C0" w:rsidP="006374C0">
      <w:pPr>
        <w:rPr>
          <w:lang w:eastAsia="en-IN"/>
        </w:rPr>
      </w:pPr>
      <w:r>
        <w:rPr>
          <w:lang w:eastAsia="en-IN"/>
        </w:rPr>
        <w:t xml:space="preserve">                   </w:t>
      </w:r>
      <w:proofErr w:type="spellStart"/>
      <w:proofErr w:type="gramStart"/>
      <w:r>
        <w:rPr>
          <w:lang w:eastAsia="en-IN"/>
        </w:rPr>
        <w:t>acceptCount</w:t>
      </w:r>
      <w:proofErr w:type="spellEnd"/>
      <w:proofErr w:type="gramEnd"/>
      <w:r>
        <w:rPr>
          <w:lang w:eastAsia="en-IN"/>
        </w:rPr>
        <w:t xml:space="preserve">="100" </w:t>
      </w:r>
      <w:proofErr w:type="spellStart"/>
      <w:r>
        <w:rPr>
          <w:lang w:eastAsia="en-IN"/>
        </w:rPr>
        <w:t>disableUploadTimeout</w:t>
      </w:r>
      <w:proofErr w:type="spellEnd"/>
      <w:r>
        <w:rPr>
          <w:lang w:eastAsia="en-IN"/>
        </w:rPr>
        <w:t xml:space="preserve">="true" </w:t>
      </w:r>
      <w:proofErr w:type="spellStart"/>
      <w:r>
        <w:rPr>
          <w:lang w:eastAsia="en-IN"/>
        </w:rPr>
        <w:t>bindOnInit</w:t>
      </w:r>
      <w:proofErr w:type="spellEnd"/>
      <w:r>
        <w:rPr>
          <w:lang w:eastAsia="en-IN"/>
        </w:rPr>
        <w:t>="false" secure="true" scheme="https"</w:t>
      </w:r>
    </w:p>
    <w:p w:rsidR="006374C0" w:rsidRDefault="006374C0" w:rsidP="006374C0">
      <w:pPr>
        <w:rPr>
          <w:lang w:eastAsia="en-IN"/>
        </w:rPr>
      </w:pPr>
      <w:r>
        <w:rPr>
          <w:lang w:eastAsia="en-IN"/>
        </w:rPr>
        <w:t xml:space="preserve">                   </w:t>
      </w:r>
      <w:proofErr w:type="spellStart"/>
      <w:proofErr w:type="gramStart"/>
      <w:r>
        <w:rPr>
          <w:lang w:eastAsia="en-IN"/>
        </w:rPr>
        <w:t>proxyName</w:t>
      </w:r>
      <w:proofErr w:type="spellEnd"/>
      <w:proofErr w:type="gramEnd"/>
      <w:r>
        <w:rPr>
          <w:lang w:eastAsia="en-IN"/>
        </w:rPr>
        <w:t>="jirauat.st</w:t>
      </w:r>
      <w:r w:rsidR="00EC12AF">
        <w:rPr>
          <w:lang w:eastAsia="en-IN"/>
        </w:rPr>
        <w:t xml:space="preserve">atebanktimes.in" </w:t>
      </w:r>
      <w:proofErr w:type="spellStart"/>
      <w:r w:rsidR="00EC12AF">
        <w:rPr>
          <w:lang w:eastAsia="en-IN"/>
        </w:rPr>
        <w:t>proxyPort</w:t>
      </w:r>
      <w:proofErr w:type="spellEnd"/>
      <w:r w:rsidR="00EC12AF">
        <w:rPr>
          <w:lang w:eastAsia="en-IN"/>
        </w:rPr>
        <w:t>="443</w:t>
      </w:r>
      <w:r>
        <w:rPr>
          <w:lang w:eastAsia="en-IN"/>
        </w:rPr>
        <w:t>"/&gt;</w:t>
      </w:r>
    </w:p>
    <w:p w:rsidR="007B0298" w:rsidRDefault="007B0298" w:rsidP="006374C0">
      <w:pPr>
        <w:rPr>
          <w:lang w:eastAsia="en-IN"/>
        </w:rPr>
      </w:pPr>
    </w:p>
    <w:p w:rsidR="000008A7" w:rsidRDefault="000008A7" w:rsidP="006374C0">
      <w:pPr>
        <w:rPr>
          <w:lang w:eastAsia="en-IN"/>
        </w:rPr>
      </w:pPr>
    </w:p>
    <w:p w:rsidR="000008A7" w:rsidRDefault="000008A7" w:rsidP="000008A7">
      <w:pPr>
        <w:rPr>
          <w:lang w:eastAsia="en-IN"/>
        </w:rPr>
      </w:pPr>
      <w:r>
        <w:rPr>
          <w:lang w:eastAsia="en-IN"/>
        </w:rPr>
        <w:t>/</w:t>
      </w:r>
      <w:proofErr w:type="spellStart"/>
      <w:r>
        <w:rPr>
          <w:lang w:eastAsia="en-IN"/>
        </w:rPr>
        <w:t>etc</w:t>
      </w:r>
      <w:proofErr w:type="spellEnd"/>
      <w:r>
        <w:rPr>
          <w:lang w:eastAsia="en-IN"/>
        </w:rPr>
        <w:t>/</w:t>
      </w:r>
      <w:proofErr w:type="spellStart"/>
      <w:r>
        <w:rPr>
          <w:lang w:eastAsia="en-IN"/>
        </w:rPr>
        <w:t>rc.d</w:t>
      </w:r>
      <w:proofErr w:type="spellEnd"/>
      <w:r>
        <w:rPr>
          <w:lang w:eastAsia="en-IN"/>
        </w:rPr>
        <w:t>/</w:t>
      </w:r>
      <w:proofErr w:type="spellStart"/>
      <w:r>
        <w:rPr>
          <w:lang w:eastAsia="en-IN"/>
        </w:rPr>
        <w:t>init.d</w:t>
      </w:r>
      <w:proofErr w:type="spellEnd"/>
      <w:r>
        <w:rPr>
          <w:lang w:eastAsia="en-IN"/>
        </w:rPr>
        <w:t>/</w:t>
      </w:r>
      <w:proofErr w:type="spellStart"/>
      <w:r>
        <w:rPr>
          <w:lang w:eastAsia="en-IN"/>
        </w:rPr>
        <w:t>jira</w:t>
      </w:r>
      <w:proofErr w:type="spellEnd"/>
      <w:r>
        <w:rPr>
          <w:lang w:eastAsia="en-IN"/>
        </w:rPr>
        <w:t xml:space="preserve"> start</w:t>
      </w:r>
    </w:p>
    <w:p w:rsidR="000008A7" w:rsidRDefault="000008A7" w:rsidP="000008A7">
      <w:pPr>
        <w:rPr>
          <w:lang w:eastAsia="en-IN"/>
        </w:rPr>
      </w:pPr>
      <w:r>
        <w:rPr>
          <w:lang w:eastAsia="en-IN"/>
        </w:rPr>
        <w:t>/</w:t>
      </w:r>
      <w:proofErr w:type="spellStart"/>
      <w:r>
        <w:rPr>
          <w:lang w:eastAsia="en-IN"/>
        </w:rPr>
        <w:t>etc</w:t>
      </w:r>
      <w:proofErr w:type="spellEnd"/>
      <w:r>
        <w:rPr>
          <w:lang w:eastAsia="en-IN"/>
        </w:rPr>
        <w:t>/</w:t>
      </w:r>
      <w:proofErr w:type="spellStart"/>
      <w:r>
        <w:rPr>
          <w:lang w:eastAsia="en-IN"/>
        </w:rPr>
        <w:t>rc.d</w:t>
      </w:r>
      <w:proofErr w:type="spellEnd"/>
      <w:r>
        <w:rPr>
          <w:lang w:eastAsia="en-IN"/>
        </w:rPr>
        <w:t>/</w:t>
      </w:r>
      <w:proofErr w:type="spellStart"/>
      <w:r>
        <w:rPr>
          <w:lang w:eastAsia="en-IN"/>
        </w:rPr>
        <w:t>init.d</w:t>
      </w:r>
      <w:proofErr w:type="spellEnd"/>
      <w:r>
        <w:rPr>
          <w:lang w:eastAsia="en-IN"/>
        </w:rPr>
        <w:t>/</w:t>
      </w:r>
      <w:proofErr w:type="spellStart"/>
      <w:r>
        <w:rPr>
          <w:lang w:eastAsia="en-IN"/>
        </w:rPr>
        <w:t>jira</w:t>
      </w:r>
      <w:proofErr w:type="spellEnd"/>
      <w:r>
        <w:rPr>
          <w:lang w:eastAsia="en-IN"/>
        </w:rPr>
        <w:t xml:space="preserve"> stop</w:t>
      </w:r>
    </w:p>
    <w:p w:rsidR="0018679B" w:rsidRDefault="0018679B" w:rsidP="000008A7">
      <w:pPr>
        <w:rPr>
          <w:lang w:eastAsia="en-IN"/>
        </w:rPr>
      </w:pPr>
    </w:p>
    <w:p w:rsidR="0018679B" w:rsidRDefault="0018679B" w:rsidP="000008A7">
      <w:pPr>
        <w:rPr>
          <w:lang w:eastAsia="en-IN"/>
        </w:rPr>
      </w:pPr>
    </w:p>
    <w:p w:rsidR="0018679B" w:rsidRDefault="0018679B" w:rsidP="000008A7">
      <w:pPr>
        <w:rPr>
          <w:lang w:eastAsia="en-IN"/>
        </w:rPr>
      </w:pPr>
    </w:p>
    <w:p w:rsidR="0018679B" w:rsidRDefault="0018679B" w:rsidP="000008A7">
      <w:pPr>
        <w:rPr>
          <w:lang w:eastAsia="en-IN"/>
        </w:rPr>
      </w:pPr>
    </w:p>
    <w:p w:rsidR="0018679B" w:rsidRDefault="0018679B" w:rsidP="000008A7">
      <w:pPr>
        <w:rPr>
          <w:lang w:eastAsia="en-IN"/>
        </w:rPr>
      </w:pPr>
    </w:p>
    <w:p w:rsidR="007B0298" w:rsidRDefault="007B0298" w:rsidP="006374C0">
      <w:pPr>
        <w:rPr>
          <w:lang w:eastAsia="en-IN"/>
        </w:rPr>
      </w:pPr>
      <w:r>
        <w:rPr>
          <w:lang w:eastAsia="en-IN"/>
        </w:rPr>
        <w:t xml:space="preserve"> </w:t>
      </w:r>
      <w:r>
        <w:rPr>
          <w:noProof/>
          <w:lang w:val="en-IN" w:eastAsia="en-IN"/>
        </w:rPr>
        <w:drawing>
          <wp:inline distT="0" distB="0" distL="0" distR="0" wp14:anchorId="42FD761A" wp14:editId="10A8A382">
            <wp:extent cx="6115050" cy="1044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1044575"/>
                    </a:xfrm>
                    <a:prstGeom prst="rect">
                      <a:avLst/>
                    </a:prstGeom>
                  </pic:spPr>
                </pic:pic>
              </a:graphicData>
            </a:graphic>
          </wp:inline>
        </w:drawing>
      </w:r>
    </w:p>
    <w:p w:rsidR="006374C0" w:rsidRDefault="006374C0" w:rsidP="006374C0">
      <w:pPr>
        <w:rPr>
          <w:lang w:eastAsia="en-IN"/>
        </w:rPr>
      </w:pPr>
    </w:p>
    <w:p w:rsidR="006374C0" w:rsidRDefault="006374C0" w:rsidP="006374C0">
      <w:pPr>
        <w:rPr>
          <w:b/>
          <w:lang w:eastAsia="en-IN"/>
        </w:rPr>
      </w:pPr>
      <w:r w:rsidRPr="000306A5">
        <w:rPr>
          <w:b/>
          <w:lang w:eastAsia="en-IN"/>
        </w:rPr>
        <w:t>Step2: Go to below path and do below configuration</w:t>
      </w:r>
    </w:p>
    <w:p w:rsidR="00993BC0" w:rsidRDefault="00993BC0" w:rsidP="006374C0">
      <w:pPr>
        <w:rPr>
          <w:b/>
          <w:lang w:eastAsia="en-IN"/>
        </w:rPr>
      </w:pPr>
      <w:r>
        <w:rPr>
          <w:b/>
          <w:lang w:eastAsia="en-IN"/>
        </w:rPr>
        <w:t xml:space="preserve">     </w:t>
      </w:r>
    </w:p>
    <w:p w:rsidR="00993BC0" w:rsidRDefault="00993BC0" w:rsidP="006374C0">
      <w:pPr>
        <w:rPr>
          <w:b/>
          <w:lang w:eastAsia="en-IN"/>
        </w:rPr>
      </w:pPr>
      <w:r>
        <w:rPr>
          <w:b/>
          <w:lang w:eastAsia="en-IN"/>
        </w:rPr>
        <w:t xml:space="preserve">          </w:t>
      </w:r>
      <w:proofErr w:type="gramStart"/>
      <w:r>
        <w:rPr>
          <w:b/>
          <w:lang w:eastAsia="en-IN"/>
        </w:rPr>
        <w:t>vi</w:t>
      </w:r>
      <w:proofErr w:type="gramEnd"/>
      <w:r>
        <w:rPr>
          <w:b/>
          <w:lang w:eastAsia="en-IN"/>
        </w:rPr>
        <w:t xml:space="preserve"> </w:t>
      </w:r>
      <w:r w:rsidRPr="00993BC0">
        <w:rPr>
          <w:b/>
          <w:lang w:eastAsia="en-IN"/>
        </w:rPr>
        <w:t>/</w:t>
      </w:r>
      <w:proofErr w:type="spellStart"/>
      <w:r w:rsidR="00BF0503">
        <w:rPr>
          <w:b/>
          <w:lang w:eastAsia="en-IN"/>
        </w:rPr>
        <w:t>etc</w:t>
      </w:r>
      <w:proofErr w:type="spellEnd"/>
      <w:r w:rsidR="00BF0503">
        <w:rPr>
          <w:b/>
          <w:lang w:eastAsia="en-IN"/>
        </w:rPr>
        <w:t>/</w:t>
      </w:r>
      <w:proofErr w:type="spellStart"/>
      <w:r w:rsidR="00BF0503">
        <w:rPr>
          <w:b/>
          <w:lang w:eastAsia="en-IN"/>
        </w:rPr>
        <w:t>httpd</w:t>
      </w:r>
      <w:proofErr w:type="spellEnd"/>
      <w:r w:rsidR="00BF0503">
        <w:rPr>
          <w:b/>
          <w:lang w:eastAsia="en-IN"/>
        </w:rPr>
        <w:t>/</w:t>
      </w:r>
      <w:proofErr w:type="spellStart"/>
      <w:r w:rsidR="00BF0503">
        <w:rPr>
          <w:b/>
          <w:lang w:eastAsia="en-IN"/>
        </w:rPr>
        <w:t>conf.d</w:t>
      </w:r>
      <w:proofErr w:type="spellEnd"/>
      <w:r w:rsidR="00BF0503">
        <w:rPr>
          <w:b/>
          <w:lang w:eastAsia="en-IN"/>
        </w:rPr>
        <w:t>/</w:t>
      </w:r>
      <w:proofErr w:type="spellStart"/>
      <w:r w:rsidR="00BF0503">
        <w:rPr>
          <w:b/>
          <w:lang w:eastAsia="en-IN"/>
        </w:rPr>
        <w:t>ssl.conf</w:t>
      </w:r>
      <w:proofErr w:type="spellEnd"/>
    </w:p>
    <w:p w:rsidR="00993BC0" w:rsidRDefault="00993BC0" w:rsidP="006374C0">
      <w:pPr>
        <w:rPr>
          <w:b/>
          <w:lang w:eastAsia="en-IN"/>
        </w:rPr>
      </w:pPr>
    </w:p>
    <w:p w:rsidR="00993BC0" w:rsidRDefault="00993BC0" w:rsidP="006374C0">
      <w:pPr>
        <w:rPr>
          <w:b/>
          <w:lang w:eastAsia="en-IN"/>
        </w:rPr>
      </w:pPr>
    </w:p>
    <w:p w:rsidR="00993BC0" w:rsidRPr="000306A5" w:rsidRDefault="00993BC0" w:rsidP="006374C0">
      <w:pPr>
        <w:rPr>
          <w:b/>
          <w:lang w:eastAsia="en-IN"/>
        </w:rPr>
      </w:pPr>
    </w:p>
    <w:p w:rsidR="006374C0" w:rsidRDefault="006374C0" w:rsidP="006374C0">
      <w:pPr>
        <w:rPr>
          <w:lang w:eastAsia="en-IN"/>
        </w:rPr>
      </w:pPr>
      <w:r>
        <w:rPr>
          <w:lang w:eastAsia="en-IN"/>
        </w:rPr>
        <w:t xml:space="preserve">   &lt;</w:t>
      </w:r>
      <w:proofErr w:type="spellStart"/>
      <w:r>
        <w:rPr>
          <w:lang w:eastAsia="en-IN"/>
        </w:rPr>
        <w:t>VirtualHost</w:t>
      </w:r>
      <w:proofErr w:type="spellEnd"/>
      <w:r>
        <w:rPr>
          <w:lang w:eastAsia="en-IN"/>
        </w:rPr>
        <w:t xml:space="preserve"> jirauat.statebanktimes.in:9100&gt;</w:t>
      </w:r>
    </w:p>
    <w:p w:rsidR="006374C0" w:rsidRDefault="006374C0" w:rsidP="006374C0">
      <w:pPr>
        <w:rPr>
          <w:lang w:eastAsia="en-IN"/>
        </w:rPr>
      </w:pPr>
      <w:proofErr w:type="spellStart"/>
      <w:r>
        <w:rPr>
          <w:lang w:eastAsia="en-IN"/>
        </w:rPr>
        <w:t>SSLEngine</w:t>
      </w:r>
      <w:proofErr w:type="spellEnd"/>
      <w:r>
        <w:rPr>
          <w:lang w:eastAsia="en-IN"/>
        </w:rPr>
        <w:t xml:space="preserve"> on</w:t>
      </w:r>
    </w:p>
    <w:p w:rsidR="006374C0" w:rsidRDefault="006374C0" w:rsidP="006374C0">
      <w:pPr>
        <w:rPr>
          <w:lang w:eastAsia="en-IN"/>
        </w:rPr>
      </w:pPr>
      <w:proofErr w:type="spellStart"/>
      <w:r>
        <w:rPr>
          <w:lang w:eastAsia="en-IN"/>
        </w:rPr>
        <w:t>SSLProtocol</w:t>
      </w:r>
      <w:proofErr w:type="spellEnd"/>
      <w:r>
        <w:rPr>
          <w:lang w:eastAsia="en-IN"/>
        </w:rPr>
        <w:t xml:space="preserve"> all -SSLv2 -SSLv3</w:t>
      </w:r>
    </w:p>
    <w:p w:rsidR="006374C0" w:rsidRDefault="006374C0" w:rsidP="006374C0">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6374C0" w:rsidRDefault="006374C0" w:rsidP="006374C0">
      <w:pPr>
        <w:rPr>
          <w:lang w:eastAsia="en-IN"/>
        </w:rPr>
      </w:pPr>
      <w:r>
        <w:rPr>
          <w:lang w:eastAsia="en-IN"/>
        </w:rPr>
        <w:t>Header set X-Frame-Options "ALLOW-FROM devopsuat.statebanktime.in:9090"</w:t>
      </w:r>
    </w:p>
    <w:p w:rsidR="006374C0" w:rsidRDefault="006374C0" w:rsidP="006374C0">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6374C0" w:rsidRDefault="006374C0" w:rsidP="006374C0">
      <w:pPr>
        <w:rPr>
          <w:lang w:eastAsia="en-IN"/>
        </w:rPr>
      </w:pPr>
      <w:r>
        <w:rPr>
          <w:lang w:eastAsia="en-IN"/>
        </w:rPr>
        <w:t xml:space="preserve">    </w:t>
      </w:r>
      <w:proofErr w:type="spellStart"/>
      <w:r>
        <w:rPr>
          <w:lang w:eastAsia="en-IN"/>
        </w:rPr>
        <w:t>ProxyPreserveHost</w:t>
      </w:r>
      <w:proofErr w:type="spellEnd"/>
      <w:r>
        <w:rPr>
          <w:lang w:eastAsia="en-IN"/>
        </w:rPr>
        <w:t xml:space="preserve"> On</w:t>
      </w:r>
    </w:p>
    <w:p w:rsidR="006374C0" w:rsidRDefault="006374C0" w:rsidP="006374C0">
      <w:pPr>
        <w:rPr>
          <w:lang w:eastAsia="en-IN"/>
        </w:rPr>
      </w:pPr>
    </w:p>
    <w:p w:rsidR="006374C0" w:rsidRDefault="006374C0" w:rsidP="006374C0">
      <w:pPr>
        <w:rPr>
          <w:lang w:eastAsia="en-IN"/>
        </w:rPr>
      </w:pPr>
      <w:r>
        <w:rPr>
          <w:lang w:eastAsia="en-IN"/>
        </w:rPr>
        <w:t xml:space="preserve">    </w:t>
      </w:r>
      <w:proofErr w:type="spellStart"/>
      <w:r>
        <w:rPr>
          <w:lang w:eastAsia="en-IN"/>
        </w:rPr>
        <w:t>ProxyPass</w:t>
      </w:r>
      <w:proofErr w:type="spellEnd"/>
      <w:r>
        <w:rPr>
          <w:lang w:eastAsia="en-IN"/>
        </w:rPr>
        <w:t xml:space="preserve"> / http://10.191.159.51:8085/ </w:t>
      </w:r>
      <w:proofErr w:type="spellStart"/>
      <w:r>
        <w:rPr>
          <w:lang w:eastAsia="en-IN"/>
        </w:rPr>
        <w:t>nocanon</w:t>
      </w:r>
      <w:proofErr w:type="spellEnd"/>
    </w:p>
    <w:p w:rsidR="006374C0" w:rsidRDefault="006374C0" w:rsidP="006374C0">
      <w:pPr>
        <w:rPr>
          <w:lang w:eastAsia="en-IN"/>
        </w:rPr>
      </w:pPr>
      <w:r>
        <w:rPr>
          <w:lang w:eastAsia="en-IN"/>
        </w:rPr>
        <w:t xml:space="preserve">    </w:t>
      </w:r>
      <w:proofErr w:type="spellStart"/>
      <w:r>
        <w:rPr>
          <w:lang w:eastAsia="en-IN"/>
        </w:rPr>
        <w:t>ProxyPassReverse</w:t>
      </w:r>
      <w:proofErr w:type="spellEnd"/>
      <w:r>
        <w:rPr>
          <w:lang w:eastAsia="en-IN"/>
        </w:rPr>
        <w:t xml:space="preserve"> / http://10.191.159.51:8085/</w:t>
      </w:r>
    </w:p>
    <w:p w:rsidR="006374C0" w:rsidRDefault="006374C0" w:rsidP="006374C0">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/current/devopsuat.statebanktimes.in.crt</w:t>
      </w:r>
    </w:p>
    <w:p w:rsidR="006374C0" w:rsidRDefault="006374C0" w:rsidP="006374C0">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/current/</w:t>
      </w:r>
      <w:proofErr w:type="spellStart"/>
      <w:r>
        <w:rPr>
          <w:lang w:eastAsia="en-IN"/>
        </w:rPr>
        <w:t>devopsuat.statebanktimes.in.key</w:t>
      </w:r>
      <w:proofErr w:type="spellEnd"/>
    </w:p>
    <w:p w:rsidR="006374C0" w:rsidRDefault="006374C0" w:rsidP="006374C0">
      <w:pPr>
        <w:rPr>
          <w:lang w:eastAsia="en-IN"/>
        </w:rPr>
      </w:pPr>
      <w:proofErr w:type="spellStart"/>
      <w:r>
        <w:rPr>
          <w:lang w:eastAsia="en-IN"/>
        </w:rPr>
        <w:t>RequestHeader</w:t>
      </w:r>
      <w:proofErr w:type="spellEnd"/>
      <w:r>
        <w:rPr>
          <w:lang w:eastAsia="en-IN"/>
        </w:rPr>
        <w:t xml:space="preserve"> set X-Forwarded-Proto "https"</w:t>
      </w:r>
    </w:p>
    <w:p w:rsidR="006374C0" w:rsidRDefault="006374C0" w:rsidP="006374C0">
      <w:pPr>
        <w:rPr>
          <w:lang w:eastAsia="en-IN"/>
        </w:rPr>
      </w:pPr>
      <w:r>
        <w:rPr>
          <w:lang w:eastAsia="en-IN"/>
        </w:rPr>
        <w:t>&lt;/</w:t>
      </w:r>
      <w:proofErr w:type="spellStart"/>
      <w:r>
        <w:rPr>
          <w:lang w:eastAsia="en-IN"/>
        </w:rPr>
        <w:t>VirtualHost</w:t>
      </w:r>
      <w:proofErr w:type="spellEnd"/>
      <w:r>
        <w:rPr>
          <w:lang w:eastAsia="en-IN"/>
        </w:rPr>
        <w:t>&gt;</w:t>
      </w:r>
    </w:p>
    <w:p w:rsidR="00157EA1" w:rsidRDefault="00157EA1" w:rsidP="00D10F85"/>
    <w:p w:rsidR="007B0298" w:rsidRDefault="007B0298" w:rsidP="00D10F85">
      <w:r>
        <w:rPr>
          <w:noProof/>
          <w:lang w:val="en-IN" w:eastAsia="en-IN"/>
        </w:rPr>
        <w:lastRenderedPageBreak/>
        <w:drawing>
          <wp:inline distT="0" distB="0" distL="0" distR="0" wp14:anchorId="7E32E11A" wp14:editId="391DA82A">
            <wp:extent cx="6115050" cy="2154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2154555"/>
                    </a:xfrm>
                    <a:prstGeom prst="rect">
                      <a:avLst/>
                    </a:prstGeom>
                  </pic:spPr>
                </pic:pic>
              </a:graphicData>
            </a:graphic>
          </wp:inline>
        </w:drawing>
      </w:r>
    </w:p>
    <w:p w:rsidR="00BF0503" w:rsidRDefault="00BF0503" w:rsidP="00D10F85"/>
    <w:p w:rsidR="00BF0503" w:rsidRDefault="00BF0503" w:rsidP="00D10F85"/>
    <w:p w:rsidR="0018679B" w:rsidRDefault="0018679B" w:rsidP="00D10F85"/>
    <w:p w:rsidR="001A5020" w:rsidRDefault="001A5020" w:rsidP="00D10F85"/>
    <w:p w:rsidR="001A5020" w:rsidRDefault="001A5020" w:rsidP="00D10F85"/>
    <w:p w:rsidR="001A5020" w:rsidRDefault="001A5020" w:rsidP="00D10F85">
      <w:r w:rsidRPr="001A5020">
        <w:t>https://confluence.atlassian.com/jirakb/security-headers-in-jira-939919914.html</w:t>
      </w:r>
    </w:p>
    <w:p w:rsidR="0018679B" w:rsidRDefault="0018679B" w:rsidP="00D10F85"/>
    <w:p w:rsidR="0018679B" w:rsidRPr="003440F6" w:rsidRDefault="0018679B" w:rsidP="00D10F85">
      <w:pPr>
        <w:rPr>
          <w:b/>
        </w:rPr>
      </w:pPr>
      <w:r w:rsidRPr="003440F6">
        <w:rPr>
          <w:b/>
        </w:rPr>
        <w:t>To enable X-</w:t>
      </w:r>
      <w:proofErr w:type="spellStart"/>
      <w:r w:rsidRPr="003440F6">
        <w:rPr>
          <w:b/>
        </w:rPr>
        <w:t>fram</w:t>
      </w:r>
      <w:proofErr w:type="spellEnd"/>
      <w:r w:rsidRPr="003440F6">
        <w:rPr>
          <w:b/>
        </w:rPr>
        <w:t xml:space="preserve"> in </w:t>
      </w:r>
      <w:proofErr w:type="spellStart"/>
      <w:r w:rsidRPr="003440F6">
        <w:rPr>
          <w:b/>
        </w:rPr>
        <w:t>jira</w:t>
      </w:r>
      <w:proofErr w:type="spellEnd"/>
      <w:r w:rsidRPr="003440F6">
        <w:rPr>
          <w:b/>
        </w:rPr>
        <w:t xml:space="preserve"> follow the below steps:</w:t>
      </w:r>
    </w:p>
    <w:p w:rsidR="0018679B" w:rsidRDefault="0018679B" w:rsidP="00D10F85"/>
    <w:p w:rsidR="0018679B" w:rsidRPr="0018679B" w:rsidRDefault="0018679B" w:rsidP="0018679B">
      <w:pPr>
        <w:numPr>
          <w:ilvl w:val="0"/>
          <w:numId w:val="34"/>
        </w:numPr>
        <w:shd w:val="clear" w:color="auto" w:fill="FFFFFF"/>
        <w:spacing w:before="100" w:beforeAutospacing="1" w:after="100" w:afterAutospacing="1"/>
        <w:ind w:left="0"/>
      </w:pPr>
      <w:r w:rsidRPr="0018679B">
        <w:t>From &lt;</w:t>
      </w:r>
      <w:proofErr w:type="spellStart"/>
      <w:r w:rsidRPr="0018679B">
        <w:t>jira</w:t>
      </w:r>
      <w:proofErr w:type="spellEnd"/>
      <w:r w:rsidRPr="0018679B">
        <w:t>-install&gt;/bin open setenv.bat (for Windows) or setenv.sh (for Linux).</w:t>
      </w:r>
    </w:p>
    <w:p w:rsidR="0018679B" w:rsidRPr="0018679B" w:rsidRDefault="0018679B" w:rsidP="0018679B">
      <w:pPr>
        <w:numPr>
          <w:ilvl w:val="0"/>
          <w:numId w:val="34"/>
        </w:numPr>
        <w:shd w:val="clear" w:color="auto" w:fill="FFFFFF"/>
        <w:spacing w:before="60" w:after="100" w:afterAutospacing="1"/>
        <w:ind w:left="0"/>
      </w:pPr>
      <w:r w:rsidRPr="0018679B">
        <w:t>Find the section set JVM_SUPPORT_RECOMMENDED_ARGS=</w:t>
      </w:r>
    </w:p>
    <w:p w:rsidR="0018679B" w:rsidRPr="0018679B" w:rsidRDefault="0018679B" w:rsidP="0018679B">
      <w:pPr>
        <w:numPr>
          <w:ilvl w:val="0"/>
          <w:numId w:val="34"/>
        </w:numPr>
        <w:shd w:val="clear" w:color="auto" w:fill="FFFFFF"/>
        <w:spacing w:before="60" w:after="100" w:afterAutospacing="1"/>
        <w:ind w:left="0"/>
      </w:pPr>
      <w:r w:rsidRPr="0018679B">
        <w:t>Add the following code into to the section "-Dcom.atlassian.jira.clickjacking.protection.disabled=true"</w:t>
      </w:r>
    </w:p>
    <w:p w:rsidR="0018679B" w:rsidRPr="0018679B" w:rsidRDefault="0018679B" w:rsidP="0018679B">
      <w:pPr>
        <w:numPr>
          <w:ilvl w:val="1"/>
          <w:numId w:val="34"/>
        </w:numPr>
        <w:shd w:val="clear" w:color="auto" w:fill="FFFFFF"/>
        <w:ind w:left="0"/>
      </w:pPr>
      <w:r w:rsidRPr="0018679B">
        <w:t>The full argument should look as follows:</w:t>
      </w:r>
    </w:p>
    <w:p w:rsidR="0018679B" w:rsidRDefault="0018679B" w:rsidP="00D10F85"/>
    <w:p w:rsidR="0018679B" w:rsidRDefault="0018679B" w:rsidP="00D10F85"/>
    <w:p w:rsidR="0018679B" w:rsidRDefault="0018679B" w:rsidP="00D10F85"/>
    <w:p w:rsidR="0018679B" w:rsidRDefault="0018679B" w:rsidP="00D10F85"/>
    <w:p w:rsidR="0018679B" w:rsidRDefault="0018679B" w:rsidP="00D10F85"/>
    <w:p w:rsidR="0018679B" w:rsidRPr="0018679B" w:rsidRDefault="0018679B" w:rsidP="0018679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urier New"/>
          <w:color w:val="000000"/>
          <w:spacing w:val="-1"/>
          <w:sz w:val="21"/>
          <w:szCs w:val="21"/>
          <w:lang w:val="en-IN" w:eastAsia="en-IN"/>
        </w:rPr>
      </w:pPr>
      <w:proofErr w:type="gramStart"/>
      <w:r w:rsidRPr="0018679B">
        <w:rPr>
          <w:rFonts w:ascii="Consolas" w:eastAsia="Times New Roman" w:hAnsi="Consolas" w:cs="Courier New"/>
          <w:color w:val="000000"/>
          <w:spacing w:val="-1"/>
          <w:szCs w:val="20"/>
          <w:lang w:val="en-IN" w:eastAsia="en-IN"/>
        </w:rPr>
        <w:t>set</w:t>
      </w:r>
      <w:proofErr w:type="gramEnd"/>
      <w:r w:rsidRPr="0018679B">
        <w:rPr>
          <w:rFonts w:ascii="Consolas" w:eastAsia="Times New Roman" w:hAnsi="Consolas" w:cs="Courier New"/>
          <w:color w:val="000000"/>
          <w:spacing w:val="-1"/>
          <w:szCs w:val="20"/>
          <w:lang w:val="en-IN" w:eastAsia="en-IN"/>
        </w:rPr>
        <w:t xml:space="preserve"> JVM_SUPPORT_RECOMMENDED_ARGS="-Dcom.atlassian.jira.clickjacking.protection.disabled=true"</w:t>
      </w:r>
    </w:p>
    <w:p w:rsidR="0018679B" w:rsidRDefault="0018679B" w:rsidP="00D10F85"/>
    <w:p w:rsidR="0018679B" w:rsidRDefault="0018679B" w:rsidP="00D10F85"/>
    <w:p w:rsidR="00BF0503" w:rsidRDefault="00BF0503" w:rsidP="00D10F85"/>
    <w:p w:rsidR="00BF0503" w:rsidRDefault="00BF0503" w:rsidP="00D10F85"/>
    <w:p w:rsidR="00BF0503" w:rsidRDefault="00BF0503" w:rsidP="00E55467">
      <w:pPr>
        <w:pStyle w:val="Heading2"/>
      </w:pPr>
      <w:bookmarkStart w:id="18" w:name="_Toc61974184"/>
      <w:proofErr w:type="spellStart"/>
      <w:r w:rsidRPr="00BF0503">
        <w:t>Keycloak</w:t>
      </w:r>
      <w:proofErr w:type="spellEnd"/>
      <w:r w:rsidRPr="00BF0503">
        <w:t>:</w:t>
      </w:r>
      <w:bookmarkEnd w:id="18"/>
    </w:p>
    <w:p w:rsidR="0062022D" w:rsidRDefault="0062022D" w:rsidP="00D10F85">
      <w:pPr>
        <w:rPr>
          <w:b/>
        </w:rPr>
      </w:pPr>
    </w:p>
    <w:p w:rsidR="0062022D" w:rsidRPr="00817449" w:rsidRDefault="0062022D" w:rsidP="00D10F85">
      <w:pPr>
        <w:rPr>
          <w:lang w:eastAsia="en-IN"/>
        </w:rPr>
      </w:pPr>
      <w:r w:rsidRPr="00817449">
        <w:rPr>
          <w:lang w:eastAsia="en-IN"/>
        </w:rPr>
        <w:t xml:space="preserve"> </w:t>
      </w:r>
      <w:proofErr w:type="gramStart"/>
      <w:r w:rsidRPr="00817449">
        <w:rPr>
          <w:lang w:eastAsia="en-IN"/>
        </w:rPr>
        <w:t>vi</w:t>
      </w:r>
      <w:proofErr w:type="gramEnd"/>
      <w:r w:rsidRPr="00817449">
        <w:rPr>
          <w:lang w:eastAsia="en-IN"/>
        </w:rPr>
        <w:t xml:space="preserve"> /</w:t>
      </w:r>
      <w:proofErr w:type="spellStart"/>
      <w:r w:rsidRPr="00817449">
        <w:rPr>
          <w:lang w:eastAsia="en-IN"/>
        </w:rPr>
        <w:t>etc</w:t>
      </w:r>
      <w:proofErr w:type="spellEnd"/>
      <w:r w:rsidRPr="00817449">
        <w:rPr>
          <w:lang w:eastAsia="en-IN"/>
        </w:rPr>
        <w:t>/</w:t>
      </w:r>
      <w:proofErr w:type="spellStart"/>
      <w:r w:rsidRPr="00817449">
        <w:rPr>
          <w:lang w:eastAsia="en-IN"/>
        </w:rPr>
        <w:t>httpd</w:t>
      </w:r>
      <w:proofErr w:type="spellEnd"/>
      <w:r w:rsidRPr="00817449">
        <w:rPr>
          <w:lang w:eastAsia="en-IN"/>
        </w:rPr>
        <w:t>/</w:t>
      </w:r>
      <w:proofErr w:type="spellStart"/>
      <w:r w:rsidRPr="00817449">
        <w:rPr>
          <w:lang w:eastAsia="en-IN"/>
        </w:rPr>
        <w:t>conf.d</w:t>
      </w:r>
      <w:proofErr w:type="spellEnd"/>
      <w:r w:rsidRPr="00817449">
        <w:rPr>
          <w:lang w:eastAsia="en-IN"/>
        </w:rPr>
        <w:t>/</w:t>
      </w:r>
      <w:proofErr w:type="spellStart"/>
      <w:r w:rsidRPr="00817449">
        <w:rPr>
          <w:lang w:eastAsia="en-IN"/>
        </w:rPr>
        <w:t>ssl.conf</w:t>
      </w:r>
      <w:proofErr w:type="spellEnd"/>
    </w:p>
    <w:p w:rsidR="0062022D" w:rsidRDefault="0062022D" w:rsidP="00D10F85">
      <w:pPr>
        <w:rPr>
          <w:b/>
        </w:rPr>
      </w:pPr>
      <w:r>
        <w:rPr>
          <w:noProof/>
          <w:lang w:val="en-IN" w:eastAsia="en-IN"/>
        </w:rPr>
        <w:drawing>
          <wp:inline distT="0" distB="0" distL="0" distR="0" wp14:anchorId="65AC5B13" wp14:editId="27CB7524">
            <wp:extent cx="6115050" cy="15760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1576070"/>
                    </a:xfrm>
                    <a:prstGeom prst="rect">
                      <a:avLst/>
                    </a:prstGeom>
                  </pic:spPr>
                </pic:pic>
              </a:graphicData>
            </a:graphic>
          </wp:inline>
        </w:drawing>
      </w:r>
    </w:p>
    <w:p w:rsidR="00BF0503" w:rsidRDefault="00BF0503" w:rsidP="00D10F85">
      <w:pPr>
        <w:rPr>
          <w:b/>
        </w:rPr>
      </w:pPr>
    </w:p>
    <w:p w:rsidR="00BF0503" w:rsidRDefault="00BF0503" w:rsidP="00D10F85">
      <w:pPr>
        <w:rPr>
          <w:b/>
        </w:rPr>
      </w:pPr>
    </w:p>
    <w:p w:rsidR="00E54FE3" w:rsidRDefault="00E54FE3" w:rsidP="00D10F85">
      <w:pPr>
        <w:rPr>
          <w:b/>
        </w:rPr>
      </w:pPr>
      <w:r>
        <w:rPr>
          <w:b/>
        </w:rPr>
        <w:t>AFTER CONFIGURING SSL WITH REVERSE PROXY SIMPLY START THE HTTPD SERVICE.</w:t>
      </w:r>
      <w:r>
        <w:rPr>
          <w:b/>
        </w:rPr>
        <w:br/>
      </w:r>
    </w:p>
    <w:p w:rsidR="00E54FE3" w:rsidRPr="00980E77" w:rsidRDefault="00E54FE3" w:rsidP="00D10F85">
      <w:r w:rsidRPr="00980E77">
        <w:t xml:space="preserve">  </w:t>
      </w:r>
      <w:proofErr w:type="spellStart"/>
      <w:r w:rsidRPr="00980E77">
        <w:t>Systemctl</w:t>
      </w:r>
      <w:proofErr w:type="spellEnd"/>
      <w:r w:rsidRPr="00980E77">
        <w:t xml:space="preserve"> restart </w:t>
      </w:r>
      <w:proofErr w:type="spellStart"/>
      <w:r w:rsidRPr="00980E77">
        <w:t>httpd</w:t>
      </w:r>
      <w:proofErr w:type="spellEnd"/>
    </w:p>
    <w:p w:rsidR="00E54FE3" w:rsidRPr="00980E77" w:rsidRDefault="00E54FE3" w:rsidP="00D10F85">
      <w:r w:rsidRPr="00980E77">
        <w:t xml:space="preserve">  </w:t>
      </w:r>
      <w:proofErr w:type="spellStart"/>
      <w:r w:rsidRPr="00980E77">
        <w:t>Systemctl</w:t>
      </w:r>
      <w:proofErr w:type="spellEnd"/>
      <w:r w:rsidRPr="00980E77">
        <w:t xml:space="preserve"> stop </w:t>
      </w:r>
      <w:proofErr w:type="spellStart"/>
      <w:r w:rsidRPr="00980E77">
        <w:t>httpd</w:t>
      </w:r>
      <w:proofErr w:type="spellEnd"/>
    </w:p>
    <w:p w:rsidR="00E54FE3" w:rsidRPr="00980E77" w:rsidRDefault="00E54FE3" w:rsidP="00D10F85">
      <w:r w:rsidRPr="00980E77">
        <w:t xml:space="preserve">  </w:t>
      </w:r>
      <w:proofErr w:type="spellStart"/>
      <w:r w:rsidRPr="00980E77">
        <w:t>Systemctl</w:t>
      </w:r>
      <w:proofErr w:type="spellEnd"/>
      <w:r w:rsidRPr="00980E77">
        <w:t xml:space="preserve"> status </w:t>
      </w:r>
      <w:proofErr w:type="spellStart"/>
      <w:r w:rsidRPr="00980E77">
        <w:t>httpd</w:t>
      </w:r>
      <w:proofErr w:type="spellEnd"/>
    </w:p>
    <w:p w:rsidR="00BF0503" w:rsidRDefault="00BF0503"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r>
        <w:rPr>
          <w:b/>
        </w:rPr>
        <w:t>Go to below configuration</w:t>
      </w:r>
    </w:p>
    <w:p w:rsidR="001E011D" w:rsidRDefault="001E011D" w:rsidP="00D10F85">
      <w:pPr>
        <w:rPr>
          <w:b/>
        </w:rPr>
      </w:pPr>
    </w:p>
    <w:p w:rsidR="001E011D" w:rsidRDefault="001E011D" w:rsidP="00D10F85">
      <w:pPr>
        <w:rPr>
          <w:b/>
        </w:rPr>
      </w:pPr>
      <w:proofErr w:type="gramStart"/>
      <w:r>
        <w:rPr>
          <w:b/>
        </w:rPr>
        <w:t>vi</w:t>
      </w:r>
      <w:proofErr w:type="gramEnd"/>
      <w:r w:rsidR="00B5218D">
        <w:rPr>
          <w:b/>
        </w:rPr>
        <w:t xml:space="preserve"> /</w:t>
      </w:r>
      <w:r w:rsidR="00B5218D" w:rsidRPr="00B5218D">
        <w:rPr>
          <w:b/>
        </w:rPr>
        <w:t>opt/keycloak-12.0.1/standalone/configuration</w:t>
      </w:r>
      <w:r w:rsidR="00B5218D">
        <w:rPr>
          <w:b/>
        </w:rPr>
        <w:t>/</w:t>
      </w:r>
      <w:r w:rsidR="00B5218D" w:rsidRPr="00B5218D">
        <w:t xml:space="preserve"> </w:t>
      </w:r>
      <w:r w:rsidR="00B5218D" w:rsidRPr="00B5218D">
        <w:rPr>
          <w:b/>
        </w:rPr>
        <w:t>standalone.xml</w:t>
      </w:r>
    </w:p>
    <w:p w:rsidR="00E8022D" w:rsidRDefault="00E8022D" w:rsidP="00D10F85">
      <w:pPr>
        <w:rPr>
          <w:b/>
        </w:rPr>
      </w:pPr>
    </w:p>
    <w:p w:rsidR="00E8022D" w:rsidRPr="00980E77" w:rsidRDefault="00E8022D" w:rsidP="00E8022D">
      <w:pPr>
        <w:rPr>
          <w:rFonts w:asciiTheme="minorHAnsi" w:eastAsiaTheme="minorHAnsi" w:hAnsiTheme="minorHAnsi" w:cstheme="minorBidi"/>
        </w:rPr>
      </w:pPr>
      <w:r w:rsidRPr="00980E77">
        <w:t>&lt;http-listener name="default" socket-binding="http" redirect-socket="proxy-https" proxy-address-forwarding="true" enable-http2="true"/&gt;</w:t>
      </w:r>
    </w:p>
    <w:p w:rsidR="00E8022D" w:rsidRPr="00980E77" w:rsidRDefault="00E8022D" w:rsidP="00E8022D">
      <w:r w:rsidRPr="00980E77">
        <w:t>---</w:t>
      </w:r>
    </w:p>
    <w:p w:rsidR="00E8022D" w:rsidRPr="00980E77" w:rsidRDefault="00E8022D" w:rsidP="00E8022D">
      <w:r w:rsidRPr="00980E77">
        <w:t>&gt;                 &lt;http-listener name="default" socket-binding="http" redirect-socket="https" enable-http2="true"/&gt;</w:t>
      </w:r>
    </w:p>
    <w:p w:rsidR="00E8022D" w:rsidRPr="00980E77" w:rsidRDefault="00E8022D" w:rsidP="00E8022D">
      <w:r w:rsidRPr="00980E77">
        <w:t>606d605</w:t>
      </w:r>
    </w:p>
    <w:p w:rsidR="00E8022D" w:rsidRPr="00980E77" w:rsidRDefault="00E8022D" w:rsidP="00E8022D">
      <w:r w:rsidRPr="00980E77">
        <w:t>&lt;         &lt;socket-binding name="proxy-https" port="9100"/&gt;</w:t>
      </w:r>
    </w:p>
    <w:p w:rsidR="00E8022D" w:rsidRDefault="00E8022D" w:rsidP="00D10F85">
      <w:pPr>
        <w:rPr>
          <w:b/>
        </w:rPr>
      </w:pPr>
    </w:p>
    <w:p w:rsidR="00E8022D" w:rsidRDefault="00E8022D" w:rsidP="00D10F85">
      <w:pPr>
        <w:rPr>
          <w:b/>
        </w:rPr>
      </w:pPr>
    </w:p>
    <w:p w:rsidR="00E8022D" w:rsidRDefault="00E8022D" w:rsidP="00D10F85">
      <w:pPr>
        <w:rPr>
          <w:b/>
        </w:rPr>
      </w:pPr>
      <w:r>
        <w:rPr>
          <w:noProof/>
          <w:lang w:val="en-IN" w:eastAsia="en-IN"/>
        </w:rPr>
        <w:drawing>
          <wp:inline distT="0" distB="0" distL="0" distR="0" wp14:anchorId="584040C0" wp14:editId="249946F9">
            <wp:extent cx="5731510" cy="360680"/>
            <wp:effectExtent l="0" t="0" r="2540" b="1270"/>
            <wp:docPr id="52" name="Picture 5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731510" cy="360680"/>
                    </a:xfrm>
                    <a:prstGeom prst="rect">
                      <a:avLst/>
                    </a:prstGeom>
                  </pic:spPr>
                </pic:pic>
              </a:graphicData>
            </a:graphic>
          </wp:inline>
        </w:drawing>
      </w:r>
    </w:p>
    <w:p w:rsidR="00916E36" w:rsidRDefault="00916E36" w:rsidP="00D10F85">
      <w:pPr>
        <w:rPr>
          <w:b/>
        </w:rPr>
      </w:pPr>
    </w:p>
    <w:p w:rsidR="00916E36" w:rsidRDefault="00916E36" w:rsidP="00D10F85">
      <w:pPr>
        <w:rPr>
          <w:b/>
        </w:rPr>
      </w:pPr>
    </w:p>
    <w:p w:rsidR="005A010F" w:rsidRDefault="005A010F" w:rsidP="00D10F85">
      <w:pPr>
        <w:rPr>
          <w:b/>
        </w:rPr>
      </w:pPr>
      <w:r>
        <w:rPr>
          <w:b/>
        </w:rPr>
        <w:t xml:space="preserve">Add below entry in </w:t>
      </w:r>
      <w:proofErr w:type="spellStart"/>
      <w:r>
        <w:rPr>
          <w:b/>
        </w:rPr>
        <w:t>keycloak</w:t>
      </w:r>
      <w:proofErr w:type="spellEnd"/>
      <w:r>
        <w:rPr>
          <w:b/>
        </w:rPr>
        <w:t xml:space="preserve"> standalone.xml file:</w:t>
      </w:r>
    </w:p>
    <w:p w:rsidR="005A010F" w:rsidRDefault="005A010F" w:rsidP="00D10F85">
      <w:pPr>
        <w:rPr>
          <w:b/>
        </w:rPr>
      </w:pPr>
    </w:p>
    <w:p w:rsidR="005A010F" w:rsidRPr="00B562FE" w:rsidRDefault="005A010F" w:rsidP="00D10F85">
      <w:r w:rsidRPr="005A010F">
        <w:rPr>
          <w:b/>
        </w:rPr>
        <w:t xml:space="preserve">  </w:t>
      </w:r>
      <w:r w:rsidRPr="00B562FE">
        <w:t>&lt;</w:t>
      </w:r>
      <w:proofErr w:type="spellStart"/>
      <w:r w:rsidRPr="00B562FE">
        <w:t>keystore</w:t>
      </w:r>
      <w:proofErr w:type="spellEnd"/>
      <w:r w:rsidRPr="00B562FE">
        <w:t xml:space="preserve"> path="</w:t>
      </w:r>
      <w:proofErr w:type="spellStart"/>
      <w:r w:rsidRPr="00B562FE">
        <w:t>application.keystore</w:t>
      </w:r>
      <w:proofErr w:type="spellEnd"/>
      <w:r w:rsidRPr="00B562FE">
        <w:t>" relative-to="</w:t>
      </w:r>
      <w:proofErr w:type="spellStart"/>
      <w:r w:rsidRPr="00B562FE">
        <w:t>jboss.server.config.dir</w:t>
      </w:r>
      <w:proofErr w:type="spellEnd"/>
      <w:r w:rsidRPr="00B562FE">
        <w:t xml:space="preserve">" </w:t>
      </w:r>
      <w:proofErr w:type="spellStart"/>
      <w:r w:rsidRPr="00B562FE">
        <w:t>keystore</w:t>
      </w:r>
      <w:proofErr w:type="spellEnd"/>
      <w:r w:rsidRPr="00B562FE">
        <w:t>-password="password" alias="server" key-password="password" generate-self-signed-certificate-host="keycloakuat.statebanktimes.in"/&gt;</w:t>
      </w:r>
    </w:p>
    <w:p w:rsidR="005A010F" w:rsidRPr="00B562FE" w:rsidRDefault="005A010F" w:rsidP="00D10F85"/>
    <w:p w:rsidR="005A010F" w:rsidRDefault="005A010F" w:rsidP="00D10F85">
      <w:pPr>
        <w:rPr>
          <w:b/>
        </w:rPr>
      </w:pPr>
    </w:p>
    <w:p w:rsidR="00916E36" w:rsidRDefault="00916E36" w:rsidP="00D10F85">
      <w:pPr>
        <w:rPr>
          <w:b/>
        </w:rPr>
      </w:pPr>
    </w:p>
    <w:p w:rsidR="00916E36" w:rsidRDefault="00916E36" w:rsidP="00D10F85">
      <w:pPr>
        <w:rPr>
          <w:b/>
        </w:rPr>
      </w:pPr>
      <w:r>
        <w:rPr>
          <w:b/>
        </w:rPr>
        <w:t xml:space="preserve">Service for </w:t>
      </w:r>
      <w:proofErr w:type="spellStart"/>
      <w:r>
        <w:rPr>
          <w:b/>
        </w:rPr>
        <w:t>keycloak</w:t>
      </w:r>
      <w:proofErr w:type="spellEnd"/>
      <w:r>
        <w:rPr>
          <w:b/>
        </w:rPr>
        <w:t>:</w:t>
      </w:r>
    </w:p>
    <w:p w:rsidR="00916E36" w:rsidRPr="00BE4EE9" w:rsidRDefault="00916E36" w:rsidP="00D10F85">
      <w:r w:rsidRPr="00BE4EE9">
        <w:t xml:space="preserve">This is the path were we can write </w:t>
      </w:r>
      <w:proofErr w:type="gramStart"/>
      <w:r w:rsidRPr="00BE4EE9">
        <w:t>service :</w:t>
      </w:r>
      <w:proofErr w:type="gramEnd"/>
    </w:p>
    <w:p w:rsidR="00916E36" w:rsidRPr="00BE4EE9" w:rsidRDefault="00916E36" w:rsidP="00D10F85">
      <w:r w:rsidRPr="00BE4EE9">
        <w:t>/</w:t>
      </w:r>
      <w:proofErr w:type="spellStart"/>
      <w:r w:rsidRPr="00BE4EE9">
        <w:t>etc</w:t>
      </w:r>
      <w:proofErr w:type="spellEnd"/>
      <w:r w:rsidRPr="00BE4EE9">
        <w:t>/</w:t>
      </w:r>
      <w:proofErr w:type="spellStart"/>
      <w:r w:rsidRPr="00BE4EE9">
        <w:t>systemd</w:t>
      </w:r>
      <w:proofErr w:type="spellEnd"/>
      <w:r w:rsidRPr="00BE4EE9">
        <w:t>/system</w:t>
      </w:r>
    </w:p>
    <w:p w:rsidR="00916E36" w:rsidRPr="00BE4EE9" w:rsidRDefault="00916E36" w:rsidP="00D10F85"/>
    <w:p w:rsidR="00916E36" w:rsidRPr="00BE4EE9" w:rsidRDefault="00916E36" w:rsidP="00916E36">
      <w:r w:rsidRPr="00BE4EE9">
        <w:t>[Unit]</w:t>
      </w:r>
    </w:p>
    <w:p w:rsidR="00916E36" w:rsidRPr="00BE4EE9" w:rsidRDefault="00916E36" w:rsidP="00916E36">
      <w:r w:rsidRPr="00BE4EE9">
        <w:t>Description=</w:t>
      </w:r>
      <w:proofErr w:type="spellStart"/>
      <w:r w:rsidRPr="00BE4EE9">
        <w:t>Keycloak</w:t>
      </w:r>
      <w:proofErr w:type="spellEnd"/>
    </w:p>
    <w:p w:rsidR="00916E36" w:rsidRPr="00BE4EE9" w:rsidRDefault="00916E36" w:rsidP="00916E36">
      <w:r w:rsidRPr="00BE4EE9">
        <w:t>After=</w:t>
      </w:r>
      <w:proofErr w:type="spellStart"/>
      <w:r w:rsidRPr="00BE4EE9">
        <w:t>syslog.target</w:t>
      </w:r>
      <w:proofErr w:type="spellEnd"/>
      <w:r w:rsidRPr="00BE4EE9">
        <w:t xml:space="preserve"> </w:t>
      </w:r>
      <w:proofErr w:type="spellStart"/>
      <w:r w:rsidRPr="00BE4EE9">
        <w:t>network.target</w:t>
      </w:r>
      <w:proofErr w:type="spellEnd"/>
    </w:p>
    <w:p w:rsidR="00916E36" w:rsidRPr="00BE4EE9" w:rsidRDefault="00916E36" w:rsidP="00916E36">
      <w:r w:rsidRPr="00BE4EE9">
        <w:t>[Service]</w:t>
      </w:r>
    </w:p>
    <w:p w:rsidR="00916E36" w:rsidRPr="00BE4EE9" w:rsidRDefault="00916E36" w:rsidP="00916E36">
      <w:r w:rsidRPr="00BE4EE9">
        <w:t>Type=idle</w:t>
      </w:r>
    </w:p>
    <w:p w:rsidR="00916E36" w:rsidRPr="00BE4EE9" w:rsidRDefault="00916E36" w:rsidP="00916E36">
      <w:r w:rsidRPr="00BE4EE9">
        <w:t>User=root</w:t>
      </w:r>
    </w:p>
    <w:p w:rsidR="00916E36" w:rsidRPr="00BE4EE9" w:rsidRDefault="00916E36" w:rsidP="00916E36">
      <w:r w:rsidRPr="00BE4EE9">
        <w:t>Group=root</w:t>
      </w:r>
    </w:p>
    <w:p w:rsidR="00916E36" w:rsidRPr="00BE4EE9" w:rsidRDefault="00916E36" w:rsidP="00916E36">
      <w:r w:rsidRPr="00BE4EE9">
        <w:t>ExecStart=/opt/keycloak-12.0.1/bin/standalone.sh</w:t>
      </w:r>
    </w:p>
    <w:p w:rsidR="00916E36" w:rsidRPr="00BE4EE9" w:rsidRDefault="00916E36" w:rsidP="00916E36">
      <w:proofErr w:type="spellStart"/>
      <w:r w:rsidRPr="00BE4EE9">
        <w:t>TimeoutStartSec</w:t>
      </w:r>
      <w:proofErr w:type="spellEnd"/>
      <w:r w:rsidRPr="00BE4EE9">
        <w:t>=600</w:t>
      </w:r>
    </w:p>
    <w:p w:rsidR="00916E36" w:rsidRPr="00BE4EE9" w:rsidRDefault="00916E36" w:rsidP="00916E36">
      <w:proofErr w:type="spellStart"/>
      <w:r w:rsidRPr="00BE4EE9">
        <w:t>TimeoutStopSec</w:t>
      </w:r>
      <w:proofErr w:type="spellEnd"/>
      <w:r w:rsidRPr="00BE4EE9">
        <w:t>=600</w:t>
      </w:r>
    </w:p>
    <w:p w:rsidR="00916E36" w:rsidRPr="00BE4EE9" w:rsidRDefault="00916E36" w:rsidP="00916E36"/>
    <w:p w:rsidR="00916E36" w:rsidRPr="00BE4EE9" w:rsidRDefault="00916E36" w:rsidP="00916E36">
      <w:r w:rsidRPr="00BE4EE9">
        <w:t>[Install]</w:t>
      </w:r>
    </w:p>
    <w:p w:rsidR="00916E36" w:rsidRPr="00BE4EE9" w:rsidRDefault="00916E36" w:rsidP="00916E36">
      <w:proofErr w:type="spellStart"/>
      <w:r w:rsidRPr="00BE4EE9">
        <w:t>WantedBy</w:t>
      </w:r>
      <w:proofErr w:type="spellEnd"/>
      <w:r w:rsidRPr="00BE4EE9">
        <w:t>=multi-</w:t>
      </w:r>
      <w:proofErr w:type="spellStart"/>
      <w:r w:rsidRPr="00BE4EE9">
        <w:t>user.target</w:t>
      </w:r>
      <w:proofErr w:type="spellEnd"/>
    </w:p>
    <w:p w:rsidR="00DF4918" w:rsidRPr="00BE4EE9" w:rsidRDefault="00DF4918" w:rsidP="00916E36"/>
    <w:p w:rsidR="00DF4918" w:rsidRDefault="00DF4918" w:rsidP="00916E36">
      <w:pPr>
        <w:rPr>
          <w:b/>
        </w:rPr>
      </w:pPr>
    </w:p>
    <w:p w:rsidR="00DF4918" w:rsidRDefault="00357938" w:rsidP="00916E36">
      <w:pPr>
        <w:rPr>
          <w:b/>
        </w:rPr>
      </w:pPr>
      <w:r>
        <w:rPr>
          <w:b/>
        </w:rPr>
        <w:t>TESTLINKE:</w:t>
      </w:r>
    </w:p>
    <w:p w:rsidR="00357938" w:rsidRDefault="00357938" w:rsidP="00916E36">
      <w:pPr>
        <w:rPr>
          <w:b/>
        </w:rPr>
      </w:pPr>
    </w:p>
    <w:p w:rsidR="00357938" w:rsidRPr="00357938" w:rsidRDefault="00357938" w:rsidP="00357938">
      <w:pPr>
        <w:rPr>
          <w:b/>
        </w:rPr>
      </w:pPr>
      <w:r w:rsidRPr="00357938">
        <w:rPr>
          <w:b/>
        </w:rPr>
        <w:t xml:space="preserve">After installation make sure stop the </w:t>
      </w:r>
      <w:proofErr w:type="spellStart"/>
      <w:r w:rsidRPr="00357938">
        <w:rPr>
          <w:b/>
        </w:rPr>
        <w:t>firewalld</w:t>
      </w:r>
      <w:proofErr w:type="spellEnd"/>
      <w:r w:rsidRPr="00357938">
        <w:rPr>
          <w:b/>
        </w:rPr>
        <w:t xml:space="preserve"> </w:t>
      </w:r>
    </w:p>
    <w:p w:rsidR="00357938" w:rsidRPr="00357938" w:rsidRDefault="00357938" w:rsidP="00357938">
      <w:pPr>
        <w:rPr>
          <w:b/>
        </w:rPr>
      </w:pPr>
      <w:proofErr w:type="spellStart"/>
      <w:proofErr w:type="gramStart"/>
      <w:r w:rsidRPr="00357938">
        <w:rPr>
          <w:b/>
        </w:rPr>
        <w:t>systemctl</w:t>
      </w:r>
      <w:proofErr w:type="spellEnd"/>
      <w:proofErr w:type="gramEnd"/>
      <w:r w:rsidRPr="00357938">
        <w:rPr>
          <w:b/>
        </w:rPr>
        <w:t xml:space="preserve"> stop </w:t>
      </w:r>
      <w:proofErr w:type="spellStart"/>
      <w:r w:rsidRPr="00357938">
        <w:rPr>
          <w:b/>
        </w:rPr>
        <w:t>firewalld</w:t>
      </w:r>
      <w:proofErr w:type="spellEnd"/>
    </w:p>
    <w:p w:rsidR="00357938" w:rsidRPr="00357938" w:rsidRDefault="00357938" w:rsidP="00357938">
      <w:pPr>
        <w:rPr>
          <w:b/>
        </w:rPr>
      </w:pPr>
    </w:p>
    <w:p w:rsidR="00357938" w:rsidRPr="00357938" w:rsidRDefault="00357938" w:rsidP="00357938">
      <w:pPr>
        <w:rPr>
          <w:b/>
        </w:rPr>
      </w:pPr>
      <w:r w:rsidRPr="00357938">
        <w:rPr>
          <w:b/>
        </w:rPr>
        <w:t>SSL CONFIGURATION</w:t>
      </w:r>
    </w:p>
    <w:p w:rsidR="00357938" w:rsidRPr="00357938" w:rsidRDefault="00357938" w:rsidP="00357938">
      <w:pPr>
        <w:rPr>
          <w:b/>
        </w:rPr>
      </w:pPr>
      <w:proofErr w:type="spellStart"/>
      <w:r w:rsidRPr="00357938">
        <w:rPr>
          <w:b/>
        </w:rPr>
        <w:t>Setp</w:t>
      </w:r>
      <w:proofErr w:type="spellEnd"/>
      <w:r w:rsidRPr="00357938">
        <w:rPr>
          <w:b/>
        </w:rPr>
        <w:t>: go to below path and chance only certificate path</w:t>
      </w:r>
    </w:p>
    <w:p w:rsidR="00357938" w:rsidRPr="00357938" w:rsidRDefault="00357938" w:rsidP="00357938">
      <w:pPr>
        <w:rPr>
          <w:b/>
        </w:rPr>
      </w:pPr>
    </w:p>
    <w:p w:rsidR="00357938" w:rsidRPr="004B37FD" w:rsidRDefault="00357938" w:rsidP="00357938">
      <w:pPr>
        <w:rPr>
          <w:b/>
        </w:rPr>
      </w:pPr>
      <w:proofErr w:type="gramStart"/>
      <w:r w:rsidRPr="004B37FD">
        <w:rPr>
          <w:b/>
        </w:rPr>
        <w:t>vim</w:t>
      </w:r>
      <w:proofErr w:type="gramEnd"/>
      <w:r w:rsidRPr="004B37FD">
        <w:rPr>
          <w:b/>
        </w:rPr>
        <w:t xml:space="preserve"> /opt/testlink-1.9.20-9/apache2/</w:t>
      </w:r>
      <w:proofErr w:type="spellStart"/>
      <w:r w:rsidRPr="004B37FD">
        <w:rPr>
          <w:b/>
        </w:rPr>
        <w:t>conf</w:t>
      </w:r>
      <w:proofErr w:type="spellEnd"/>
      <w:r w:rsidRPr="004B37FD">
        <w:rPr>
          <w:b/>
        </w:rPr>
        <w:t>/</w:t>
      </w:r>
      <w:proofErr w:type="spellStart"/>
      <w:r w:rsidRPr="004B37FD">
        <w:rPr>
          <w:b/>
        </w:rPr>
        <w:t>bitnami</w:t>
      </w:r>
      <w:proofErr w:type="spellEnd"/>
      <w:r w:rsidRPr="004B37FD">
        <w:rPr>
          <w:b/>
        </w:rPr>
        <w:t>/</w:t>
      </w:r>
      <w:proofErr w:type="spellStart"/>
      <w:r w:rsidRPr="004B37FD">
        <w:rPr>
          <w:b/>
        </w:rPr>
        <w:t>binami.conf</w:t>
      </w:r>
      <w:proofErr w:type="spellEnd"/>
    </w:p>
    <w:p w:rsidR="00357938" w:rsidRPr="004B37FD" w:rsidRDefault="00357938" w:rsidP="00357938"/>
    <w:p w:rsidR="00751EB0" w:rsidRPr="004B37FD" w:rsidRDefault="00751EB0" w:rsidP="00357938">
      <w:proofErr w:type="gramStart"/>
      <w:r w:rsidRPr="004B37FD">
        <w:t>inside</w:t>
      </w:r>
      <w:proofErr w:type="gramEnd"/>
      <w:r w:rsidRPr="004B37FD">
        <w:t xml:space="preserve"> </w:t>
      </w:r>
      <w:proofErr w:type="spellStart"/>
      <w:r w:rsidRPr="004B37FD">
        <w:t>virtualhost</w:t>
      </w:r>
      <w:proofErr w:type="spellEnd"/>
      <w:r w:rsidRPr="004B37FD">
        <w:t xml:space="preserve"> put only certificate and key</w:t>
      </w:r>
    </w:p>
    <w:p w:rsidR="008D4439" w:rsidRPr="004B37FD" w:rsidRDefault="008D4439" w:rsidP="00357938"/>
    <w:p w:rsidR="00357938" w:rsidRPr="004B37FD" w:rsidRDefault="00357938" w:rsidP="00357938"/>
    <w:p w:rsidR="00357938" w:rsidRPr="004B37FD" w:rsidRDefault="00357938" w:rsidP="00357938">
      <w:proofErr w:type="spellStart"/>
      <w:r w:rsidRPr="004B37FD">
        <w:t>SSLCertificateFile</w:t>
      </w:r>
      <w:proofErr w:type="spellEnd"/>
      <w:r w:rsidRPr="004B37FD">
        <w:t xml:space="preserve"> "/opt/</w:t>
      </w:r>
      <w:proofErr w:type="spellStart"/>
      <w:r w:rsidRPr="004B37FD">
        <w:t>ssl_cert</w:t>
      </w:r>
      <w:proofErr w:type="spellEnd"/>
      <w:r w:rsidRPr="004B37FD">
        <w:t>/current/</w:t>
      </w:r>
      <w:r w:rsidR="00AF1139" w:rsidRPr="004B37FD">
        <w:t xml:space="preserve"> devopspreprod.statebanktimes.in.crt</w:t>
      </w:r>
      <w:r w:rsidRPr="004B37FD">
        <w:t>"</w:t>
      </w:r>
    </w:p>
    <w:p w:rsidR="00357938" w:rsidRPr="004B37FD" w:rsidRDefault="00357938" w:rsidP="00357938"/>
    <w:p w:rsidR="00357938" w:rsidRPr="004B37FD" w:rsidRDefault="00357938" w:rsidP="00357938">
      <w:proofErr w:type="spellStart"/>
      <w:r w:rsidRPr="004B37FD">
        <w:t>SSLCertificateKeyFile</w:t>
      </w:r>
      <w:proofErr w:type="spellEnd"/>
      <w:r w:rsidRPr="004B37FD">
        <w:t xml:space="preserve"> "/opt/</w:t>
      </w:r>
      <w:proofErr w:type="spellStart"/>
      <w:r w:rsidRPr="004B37FD">
        <w:t>ssl_cert</w:t>
      </w:r>
      <w:proofErr w:type="spellEnd"/>
      <w:r w:rsidRPr="004B37FD">
        <w:t>/current/</w:t>
      </w:r>
      <w:proofErr w:type="spellStart"/>
      <w:r w:rsidR="00AF1139" w:rsidRPr="004B37FD">
        <w:t>devopspreprod.statebanktimes.in.key</w:t>
      </w:r>
      <w:proofErr w:type="spellEnd"/>
      <w:r w:rsidRPr="004B37FD">
        <w:t>"</w:t>
      </w:r>
    </w:p>
    <w:p w:rsidR="00357938" w:rsidRPr="004B37FD" w:rsidRDefault="00357938" w:rsidP="00916E36"/>
    <w:p w:rsidR="008D4439" w:rsidRDefault="008D4439" w:rsidP="00916E36">
      <w:pPr>
        <w:rPr>
          <w:b/>
        </w:rPr>
      </w:pPr>
    </w:p>
    <w:p w:rsidR="00AF1139" w:rsidRDefault="00AF1139" w:rsidP="00916E36">
      <w:pPr>
        <w:rPr>
          <w:b/>
        </w:rPr>
      </w:pPr>
    </w:p>
    <w:p w:rsidR="00AF1139" w:rsidRDefault="00AF1139" w:rsidP="00916E36">
      <w:pPr>
        <w:rPr>
          <w:b/>
        </w:rPr>
      </w:pPr>
      <w:r>
        <w:rPr>
          <w:b/>
        </w:rPr>
        <w:t xml:space="preserve">Go to below directory and restart the </w:t>
      </w:r>
      <w:proofErr w:type="spellStart"/>
      <w:r>
        <w:rPr>
          <w:b/>
        </w:rPr>
        <w:t>testlink</w:t>
      </w:r>
      <w:proofErr w:type="spellEnd"/>
    </w:p>
    <w:p w:rsidR="00AF1139" w:rsidRDefault="00AF1139" w:rsidP="00916E36">
      <w:pPr>
        <w:rPr>
          <w:b/>
        </w:rPr>
      </w:pPr>
      <w:r w:rsidRPr="00AF1139">
        <w:rPr>
          <w:b/>
        </w:rPr>
        <w:t>/opt/testlink-1.9.20-9</w:t>
      </w:r>
      <w:r>
        <w:rPr>
          <w:b/>
        </w:rPr>
        <w:t>/</w:t>
      </w:r>
    </w:p>
    <w:p w:rsidR="00AF1139" w:rsidRDefault="00AF1139" w:rsidP="00916E36">
      <w:pPr>
        <w:rPr>
          <w:b/>
        </w:rPr>
      </w:pPr>
    </w:p>
    <w:p w:rsidR="00AF1139" w:rsidRDefault="00AF1139" w:rsidP="00916E36">
      <w:pPr>
        <w:rPr>
          <w:b/>
        </w:rPr>
      </w:pPr>
      <w:proofErr w:type="gramStart"/>
      <w:r>
        <w:rPr>
          <w:b/>
        </w:rPr>
        <w:t>./</w:t>
      </w:r>
      <w:proofErr w:type="gramEnd"/>
      <w:r w:rsidRPr="00AF1139">
        <w:t xml:space="preserve"> </w:t>
      </w:r>
      <w:r w:rsidRPr="00AF1139">
        <w:rPr>
          <w:b/>
        </w:rPr>
        <w:t>ctlscript.sh</w:t>
      </w:r>
      <w:r>
        <w:rPr>
          <w:b/>
        </w:rPr>
        <w:t xml:space="preserve"> start </w:t>
      </w:r>
    </w:p>
    <w:p w:rsidR="00AF1139" w:rsidRDefault="00AF1139" w:rsidP="00916E36">
      <w:pPr>
        <w:rPr>
          <w:b/>
        </w:rPr>
      </w:pPr>
      <w:r>
        <w:rPr>
          <w:b/>
        </w:rPr>
        <w:t>./</w:t>
      </w:r>
      <w:r w:rsidRPr="00AF1139">
        <w:rPr>
          <w:b/>
        </w:rPr>
        <w:t>ctlscript.sh</w:t>
      </w:r>
      <w:r>
        <w:rPr>
          <w:b/>
        </w:rPr>
        <w:t xml:space="preserve"> restart</w:t>
      </w:r>
    </w:p>
    <w:p w:rsidR="00AF1139" w:rsidRDefault="00AF1139" w:rsidP="00916E36">
      <w:pPr>
        <w:rPr>
          <w:b/>
        </w:rPr>
      </w:pPr>
      <w:r>
        <w:rPr>
          <w:b/>
        </w:rPr>
        <w:t>./</w:t>
      </w:r>
      <w:r w:rsidRPr="00AF1139">
        <w:rPr>
          <w:b/>
        </w:rPr>
        <w:t>ctlscript.sh</w:t>
      </w:r>
      <w:r>
        <w:rPr>
          <w:b/>
        </w:rPr>
        <w:t xml:space="preserve"> stop</w:t>
      </w:r>
    </w:p>
    <w:p w:rsidR="008D4439" w:rsidRDefault="008D4439" w:rsidP="00916E36">
      <w:pPr>
        <w:rPr>
          <w:b/>
        </w:rPr>
      </w:pPr>
    </w:p>
    <w:p w:rsidR="008D4439" w:rsidRDefault="008D4439" w:rsidP="00916E36">
      <w:pPr>
        <w:rPr>
          <w:b/>
        </w:rPr>
      </w:pPr>
    </w:p>
    <w:p w:rsidR="00D45CEA" w:rsidRPr="00FC7BE9" w:rsidRDefault="00D45CEA" w:rsidP="00916E36">
      <w:pPr>
        <w:rPr>
          <w:b/>
          <w:sz w:val="24"/>
          <w:szCs w:val="24"/>
        </w:rPr>
      </w:pPr>
      <w:r w:rsidRPr="00FC7BE9">
        <w:rPr>
          <w:b/>
          <w:sz w:val="24"/>
          <w:szCs w:val="24"/>
        </w:rPr>
        <w:t>Enable x-</w:t>
      </w:r>
      <w:proofErr w:type="spellStart"/>
      <w:r w:rsidRPr="00FC7BE9">
        <w:rPr>
          <w:b/>
          <w:sz w:val="24"/>
          <w:szCs w:val="24"/>
        </w:rPr>
        <w:t>fram</w:t>
      </w:r>
      <w:proofErr w:type="spellEnd"/>
      <w:r w:rsidRPr="00FC7BE9">
        <w:rPr>
          <w:b/>
          <w:sz w:val="24"/>
          <w:szCs w:val="24"/>
        </w:rPr>
        <w:t xml:space="preserve"> in </w:t>
      </w:r>
      <w:proofErr w:type="spellStart"/>
      <w:r w:rsidRPr="00FC7BE9">
        <w:rPr>
          <w:b/>
          <w:sz w:val="24"/>
          <w:szCs w:val="24"/>
        </w:rPr>
        <w:t>testlink</w:t>
      </w:r>
      <w:proofErr w:type="spellEnd"/>
      <w:r w:rsidRPr="00FC7BE9">
        <w:rPr>
          <w:b/>
          <w:sz w:val="24"/>
          <w:szCs w:val="24"/>
        </w:rPr>
        <w:t>:</w:t>
      </w:r>
    </w:p>
    <w:p w:rsidR="00D45CEA" w:rsidRDefault="00D45CEA" w:rsidP="00916E36">
      <w:pPr>
        <w:rPr>
          <w:b/>
        </w:rPr>
      </w:pPr>
    </w:p>
    <w:p w:rsidR="00D45CEA" w:rsidRDefault="00D45CEA" w:rsidP="00916E36">
      <w:pPr>
        <w:rPr>
          <w:b/>
        </w:rPr>
      </w:pPr>
      <w:r w:rsidRPr="00D45CEA">
        <w:rPr>
          <w:b/>
        </w:rPr>
        <w:t>/opt/testlink-1.9.20-9/apache2/</w:t>
      </w:r>
      <w:proofErr w:type="spellStart"/>
      <w:r w:rsidRPr="00D45CEA">
        <w:rPr>
          <w:b/>
        </w:rPr>
        <w:t>conf</w:t>
      </w:r>
      <w:proofErr w:type="spellEnd"/>
      <w:r>
        <w:rPr>
          <w:b/>
        </w:rPr>
        <w:t>/</w:t>
      </w:r>
      <w:proofErr w:type="spellStart"/>
      <w:r w:rsidRPr="00D45CEA">
        <w:rPr>
          <w:b/>
        </w:rPr>
        <w:t>httpd.conf</w:t>
      </w:r>
      <w:proofErr w:type="spellEnd"/>
    </w:p>
    <w:p w:rsidR="00D45CEA" w:rsidRDefault="00D45CEA" w:rsidP="00916E36">
      <w:pPr>
        <w:rPr>
          <w:b/>
        </w:rPr>
      </w:pPr>
    </w:p>
    <w:p w:rsidR="00D45CEA" w:rsidRDefault="00D45CEA" w:rsidP="00916E36">
      <w:pPr>
        <w:rPr>
          <w:b/>
        </w:rPr>
      </w:pPr>
      <w:r>
        <w:rPr>
          <w:b/>
        </w:rPr>
        <w:t>Add below entry in that file.</w:t>
      </w:r>
    </w:p>
    <w:p w:rsidR="00D45CEA" w:rsidRDefault="00D45CEA" w:rsidP="00916E36">
      <w:pPr>
        <w:rPr>
          <w:b/>
        </w:rPr>
      </w:pPr>
    </w:p>
    <w:p w:rsidR="00D45CEA" w:rsidRDefault="00D45CEA" w:rsidP="00916E36">
      <w:pPr>
        <w:rPr>
          <w:b/>
        </w:rPr>
      </w:pPr>
    </w:p>
    <w:p w:rsidR="00D45CEA" w:rsidRPr="00D45CEA" w:rsidRDefault="00D45CEA" w:rsidP="00D45CEA">
      <w:pPr>
        <w:rPr>
          <w:b/>
        </w:rPr>
      </w:pPr>
      <w:r w:rsidRPr="00D45CEA">
        <w:rPr>
          <w:b/>
        </w:rPr>
        <w:t>#Header set X-Frame-Options: "SAMEORIGIN"</w:t>
      </w:r>
    </w:p>
    <w:p w:rsidR="00D45CEA" w:rsidRDefault="00D45CEA" w:rsidP="00D45CEA">
      <w:pPr>
        <w:rPr>
          <w:b/>
        </w:rPr>
      </w:pPr>
      <w:r w:rsidRPr="00D45CEA">
        <w:rPr>
          <w:b/>
        </w:rPr>
        <w:t>Header set X-Frame-Options "ALLOW-FROM *.statebanktime.in"</w:t>
      </w:r>
    </w:p>
    <w:p w:rsidR="00D45CEA" w:rsidRDefault="00D45CEA" w:rsidP="00916E36">
      <w:pPr>
        <w:rPr>
          <w:b/>
        </w:rPr>
      </w:pPr>
    </w:p>
    <w:p w:rsidR="00D45CEA" w:rsidRDefault="00D45CEA" w:rsidP="00916E36">
      <w:pPr>
        <w:rPr>
          <w:b/>
        </w:rPr>
      </w:pPr>
    </w:p>
    <w:p w:rsidR="00D45CEA" w:rsidRDefault="00D45CEA" w:rsidP="00916E36">
      <w:pPr>
        <w:rPr>
          <w:b/>
        </w:rPr>
      </w:pPr>
      <w:proofErr w:type="spellStart"/>
      <w:r>
        <w:rPr>
          <w:b/>
        </w:rPr>
        <w:t>Coment</w:t>
      </w:r>
      <w:proofErr w:type="spellEnd"/>
      <w:r>
        <w:rPr>
          <w:b/>
        </w:rPr>
        <w:t xml:space="preserve"> below entry as given below.</w:t>
      </w:r>
    </w:p>
    <w:p w:rsidR="00D45CEA" w:rsidRDefault="00D45CEA" w:rsidP="00916E36">
      <w:pPr>
        <w:rPr>
          <w:b/>
        </w:rPr>
      </w:pPr>
    </w:p>
    <w:p w:rsidR="00D45CEA" w:rsidRPr="00D45CEA" w:rsidRDefault="00D45CEA" w:rsidP="00D45CEA">
      <w:pPr>
        <w:rPr>
          <w:b/>
        </w:rPr>
      </w:pPr>
      <w:r w:rsidRPr="00D45CEA">
        <w:rPr>
          <w:b/>
        </w:rPr>
        <w:t>#    &lt;</w:t>
      </w:r>
      <w:proofErr w:type="spellStart"/>
      <w:r w:rsidRPr="00D45CEA">
        <w:rPr>
          <w:b/>
        </w:rPr>
        <w:t>IfVersion</w:t>
      </w:r>
      <w:proofErr w:type="spellEnd"/>
      <w:r w:rsidRPr="00D45CEA">
        <w:rPr>
          <w:b/>
        </w:rPr>
        <w:t xml:space="preserve"> &gt;= 2.4.7 &gt;</w:t>
      </w:r>
    </w:p>
    <w:p w:rsidR="00D45CEA" w:rsidRPr="00D45CEA" w:rsidRDefault="00D45CEA" w:rsidP="00D45CEA">
      <w:pPr>
        <w:rPr>
          <w:b/>
        </w:rPr>
      </w:pPr>
      <w:r w:rsidRPr="00D45CEA">
        <w:rPr>
          <w:b/>
        </w:rPr>
        <w:t xml:space="preserve">#        Header always </w:t>
      </w:r>
      <w:proofErr w:type="spellStart"/>
      <w:r w:rsidRPr="00D45CEA">
        <w:rPr>
          <w:b/>
        </w:rPr>
        <w:t>setifempty</w:t>
      </w:r>
      <w:proofErr w:type="spellEnd"/>
      <w:r w:rsidRPr="00D45CEA">
        <w:rPr>
          <w:b/>
        </w:rPr>
        <w:t xml:space="preserve"> X-Frame-Options SAMEORIGIN</w:t>
      </w:r>
    </w:p>
    <w:p w:rsidR="00D45CEA" w:rsidRPr="00D45CEA" w:rsidRDefault="00D45CEA" w:rsidP="00D45CEA">
      <w:pPr>
        <w:rPr>
          <w:b/>
        </w:rPr>
      </w:pPr>
      <w:r w:rsidRPr="00D45CEA">
        <w:rPr>
          <w:b/>
        </w:rPr>
        <w:t>#    &lt;/</w:t>
      </w:r>
      <w:proofErr w:type="spellStart"/>
      <w:r w:rsidRPr="00D45CEA">
        <w:rPr>
          <w:b/>
        </w:rPr>
        <w:t>IfVersion</w:t>
      </w:r>
      <w:proofErr w:type="spellEnd"/>
      <w:r w:rsidRPr="00D45CEA">
        <w:rPr>
          <w:b/>
        </w:rPr>
        <w:t>&gt;</w:t>
      </w:r>
    </w:p>
    <w:p w:rsidR="00D45CEA" w:rsidRPr="00D45CEA" w:rsidRDefault="00D45CEA" w:rsidP="00D45CEA">
      <w:pPr>
        <w:rPr>
          <w:b/>
        </w:rPr>
      </w:pPr>
      <w:r w:rsidRPr="00D45CEA">
        <w:rPr>
          <w:b/>
        </w:rPr>
        <w:t>#    &lt;</w:t>
      </w:r>
      <w:proofErr w:type="spellStart"/>
      <w:r w:rsidRPr="00D45CEA">
        <w:rPr>
          <w:b/>
        </w:rPr>
        <w:t>IfVersion</w:t>
      </w:r>
      <w:proofErr w:type="spellEnd"/>
      <w:r w:rsidRPr="00D45CEA">
        <w:rPr>
          <w:b/>
        </w:rPr>
        <w:t xml:space="preserve"> &lt; 2.4.7 &gt;</w:t>
      </w:r>
    </w:p>
    <w:p w:rsidR="00D45CEA" w:rsidRPr="00D45CEA" w:rsidRDefault="00D45CEA" w:rsidP="00D45CEA">
      <w:pPr>
        <w:rPr>
          <w:b/>
        </w:rPr>
      </w:pPr>
      <w:r w:rsidRPr="00D45CEA">
        <w:rPr>
          <w:b/>
        </w:rPr>
        <w:t>#        Header always merge X-Frame-Options SAMEORIGIN</w:t>
      </w:r>
    </w:p>
    <w:p w:rsidR="00D45CEA" w:rsidRDefault="00D45CEA" w:rsidP="00D45CEA">
      <w:pPr>
        <w:rPr>
          <w:b/>
        </w:rPr>
      </w:pPr>
      <w:r w:rsidRPr="00D45CEA">
        <w:rPr>
          <w:b/>
        </w:rPr>
        <w:t>#    &lt;/</w:t>
      </w:r>
      <w:proofErr w:type="spellStart"/>
      <w:r w:rsidRPr="00D45CEA">
        <w:rPr>
          <w:b/>
        </w:rPr>
        <w:t>IfVersion</w:t>
      </w:r>
      <w:proofErr w:type="spellEnd"/>
      <w:r w:rsidRPr="00D45CEA">
        <w:rPr>
          <w:b/>
        </w:rPr>
        <w:t>&gt;</w:t>
      </w:r>
    </w:p>
    <w:p w:rsidR="00D45CEA" w:rsidRDefault="00D45CEA" w:rsidP="00D45CEA">
      <w:pPr>
        <w:rPr>
          <w:b/>
        </w:rPr>
      </w:pPr>
    </w:p>
    <w:p w:rsidR="00D45CEA" w:rsidRDefault="00D45CEA" w:rsidP="00D45CEA">
      <w:pPr>
        <w:rPr>
          <w:b/>
        </w:rPr>
      </w:pPr>
    </w:p>
    <w:p w:rsidR="00D45CEA" w:rsidRDefault="00D45CEA" w:rsidP="00D45CEA">
      <w:pPr>
        <w:rPr>
          <w:b/>
        </w:rPr>
      </w:pPr>
    </w:p>
    <w:p w:rsidR="00D45CEA" w:rsidRDefault="00D45CEA" w:rsidP="00916E36">
      <w:pPr>
        <w:rPr>
          <w:b/>
        </w:rPr>
      </w:pPr>
    </w:p>
    <w:p w:rsidR="0026764E" w:rsidRDefault="0026764E" w:rsidP="00916E36">
      <w:pPr>
        <w:rPr>
          <w:b/>
        </w:rPr>
      </w:pPr>
    </w:p>
    <w:p w:rsidR="0026764E" w:rsidRDefault="0026764E" w:rsidP="00916E36">
      <w:pPr>
        <w:rPr>
          <w:b/>
        </w:rPr>
      </w:pPr>
      <w:r>
        <w:rPr>
          <w:b/>
        </w:rPr>
        <w:t>SONARQUBE:</w:t>
      </w:r>
    </w:p>
    <w:p w:rsidR="00DC3062" w:rsidRDefault="00DC3062" w:rsidP="00916E36">
      <w:pPr>
        <w:rPr>
          <w:b/>
        </w:rPr>
      </w:pPr>
    </w:p>
    <w:p w:rsidR="0026764E" w:rsidRDefault="00DC3062" w:rsidP="00916E36">
      <w:pPr>
        <w:rPr>
          <w:b/>
        </w:rPr>
      </w:pPr>
      <w:r>
        <w:rPr>
          <w:b/>
        </w:rPr>
        <w:lastRenderedPageBreak/>
        <w:t>Go to below path and put first line as java which version you want to use.</w:t>
      </w:r>
    </w:p>
    <w:p w:rsidR="0026764E" w:rsidRDefault="0026764E" w:rsidP="00916E36">
      <w:pPr>
        <w:rPr>
          <w:b/>
        </w:rPr>
      </w:pPr>
      <w:proofErr w:type="gramStart"/>
      <w:r>
        <w:rPr>
          <w:b/>
        </w:rPr>
        <w:t>vim</w:t>
      </w:r>
      <w:proofErr w:type="gramEnd"/>
      <w:r>
        <w:rPr>
          <w:b/>
        </w:rPr>
        <w:t xml:space="preserve"> </w:t>
      </w:r>
      <w:r w:rsidRPr="0026764E">
        <w:rPr>
          <w:b/>
        </w:rPr>
        <w:t>/opt/</w:t>
      </w:r>
      <w:proofErr w:type="spellStart"/>
      <w:r w:rsidRPr="0026764E">
        <w:rPr>
          <w:b/>
        </w:rPr>
        <w:t>sonarqube</w:t>
      </w:r>
      <w:proofErr w:type="spellEnd"/>
      <w:r w:rsidRPr="0026764E">
        <w:rPr>
          <w:b/>
        </w:rPr>
        <w:t>/</w:t>
      </w:r>
      <w:proofErr w:type="spellStart"/>
      <w:r w:rsidRPr="0026764E">
        <w:rPr>
          <w:b/>
        </w:rPr>
        <w:t>conf</w:t>
      </w:r>
      <w:proofErr w:type="spellEnd"/>
      <w:r>
        <w:rPr>
          <w:b/>
        </w:rPr>
        <w:t>/</w:t>
      </w:r>
      <w:r w:rsidR="00DC3062" w:rsidRPr="00DC3062">
        <w:t xml:space="preserve"> </w:t>
      </w:r>
      <w:proofErr w:type="spellStart"/>
      <w:r w:rsidR="00DC3062" w:rsidRPr="00DC3062">
        <w:rPr>
          <w:b/>
        </w:rPr>
        <w:t>wrapper.conf</w:t>
      </w:r>
      <w:proofErr w:type="spellEnd"/>
    </w:p>
    <w:p w:rsidR="00DC3062" w:rsidRDefault="00DC3062" w:rsidP="00916E36">
      <w:pPr>
        <w:rPr>
          <w:b/>
        </w:rPr>
      </w:pPr>
    </w:p>
    <w:p w:rsidR="00DC3062" w:rsidRDefault="00DC3062" w:rsidP="00916E36">
      <w:pPr>
        <w:rPr>
          <w:b/>
        </w:rPr>
      </w:pPr>
      <w:proofErr w:type="spellStart"/>
      <w:r>
        <w:rPr>
          <w:rFonts w:ascii="Calibri" w:hAnsi="Calibri" w:cs="Calibri"/>
          <w:color w:val="000000"/>
          <w:shd w:val="clear" w:color="auto" w:fill="FFFFFF"/>
        </w:rPr>
        <w:t>wrapper.java.command</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usr</w:t>
      </w:r>
      <w:proofErr w:type="spellEnd"/>
      <w:r>
        <w:rPr>
          <w:rFonts w:ascii="Calibri" w:hAnsi="Calibri" w:cs="Calibri"/>
          <w:color w:val="000000"/>
          <w:shd w:val="clear" w:color="auto" w:fill="FFFFFF"/>
        </w:rPr>
        <w:t>/java/jdk-11.0.9/bin/java</w:t>
      </w:r>
    </w:p>
    <w:p w:rsidR="00DC3062" w:rsidRDefault="00DC3062" w:rsidP="00916E36">
      <w:pPr>
        <w:rPr>
          <w:b/>
        </w:rPr>
      </w:pPr>
    </w:p>
    <w:p w:rsidR="00DC3062" w:rsidRDefault="00DC3062" w:rsidP="00916E36">
      <w:pPr>
        <w:rPr>
          <w:b/>
        </w:rPr>
      </w:pPr>
    </w:p>
    <w:p w:rsidR="008D4439" w:rsidRDefault="008D4439" w:rsidP="00916E36">
      <w:pPr>
        <w:rPr>
          <w:b/>
        </w:rPr>
      </w:pPr>
    </w:p>
    <w:p w:rsidR="008D4439" w:rsidRDefault="008660FE" w:rsidP="00916E36">
      <w:pPr>
        <w:rPr>
          <w:b/>
        </w:rPr>
      </w:pPr>
      <w:r>
        <w:rPr>
          <w:b/>
        </w:rPr>
        <w:t xml:space="preserve">Create </w:t>
      </w:r>
      <w:proofErr w:type="spellStart"/>
      <w:r>
        <w:rPr>
          <w:b/>
        </w:rPr>
        <w:t>sonarqube</w:t>
      </w:r>
      <w:proofErr w:type="spellEnd"/>
      <w:r>
        <w:rPr>
          <w:b/>
        </w:rPr>
        <w:t xml:space="preserve"> services:</w:t>
      </w:r>
    </w:p>
    <w:p w:rsidR="008660FE" w:rsidRDefault="008660FE" w:rsidP="00916E36">
      <w:pPr>
        <w:rPr>
          <w:b/>
        </w:rPr>
      </w:pPr>
    </w:p>
    <w:p w:rsidR="008660FE" w:rsidRDefault="008660FE" w:rsidP="00916E36">
      <w:pPr>
        <w:rPr>
          <w:b/>
        </w:rPr>
      </w:pPr>
      <w:r>
        <w:rPr>
          <w:b/>
        </w:rPr>
        <w:t>Vim /</w:t>
      </w:r>
      <w:proofErr w:type="spellStart"/>
      <w:r>
        <w:rPr>
          <w:b/>
        </w:rPr>
        <w:t>etc</w:t>
      </w:r>
      <w:proofErr w:type="spellEnd"/>
      <w:r>
        <w:rPr>
          <w:b/>
        </w:rPr>
        <w:t>/</w:t>
      </w:r>
      <w:proofErr w:type="spellStart"/>
      <w:r>
        <w:rPr>
          <w:b/>
        </w:rPr>
        <w:t>systemd</w:t>
      </w:r>
      <w:proofErr w:type="spellEnd"/>
      <w:r>
        <w:rPr>
          <w:b/>
        </w:rPr>
        <w:t>/</w:t>
      </w:r>
      <w:proofErr w:type="spellStart"/>
      <w:r>
        <w:rPr>
          <w:b/>
        </w:rPr>
        <w:t>systemc</w:t>
      </w:r>
      <w:proofErr w:type="spellEnd"/>
      <w:r>
        <w:rPr>
          <w:b/>
        </w:rPr>
        <w:t>/</w:t>
      </w:r>
      <w:proofErr w:type="spellStart"/>
      <w:r>
        <w:rPr>
          <w:b/>
        </w:rPr>
        <w:t>sonarqube.service</w:t>
      </w:r>
      <w:proofErr w:type="spellEnd"/>
    </w:p>
    <w:p w:rsidR="008660FE" w:rsidRDefault="008660FE" w:rsidP="00916E36">
      <w:pPr>
        <w:rPr>
          <w:b/>
        </w:rPr>
      </w:pPr>
    </w:p>
    <w:p w:rsidR="008660FE" w:rsidRPr="008660FE" w:rsidRDefault="008660FE" w:rsidP="008660FE">
      <w:r w:rsidRPr="008660FE">
        <w:t>[Unit]</w:t>
      </w:r>
    </w:p>
    <w:p w:rsidR="008660FE" w:rsidRPr="008660FE" w:rsidRDefault="008660FE" w:rsidP="008660FE">
      <w:r w:rsidRPr="008660FE">
        <w:t>Description=</w:t>
      </w:r>
      <w:proofErr w:type="spellStart"/>
      <w:r w:rsidRPr="008660FE">
        <w:t>SonarQube</w:t>
      </w:r>
      <w:proofErr w:type="spellEnd"/>
      <w:r w:rsidRPr="008660FE">
        <w:t xml:space="preserve"> service</w:t>
      </w:r>
    </w:p>
    <w:p w:rsidR="008660FE" w:rsidRPr="008660FE" w:rsidRDefault="008660FE" w:rsidP="008660FE">
      <w:r w:rsidRPr="008660FE">
        <w:t>After=</w:t>
      </w:r>
      <w:proofErr w:type="spellStart"/>
      <w:r w:rsidRPr="008660FE">
        <w:t>syslog.target</w:t>
      </w:r>
      <w:proofErr w:type="spellEnd"/>
      <w:r w:rsidRPr="008660FE">
        <w:t xml:space="preserve"> </w:t>
      </w:r>
      <w:proofErr w:type="spellStart"/>
      <w:r w:rsidRPr="008660FE">
        <w:t>network.target</w:t>
      </w:r>
      <w:proofErr w:type="spellEnd"/>
    </w:p>
    <w:p w:rsidR="008660FE" w:rsidRPr="008660FE" w:rsidRDefault="008660FE" w:rsidP="008660FE"/>
    <w:p w:rsidR="008660FE" w:rsidRPr="008660FE" w:rsidRDefault="008660FE" w:rsidP="008660FE">
      <w:r w:rsidRPr="008660FE">
        <w:t>[Service]</w:t>
      </w:r>
    </w:p>
    <w:p w:rsidR="008660FE" w:rsidRPr="008660FE" w:rsidRDefault="008660FE" w:rsidP="008660FE">
      <w:r w:rsidRPr="008660FE">
        <w:t>Type=idle</w:t>
      </w:r>
    </w:p>
    <w:p w:rsidR="008660FE" w:rsidRPr="008660FE" w:rsidRDefault="008660FE" w:rsidP="008660FE">
      <w:r w:rsidRPr="008660FE">
        <w:t>User=</w:t>
      </w:r>
      <w:proofErr w:type="spellStart"/>
      <w:r w:rsidRPr="008660FE">
        <w:t>sonarqube</w:t>
      </w:r>
      <w:proofErr w:type="spellEnd"/>
    </w:p>
    <w:p w:rsidR="008660FE" w:rsidRPr="008660FE" w:rsidRDefault="008660FE" w:rsidP="008660FE">
      <w:r w:rsidRPr="008660FE">
        <w:t>Group=</w:t>
      </w:r>
      <w:proofErr w:type="spellStart"/>
      <w:r w:rsidRPr="008660FE">
        <w:t>sonarqube</w:t>
      </w:r>
      <w:proofErr w:type="spellEnd"/>
    </w:p>
    <w:p w:rsidR="008660FE" w:rsidRPr="008660FE" w:rsidRDefault="008660FE" w:rsidP="008660FE">
      <w:proofErr w:type="spellStart"/>
      <w:r w:rsidRPr="008660FE">
        <w:t>PermissionsStartOnly</w:t>
      </w:r>
      <w:proofErr w:type="spellEnd"/>
      <w:r w:rsidRPr="008660FE">
        <w:t>=true</w:t>
      </w:r>
    </w:p>
    <w:p w:rsidR="008660FE" w:rsidRPr="008660FE" w:rsidRDefault="008660FE" w:rsidP="008660FE">
      <w:proofErr w:type="spellStart"/>
      <w:r w:rsidRPr="008660FE">
        <w:t>ExecStart</w:t>
      </w:r>
      <w:proofErr w:type="spellEnd"/>
      <w:r w:rsidRPr="008660FE">
        <w:t>=/bin/</w:t>
      </w:r>
      <w:proofErr w:type="spellStart"/>
      <w:r w:rsidRPr="008660FE">
        <w:t>nohup</w:t>
      </w:r>
      <w:proofErr w:type="spellEnd"/>
      <w:r w:rsidRPr="008660FE">
        <w:t xml:space="preserve"> java -Xms32m -Xmx32m -Djava.net.preferIPv4Stack=true -jar /opt/</w:t>
      </w:r>
      <w:proofErr w:type="spellStart"/>
      <w:r w:rsidRPr="008660FE">
        <w:t>sonarqube</w:t>
      </w:r>
      <w:proofErr w:type="spellEnd"/>
      <w:r w:rsidRPr="008660FE">
        <w:t>/lib/sonar-application-7.6.jar</w:t>
      </w:r>
    </w:p>
    <w:p w:rsidR="008660FE" w:rsidRPr="008660FE" w:rsidRDefault="008660FE" w:rsidP="008660FE">
      <w:proofErr w:type="spellStart"/>
      <w:r w:rsidRPr="008660FE">
        <w:t>StandardOutput</w:t>
      </w:r>
      <w:proofErr w:type="spellEnd"/>
      <w:r w:rsidRPr="008660FE">
        <w:t>=syslog</w:t>
      </w:r>
    </w:p>
    <w:p w:rsidR="008660FE" w:rsidRPr="008660FE" w:rsidRDefault="008660FE" w:rsidP="008660FE">
      <w:proofErr w:type="spellStart"/>
      <w:r w:rsidRPr="008660FE">
        <w:t>LimitNOFILE</w:t>
      </w:r>
      <w:proofErr w:type="spellEnd"/>
      <w:r w:rsidRPr="008660FE">
        <w:t>=65536</w:t>
      </w:r>
    </w:p>
    <w:p w:rsidR="008660FE" w:rsidRPr="008660FE" w:rsidRDefault="008660FE" w:rsidP="008660FE">
      <w:proofErr w:type="spellStart"/>
      <w:r w:rsidRPr="008660FE">
        <w:t>LimitNPROC</w:t>
      </w:r>
      <w:proofErr w:type="spellEnd"/>
      <w:r w:rsidRPr="008660FE">
        <w:t>=8192</w:t>
      </w:r>
    </w:p>
    <w:p w:rsidR="008660FE" w:rsidRPr="008660FE" w:rsidRDefault="008660FE" w:rsidP="008660FE">
      <w:proofErr w:type="spellStart"/>
      <w:r w:rsidRPr="008660FE">
        <w:t>TimeoutStartSec</w:t>
      </w:r>
      <w:proofErr w:type="spellEnd"/>
      <w:r w:rsidRPr="008660FE">
        <w:t>=5</w:t>
      </w:r>
    </w:p>
    <w:p w:rsidR="008660FE" w:rsidRPr="008660FE" w:rsidRDefault="008660FE" w:rsidP="008660FE">
      <w:r w:rsidRPr="008660FE">
        <w:t>Restart=always</w:t>
      </w:r>
    </w:p>
    <w:p w:rsidR="008660FE" w:rsidRPr="008660FE" w:rsidRDefault="008660FE" w:rsidP="008660FE"/>
    <w:p w:rsidR="008660FE" w:rsidRPr="008660FE" w:rsidRDefault="008660FE" w:rsidP="008660FE">
      <w:r w:rsidRPr="008660FE">
        <w:t>[Install]</w:t>
      </w:r>
    </w:p>
    <w:p w:rsidR="008660FE" w:rsidRDefault="008660FE" w:rsidP="008660FE">
      <w:proofErr w:type="spellStart"/>
      <w:r w:rsidRPr="008660FE">
        <w:t>WantedBy</w:t>
      </w:r>
      <w:proofErr w:type="spellEnd"/>
      <w:r w:rsidRPr="008660FE">
        <w:t>=multi-</w:t>
      </w:r>
      <w:proofErr w:type="spellStart"/>
      <w:r w:rsidRPr="008660FE">
        <w:t>user.target</w:t>
      </w:r>
      <w:proofErr w:type="spellEnd"/>
    </w:p>
    <w:p w:rsidR="00404927" w:rsidRDefault="00404927" w:rsidP="008660FE"/>
    <w:p w:rsidR="00404927" w:rsidRDefault="00404927" w:rsidP="008660FE"/>
    <w:p w:rsidR="00404927" w:rsidRDefault="00404927" w:rsidP="008660FE"/>
    <w:p w:rsidR="00404927" w:rsidRDefault="00404927" w:rsidP="008660FE"/>
    <w:p w:rsidR="00404927" w:rsidRDefault="00404927" w:rsidP="008660FE">
      <w:r>
        <w:t>ADD CA-CERTIFICATE:</w:t>
      </w:r>
    </w:p>
    <w:p w:rsidR="00404927" w:rsidRDefault="00404927" w:rsidP="008660FE"/>
    <w:p w:rsidR="00404927" w:rsidRDefault="00404927" w:rsidP="00404927"/>
    <w:p w:rsidR="00404927" w:rsidRDefault="00404927" w:rsidP="00404927">
      <w:r>
        <w:t>Cd /opt/</w:t>
      </w:r>
      <w:proofErr w:type="spellStart"/>
      <w:r>
        <w:t>ssl</w:t>
      </w:r>
      <w:proofErr w:type="spellEnd"/>
      <w:r>
        <w:t>-cert/current/</w:t>
      </w:r>
      <w:proofErr w:type="spellStart"/>
      <w:r>
        <w:t>keytool</w:t>
      </w:r>
      <w:proofErr w:type="spellEnd"/>
      <w:r>
        <w:t xml:space="preserve"> -</w:t>
      </w:r>
      <w:proofErr w:type="spellStart"/>
      <w:r>
        <w:t>importcert</w:t>
      </w:r>
      <w:proofErr w:type="spellEnd"/>
      <w:r>
        <w:t xml:space="preserve"> -</w:t>
      </w:r>
      <w:proofErr w:type="spellStart"/>
      <w:r>
        <w:t>trustcacerts</w:t>
      </w:r>
      <w:proofErr w:type="spellEnd"/>
      <w:r>
        <w:t xml:space="preserve"> -file /opt/</w:t>
      </w:r>
      <w:proofErr w:type="spellStart"/>
      <w:r>
        <w:t>ssl_cert</w:t>
      </w:r>
      <w:proofErr w:type="spellEnd"/>
      <w:r>
        <w:t xml:space="preserve">/current/cacert.cer -alias </w:t>
      </w:r>
      <w:proofErr w:type="spellStart"/>
      <w:r>
        <w:t>sbi</w:t>
      </w:r>
      <w:proofErr w:type="spellEnd"/>
      <w:r>
        <w:t xml:space="preserve"> -</w:t>
      </w:r>
      <w:proofErr w:type="spellStart"/>
      <w:r>
        <w:t>keystore</w:t>
      </w:r>
      <w:proofErr w:type="spellEnd"/>
      <w:r>
        <w:t xml:space="preserve"> "/opt/</w:t>
      </w:r>
      <w:proofErr w:type="spellStart"/>
      <w:r>
        <w:t>atlassian</w:t>
      </w:r>
      <w:proofErr w:type="spellEnd"/>
      <w:r>
        <w:t>/</w:t>
      </w:r>
      <w:proofErr w:type="spellStart"/>
      <w:r>
        <w:t>jira</w:t>
      </w:r>
      <w:proofErr w:type="spellEnd"/>
      <w:r>
        <w:t>/</w:t>
      </w:r>
      <w:proofErr w:type="spellStart"/>
      <w:r>
        <w:t>jre</w:t>
      </w:r>
      <w:proofErr w:type="spellEnd"/>
      <w:r>
        <w:t>/lib/security/</w:t>
      </w:r>
      <w:proofErr w:type="spellStart"/>
      <w:r>
        <w:t>cacerts</w:t>
      </w:r>
      <w:proofErr w:type="spellEnd"/>
      <w:r>
        <w:t>"</w:t>
      </w:r>
    </w:p>
    <w:p w:rsidR="00404927" w:rsidRDefault="00404927" w:rsidP="00404927"/>
    <w:p w:rsidR="00404927" w:rsidRDefault="00404927" w:rsidP="00404927"/>
    <w:p w:rsidR="00404927" w:rsidRDefault="00404927" w:rsidP="00404927">
      <w:r>
        <w:t xml:space="preserve">ADD ca-certificate: in </w:t>
      </w:r>
      <w:proofErr w:type="spellStart"/>
      <w:r>
        <w:t>linux</w:t>
      </w:r>
      <w:proofErr w:type="spellEnd"/>
      <w:r>
        <w:t xml:space="preserve"> where generated certificate is there</w:t>
      </w:r>
    </w:p>
    <w:p w:rsidR="00404927" w:rsidRPr="008660FE" w:rsidRDefault="00404927" w:rsidP="00404927">
      <w:r>
        <w:t>Cd /opt/</w:t>
      </w:r>
      <w:proofErr w:type="spellStart"/>
      <w:r>
        <w:t>ssl</w:t>
      </w:r>
      <w:proofErr w:type="spellEnd"/>
      <w:r>
        <w:t>-cert/current /</w:t>
      </w:r>
      <w:proofErr w:type="spellStart"/>
      <w:r>
        <w:t>keytool</w:t>
      </w:r>
      <w:proofErr w:type="spellEnd"/>
      <w:r>
        <w:t xml:space="preserve"> -</w:t>
      </w:r>
      <w:proofErr w:type="spellStart"/>
      <w:r>
        <w:t>importcert</w:t>
      </w:r>
      <w:proofErr w:type="spellEnd"/>
      <w:r>
        <w:t xml:space="preserve"> -</w:t>
      </w:r>
      <w:proofErr w:type="spellStart"/>
      <w:r>
        <w:t>trustcacerts</w:t>
      </w:r>
      <w:proofErr w:type="spellEnd"/>
      <w:r>
        <w:t xml:space="preserve"> -file /opt/</w:t>
      </w:r>
      <w:proofErr w:type="spellStart"/>
      <w:r>
        <w:t>ssl_cert</w:t>
      </w:r>
      <w:proofErr w:type="spellEnd"/>
      <w:r>
        <w:t xml:space="preserve">/current/cacert.cer -alias </w:t>
      </w:r>
      <w:proofErr w:type="spellStart"/>
      <w:r>
        <w:t>sbi</w:t>
      </w:r>
      <w:proofErr w:type="spellEnd"/>
      <w:r>
        <w:t xml:space="preserve"> -</w:t>
      </w:r>
      <w:proofErr w:type="spellStart"/>
      <w:r>
        <w:t>keystore</w:t>
      </w:r>
      <w:proofErr w:type="spellEnd"/>
      <w:r>
        <w:t xml:space="preserve"> "/opt/jdk1.8.0_271/</w:t>
      </w:r>
      <w:proofErr w:type="spellStart"/>
      <w:r>
        <w:t>jre</w:t>
      </w:r>
      <w:proofErr w:type="spellEnd"/>
      <w:r>
        <w:t>/lib/security/</w:t>
      </w:r>
      <w:proofErr w:type="spellStart"/>
      <w:r>
        <w:t>cacerts</w:t>
      </w:r>
      <w:proofErr w:type="spellEnd"/>
      <w:r>
        <w:t>"</w:t>
      </w:r>
    </w:p>
    <w:p w:rsidR="008660FE" w:rsidRDefault="008660FE" w:rsidP="00916E36">
      <w:pPr>
        <w:rPr>
          <w:b/>
        </w:rPr>
      </w:pPr>
    </w:p>
    <w:p w:rsidR="008660FE" w:rsidRDefault="008660FE" w:rsidP="00916E36">
      <w:pPr>
        <w:rPr>
          <w:b/>
        </w:rPr>
      </w:pPr>
    </w:p>
    <w:p w:rsidR="006E5848" w:rsidRPr="006E5848" w:rsidRDefault="006E5848" w:rsidP="006E5848">
      <w:pPr>
        <w:rPr>
          <w:b/>
        </w:rPr>
      </w:pPr>
      <w:r w:rsidRPr="006E5848">
        <w:rPr>
          <w:b/>
        </w:rPr>
        <w:t>********************************************</w:t>
      </w:r>
    </w:p>
    <w:p w:rsidR="006E5848" w:rsidRPr="006E5848" w:rsidRDefault="006E5848" w:rsidP="006E5848">
      <w:pPr>
        <w:rPr>
          <w:b/>
        </w:rPr>
      </w:pPr>
      <w:r w:rsidRPr="006E5848">
        <w:rPr>
          <w:b/>
        </w:rPr>
        <w:t>REVERSE PROXY FOR SONARQUBE:</w:t>
      </w:r>
    </w:p>
    <w:p w:rsidR="006E5848" w:rsidRPr="006E5848" w:rsidRDefault="006E5848" w:rsidP="006E5848">
      <w:pPr>
        <w:rPr>
          <w:b/>
        </w:rPr>
      </w:pPr>
      <w:r w:rsidRPr="006E5848">
        <w:rPr>
          <w:b/>
        </w:rPr>
        <w:t>********************************************</w:t>
      </w:r>
    </w:p>
    <w:p w:rsidR="006E5848" w:rsidRPr="006E5848" w:rsidRDefault="006E5848" w:rsidP="006E5848">
      <w:r w:rsidRPr="006E5848">
        <w:t>/opt/</w:t>
      </w:r>
      <w:proofErr w:type="spellStart"/>
      <w:r w:rsidRPr="006E5848">
        <w:t>sonarqube</w:t>
      </w:r>
      <w:proofErr w:type="spellEnd"/>
      <w:r w:rsidRPr="006E5848">
        <w:t>/</w:t>
      </w:r>
      <w:proofErr w:type="spellStart"/>
      <w:r w:rsidRPr="006E5848">
        <w:t>conf</w:t>
      </w:r>
      <w:proofErr w:type="spellEnd"/>
      <w:r w:rsidRPr="006E5848">
        <w:t>/</w:t>
      </w:r>
      <w:proofErr w:type="spellStart"/>
      <w:r w:rsidRPr="006E5848">
        <w:t>sonar.properties</w:t>
      </w:r>
      <w:proofErr w:type="spellEnd"/>
    </w:p>
    <w:p w:rsidR="006E5848" w:rsidRPr="006E5848" w:rsidRDefault="006E5848" w:rsidP="006E5848">
      <w:proofErr w:type="gramStart"/>
      <w:r w:rsidRPr="006E5848">
        <w:t>use</w:t>
      </w:r>
      <w:proofErr w:type="gramEnd"/>
      <w:r w:rsidRPr="006E5848">
        <w:t xml:space="preserve"> any port </w:t>
      </w:r>
      <w:proofErr w:type="spellStart"/>
      <w:r w:rsidRPr="006E5848">
        <w:t>excep</w:t>
      </w:r>
      <w:proofErr w:type="spellEnd"/>
      <w:r w:rsidRPr="006E5848">
        <w:t xml:space="preserve"> what you have to use that you need to use in </w:t>
      </w:r>
      <w:proofErr w:type="spellStart"/>
      <w:r w:rsidRPr="006E5848">
        <w:t>httpd.conf</w:t>
      </w:r>
      <w:proofErr w:type="spellEnd"/>
      <w:r w:rsidRPr="006E5848">
        <w:t xml:space="preserve"> file.</w:t>
      </w:r>
    </w:p>
    <w:p w:rsidR="006E5848" w:rsidRPr="006E5848" w:rsidRDefault="006E5848" w:rsidP="006E5848">
      <w:proofErr w:type="spellStart"/>
      <w:r w:rsidRPr="006E5848">
        <w:t>sonar.web.port</w:t>
      </w:r>
      <w:proofErr w:type="spellEnd"/>
      <w:r w:rsidRPr="006E5848">
        <w:t>=8080</w:t>
      </w:r>
    </w:p>
    <w:p w:rsidR="006E5848" w:rsidRPr="006E5848" w:rsidRDefault="006E5848" w:rsidP="006E5848"/>
    <w:p w:rsidR="006E5848" w:rsidRPr="006E5848" w:rsidRDefault="006E5848" w:rsidP="006E5848">
      <w:r w:rsidRPr="006E5848">
        <w:t>/</w:t>
      </w:r>
      <w:proofErr w:type="spellStart"/>
      <w:r w:rsidRPr="006E5848">
        <w:t>etc</w:t>
      </w:r>
      <w:proofErr w:type="spellEnd"/>
      <w:r w:rsidRPr="006E5848">
        <w:t>/</w:t>
      </w:r>
      <w:proofErr w:type="spellStart"/>
      <w:r w:rsidRPr="006E5848">
        <w:t>httpd</w:t>
      </w:r>
      <w:proofErr w:type="spellEnd"/>
      <w:r w:rsidRPr="006E5848">
        <w:t>/</w:t>
      </w:r>
      <w:proofErr w:type="spellStart"/>
      <w:r w:rsidRPr="006E5848">
        <w:t>conf</w:t>
      </w:r>
      <w:proofErr w:type="spellEnd"/>
      <w:r w:rsidRPr="006E5848">
        <w:t>/</w:t>
      </w:r>
      <w:proofErr w:type="spellStart"/>
      <w:r w:rsidRPr="006E5848">
        <w:t>httpd.conf</w:t>
      </w:r>
      <w:bookmarkStart w:id="19" w:name="_GoBack"/>
      <w:bookmarkEnd w:id="19"/>
      <w:proofErr w:type="spellEnd"/>
    </w:p>
    <w:p w:rsidR="006E5848" w:rsidRPr="006E5848" w:rsidRDefault="006E5848" w:rsidP="006E5848">
      <w:r w:rsidRPr="006E5848">
        <w:t>Listen 9100</w:t>
      </w:r>
    </w:p>
    <w:p w:rsidR="006E5848" w:rsidRPr="006E5848" w:rsidRDefault="006E5848" w:rsidP="006E5848">
      <w:proofErr w:type="spellStart"/>
      <w:r w:rsidRPr="006E5848">
        <w:lastRenderedPageBreak/>
        <w:t>EnableSendfile</w:t>
      </w:r>
      <w:proofErr w:type="spellEnd"/>
      <w:r w:rsidRPr="006E5848">
        <w:t xml:space="preserve"> on</w:t>
      </w:r>
    </w:p>
    <w:p w:rsidR="006E5848" w:rsidRPr="006E5848" w:rsidRDefault="006E5848" w:rsidP="006E5848">
      <w:r w:rsidRPr="006E5848">
        <w:t># Supplemental configuration</w:t>
      </w:r>
    </w:p>
    <w:p w:rsidR="006E5848" w:rsidRPr="006E5848" w:rsidRDefault="006E5848" w:rsidP="006E5848">
      <w:r w:rsidRPr="006E5848">
        <w:t>#</w:t>
      </w:r>
    </w:p>
    <w:p w:rsidR="006E5848" w:rsidRPr="006E5848" w:rsidRDefault="006E5848" w:rsidP="006E5848">
      <w:r w:rsidRPr="006E5848">
        <w:t xml:space="preserve"># Load </w:t>
      </w:r>
      <w:proofErr w:type="spellStart"/>
      <w:r w:rsidRPr="006E5848">
        <w:t>config</w:t>
      </w:r>
      <w:proofErr w:type="spellEnd"/>
      <w:r w:rsidRPr="006E5848">
        <w:t xml:space="preserve"> files in the "/</w:t>
      </w:r>
      <w:proofErr w:type="spellStart"/>
      <w:r w:rsidRPr="006E5848">
        <w:t>etc</w:t>
      </w:r>
      <w:proofErr w:type="spellEnd"/>
      <w:r w:rsidRPr="006E5848">
        <w:t>/</w:t>
      </w:r>
      <w:proofErr w:type="spellStart"/>
      <w:r w:rsidRPr="006E5848">
        <w:t>httpd</w:t>
      </w:r>
      <w:proofErr w:type="spellEnd"/>
      <w:r w:rsidRPr="006E5848">
        <w:t>/</w:t>
      </w:r>
      <w:proofErr w:type="spellStart"/>
      <w:r w:rsidRPr="006E5848">
        <w:t>conf.d</w:t>
      </w:r>
      <w:proofErr w:type="spellEnd"/>
      <w:r w:rsidRPr="006E5848">
        <w:t>" directory, if any.</w:t>
      </w:r>
    </w:p>
    <w:p w:rsidR="006E5848" w:rsidRPr="006E5848" w:rsidRDefault="006E5848" w:rsidP="006E5848">
      <w:proofErr w:type="spellStart"/>
      <w:r w:rsidRPr="006E5848">
        <w:t>IncludeOptional</w:t>
      </w:r>
      <w:proofErr w:type="spellEnd"/>
      <w:r w:rsidRPr="006E5848">
        <w:t xml:space="preserve"> </w:t>
      </w:r>
      <w:proofErr w:type="spellStart"/>
      <w:r w:rsidRPr="006E5848">
        <w:t>conf.d</w:t>
      </w:r>
      <w:proofErr w:type="spellEnd"/>
      <w:r w:rsidRPr="006E5848">
        <w:t>/*.</w:t>
      </w:r>
      <w:proofErr w:type="spellStart"/>
      <w:r w:rsidRPr="006E5848">
        <w:t>conf</w:t>
      </w:r>
      <w:proofErr w:type="spellEnd"/>
    </w:p>
    <w:p w:rsidR="006E5848" w:rsidRPr="006E5848" w:rsidRDefault="006E5848" w:rsidP="006E5848">
      <w:r w:rsidRPr="006E5848">
        <w:t>Header set X-Frame-Options "ALLOW-FROM devopspreprod.statebanktimes.in"</w:t>
      </w:r>
    </w:p>
    <w:p w:rsidR="006E5848" w:rsidRPr="006E5848" w:rsidRDefault="006E5848" w:rsidP="006E5848">
      <w:proofErr w:type="spellStart"/>
      <w:r w:rsidRPr="006E5848">
        <w:t>AllowEncodedSlashes</w:t>
      </w:r>
      <w:proofErr w:type="spellEnd"/>
      <w:r w:rsidRPr="006E5848">
        <w:t xml:space="preserve"> </w:t>
      </w:r>
      <w:proofErr w:type="spellStart"/>
      <w:r w:rsidRPr="006E5848">
        <w:t>NoDecode</w:t>
      </w:r>
      <w:proofErr w:type="spellEnd"/>
    </w:p>
    <w:p w:rsidR="006E5848" w:rsidRPr="006E5848" w:rsidRDefault="006E5848" w:rsidP="006E5848">
      <w:r w:rsidRPr="006E5848">
        <w:t xml:space="preserve">    </w:t>
      </w:r>
      <w:proofErr w:type="spellStart"/>
      <w:r w:rsidRPr="006E5848">
        <w:t>ProxyPreserveHost</w:t>
      </w:r>
      <w:proofErr w:type="spellEnd"/>
      <w:r w:rsidRPr="006E5848">
        <w:t xml:space="preserve"> On</w:t>
      </w:r>
    </w:p>
    <w:p w:rsidR="006E5848" w:rsidRPr="006E5848" w:rsidRDefault="006E5848" w:rsidP="006E5848">
      <w:r w:rsidRPr="006E5848">
        <w:t xml:space="preserve">    </w:t>
      </w:r>
      <w:proofErr w:type="spellStart"/>
      <w:r w:rsidRPr="006E5848">
        <w:t>ProxyPass</w:t>
      </w:r>
      <w:proofErr w:type="spellEnd"/>
      <w:r w:rsidRPr="006E5848">
        <w:t xml:space="preserve"> / http://10.191.151.102:8080/ </w:t>
      </w:r>
      <w:proofErr w:type="spellStart"/>
      <w:r w:rsidRPr="006E5848">
        <w:t>nocanon</w:t>
      </w:r>
      <w:proofErr w:type="spellEnd"/>
    </w:p>
    <w:p w:rsidR="006E5848" w:rsidRPr="006E5848" w:rsidRDefault="006E5848" w:rsidP="006E5848">
      <w:r w:rsidRPr="006E5848">
        <w:t xml:space="preserve">    </w:t>
      </w:r>
      <w:proofErr w:type="spellStart"/>
      <w:r w:rsidRPr="006E5848">
        <w:t>ProxyPassReverse</w:t>
      </w:r>
      <w:proofErr w:type="spellEnd"/>
      <w:r w:rsidRPr="006E5848">
        <w:t xml:space="preserve"> / http://10.191.151.102:8080/</w:t>
      </w:r>
    </w:p>
    <w:p w:rsidR="006E5848" w:rsidRPr="006E5848" w:rsidRDefault="006E5848" w:rsidP="006E5848">
      <w:proofErr w:type="spellStart"/>
      <w:r w:rsidRPr="006E5848">
        <w:t>RequestHeader</w:t>
      </w:r>
      <w:proofErr w:type="spellEnd"/>
      <w:r w:rsidRPr="006E5848">
        <w:t xml:space="preserve"> set X-Forwarded-Proto "https"</w:t>
      </w:r>
    </w:p>
    <w:p w:rsidR="006E5848" w:rsidRPr="006E5848" w:rsidRDefault="006E5848" w:rsidP="006E5848"/>
    <w:p w:rsidR="006E5848" w:rsidRPr="006E5848" w:rsidRDefault="006E5848" w:rsidP="006E5848"/>
    <w:p w:rsidR="006E5848" w:rsidRPr="006E5848" w:rsidRDefault="006E5848" w:rsidP="006E5848">
      <w:proofErr w:type="gramStart"/>
      <w:r w:rsidRPr="006E5848">
        <w:t>go</w:t>
      </w:r>
      <w:proofErr w:type="gramEnd"/>
      <w:r w:rsidRPr="006E5848">
        <w:t xml:space="preserve"> to </w:t>
      </w:r>
      <w:proofErr w:type="spellStart"/>
      <w:r w:rsidRPr="006E5848">
        <w:t>keycloak</w:t>
      </w:r>
      <w:proofErr w:type="spellEnd"/>
      <w:r w:rsidRPr="006E5848">
        <w:t xml:space="preserve"> realm setting and -&gt;security </w:t>
      </w:r>
      <w:proofErr w:type="spellStart"/>
      <w:r w:rsidRPr="006E5848">
        <w:t>defences</w:t>
      </w:r>
      <w:proofErr w:type="spellEnd"/>
      <w:r w:rsidRPr="006E5848">
        <w:t xml:space="preserve"> </w:t>
      </w:r>
    </w:p>
    <w:p w:rsidR="006E5848" w:rsidRPr="006E5848" w:rsidRDefault="006E5848" w:rsidP="006E5848"/>
    <w:p w:rsidR="006E5848" w:rsidRPr="006E5848" w:rsidRDefault="006E5848" w:rsidP="006E5848">
      <w:r w:rsidRPr="006E5848">
        <w:t xml:space="preserve">X-Frame-Options </w:t>
      </w:r>
    </w:p>
    <w:p w:rsidR="006E5848" w:rsidRPr="006E5848" w:rsidRDefault="006E5848" w:rsidP="006E5848">
      <w:r w:rsidRPr="006E5848">
        <w:t>ALLOW-FROM https://devopspreprod.statebanktimes.in/</w:t>
      </w:r>
    </w:p>
    <w:p w:rsidR="006E5848" w:rsidRPr="006E5848" w:rsidRDefault="006E5848" w:rsidP="006E5848">
      <w:r w:rsidRPr="006E5848">
        <w:t xml:space="preserve">Content-Security-Policy </w:t>
      </w:r>
    </w:p>
    <w:p w:rsidR="008D4439" w:rsidRPr="006E5848" w:rsidRDefault="006E5848" w:rsidP="006E5848">
      <w:proofErr w:type="gramStart"/>
      <w:r w:rsidRPr="006E5848">
        <w:t>frame-</w:t>
      </w:r>
      <w:proofErr w:type="spellStart"/>
      <w:r w:rsidRPr="006E5848">
        <w:t>src</w:t>
      </w:r>
      <w:proofErr w:type="spellEnd"/>
      <w:proofErr w:type="gramEnd"/>
      <w:r w:rsidRPr="006E5848">
        <w:t xml:space="preserve"> 'self' * ; frame-ancestors 'self' * ; object-</w:t>
      </w:r>
      <w:proofErr w:type="spellStart"/>
      <w:r w:rsidRPr="006E5848">
        <w:t>src</w:t>
      </w:r>
      <w:proofErr w:type="spellEnd"/>
      <w:r w:rsidRPr="006E5848">
        <w:t xml:space="preserve"> 'none';</w:t>
      </w:r>
    </w:p>
    <w:p w:rsidR="006E5848" w:rsidRDefault="006E5848" w:rsidP="00916E36">
      <w:pPr>
        <w:rPr>
          <w:b/>
        </w:rPr>
      </w:pPr>
    </w:p>
    <w:p w:rsidR="006E5848" w:rsidRDefault="006E5848" w:rsidP="00916E36">
      <w:pPr>
        <w:rPr>
          <w:b/>
        </w:rPr>
      </w:pPr>
    </w:p>
    <w:p w:rsidR="006E5848" w:rsidRDefault="006E5848" w:rsidP="00916E36">
      <w:pPr>
        <w:rPr>
          <w:b/>
        </w:rPr>
      </w:pPr>
    </w:p>
    <w:p w:rsidR="006E5848" w:rsidRDefault="006E5848" w:rsidP="00916E36">
      <w:pPr>
        <w:rPr>
          <w:b/>
        </w:rPr>
      </w:pPr>
    </w:p>
    <w:p w:rsidR="006E5848" w:rsidRDefault="006E5848" w:rsidP="00916E36">
      <w:pPr>
        <w:rPr>
          <w:b/>
        </w:rPr>
      </w:pPr>
    </w:p>
    <w:p w:rsidR="00A27305" w:rsidRDefault="00A27305" w:rsidP="00916E36">
      <w:pPr>
        <w:rPr>
          <w:b/>
        </w:rPr>
      </w:pPr>
      <w:r>
        <w:rPr>
          <w:b/>
        </w:rPr>
        <w:t>KEYCLOAK JIRA CONFIGURATION:</w:t>
      </w:r>
    </w:p>
    <w:p w:rsidR="00A27305" w:rsidRDefault="00A27305" w:rsidP="00916E36">
      <w:pPr>
        <w:rPr>
          <w:b/>
        </w:rPr>
      </w:pPr>
      <w:r>
        <w:rPr>
          <w:b/>
        </w:rPr>
        <w:t xml:space="preserve">Manage app -&gt; manage-app-&gt; upload plugin-&gt; configuration </w:t>
      </w:r>
    </w:p>
    <w:p w:rsidR="00A27305" w:rsidRDefault="00A27305" w:rsidP="00916E36">
      <w:pPr>
        <w:rPr>
          <w:b/>
        </w:rPr>
      </w:pPr>
    </w:p>
    <w:p w:rsidR="00A27305" w:rsidRDefault="00A27305" w:rsidP="00916E36">
      <w:pPr>
        <w:rPr>
          <w:b/>
        </w:rPr>
      </w:pPr>
      <w:r>
        <w:rPr>
          <w:b/>
        </w:rPr>
        <w:t xml:space="preserve"> Then do the below configuration</w:t>
      </w:r>
    </w:p>
    <w:p w:rsidR="00A27305" w:rsidRDefault="00A27305" w:rsidP="00916E36">
      <w:pPr>
        <w:rPr>
          <w:b/>
        </w:rPr>
      </w:pPr>
    </w:p>
    <w:p w:rsidR="00A27305" w:rsidRDefault="00A27305" w:rsidP="00916E36">
      <w:pPr>
        <w:rPr>
          <w:b/>
        </w:rPr>
      </w:pPr>
      <w:r>
        <w:rPr>
          <w:noProof/>
          <w:lang w:val="en-IN" w:eastAsia="en-IN"/>
        </w:rPr>
        <w:drawing>
          <wp:inline distT="0" distB="0" distL="0" distR="0" wp14:anchorId="4324B6AE" wp14:editId="51110DEA">
            <wp:extent cx="6115050" cy="3556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3556635"/>
                    </a:xfrm>
                    <a:prstGeom prst="rect">
                      <a:avLst/>
                    </a:prstGeom>
                  </pic:spPr>
                </pic:pic>
              </a:graphicData>
            </a:graphic>
          </wp:inline>
        </w:drawing>
      </w:r>
    </w:p>
    <w:p w:rsidR="005342C8" w:rsidRDefault="005342C8" w:rsidP="00916E36">
      <w:pPr>
        <w:rPr>
          <w:b/>
        </w:rPr>
      </w:pPr>
    </w:p>
    <w:p w:rsidR="005342C8" w:rsidRDefault="005342C8" w:rsidP="00916E36">
      <w:pPr>
        <w:rPr>
          <w:b/>
        </w:rPr>
      </w:pPr>
    </w:p>
    <w:p w:rsidR="005342C8" w:rsidRDefault="005342C8" w:rsidP="00916E36">
      <w:pPr>
        <w:rPr>
          <w:b/>
        </w:rPr>
      </w:pPr>
      <w:r>
        <w:rPr>
          <w:b/>
        </w:rPr>
        <w:lastRenderedPageBreak/>
        <w:t xml:space="preserve">Jira </w:t>
      </w:r>
      <w:proofErr w:type="spellStart"/>
      <w:r>
        <w:rPr>
          <w:b/>
        </w:rPr>
        <w:t>keycloak</w:t>
      </w:r>
      <w:proofErr w:type="spellEnd"/>
      <w:r>
        <w:rPr>
          <w:b/>
        </w:rPr>
        <w:t xml:space="preserve"> configuration link:</w:t>
      </w:r>
    </w:p>
    <w:p w:rsidR="005342C8" w:rsidRDefault="005342C8" w:rsidP="00916E36">
      <w:pPr>
        <w:rPr>
          <w:b/>
        </w:rPr>
      </w:pPr>
      <w:r w:rsidRPr="005342C8">
        <w:rPr>
          <w:b/>
        </w:rPr>
        <w:t>https://plugins.miniorange.com/oauth-openid-single-sign-on-sso-jira-using-keycloak</w:t>
      </w:r>
    </w:p>
    <w:p w:rsidR="008D4439" w:rsidRDefault="008D4439" w:rsidP="00916E36">
      <w:pPr>
        <w:rPr>
          <w:b/>
        </w:rPr>
      </w:pPr>
    </w:p>
    <w:p w:rsidR="008D4439" w:rsidRDefault="008D4439" w:rsidP="00916E36">
      <w:pPr>
        <w:rPr>
          <w:b/>
        </w:rPr>
      </w:pPr>
    </w:p>
    <w:p w:rsidR="00797E40" w:rsidRDefault="00797E40" w:rsidP="00916E36">
      <w:pPr>
        <w:rPr>
          <w:b/>
        </w:rPr>
      </w:pPr>
      <w:proofErr w:type="gramStart"/>
      <w:r>
        <w:rPr>
          <w:b/>
        </w:rPr>
        <w:t>go</w:t>
      </w:r>
      <w:proofErr w:type="gramEnd"/>
      <w:r>
        <w:rPr>
          <w:b/>
        </w:rPr>
        <w:t xml:space="preserve"> to </w:t>
      </w:r>
      <w:proofErr w:type="spellStart"/>
      <w:r>
        <w:rPr>
          <w:b/>
        </w:rPr>
        <w:t>keycloak</w:t>
      </w:r>
      <w:proofErr w:type="spellEnd"/>
      <w:r>
        <w:rPr>
          <w:b/>
        </w:rPr>
        <w:t>:</w:t>
      </w:r>
    </w:p>
    <w:p w:rsidR="00797E40" w:rsidRDefault="00797E40" w:rsidP="00916E36">
      <w:pPr>
        <w:rPr>
          <w:b/>
        </w:rPr>
      </w:pPr>
    </w:p>
    <w:p w:rsidR="00797E40" w:rsidRDefault="00797E40" w:rsidP="00916E36">
      <w:pPr>
        <w:rPr>
          <w:b/>
        </w:rPr>
      </w:pPr>
      <w:r>
        <w:rPr>
          <w:noProof/>
          <w:lang w:val="en-IN" w:eastAsia="en-IN"/>
        </w:rPr>
        <w:drawing>
          <wp:inline distT="0" distB="0" distL="0" distR="0" wp14:anchorId="076FEDD4" wp14:editId="5E62E70B">
            <wp:extent cx="611505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3212465"/>
                    </a:xfrm>
                    <a:prstGeom prst="rect">
                      <a:avLst/>
                    </a:prstGeom>
                  </pic:spPr>
                </pic:pic>
              </a:graphicData>
            </a:graphic>
          </wp:inline>
        </w:drawing>
      </w:r>
    </w:p>
    <w:p w:rsidR="00797E40" w:rsidRDefault="00797E40" w:rsidP="00916E36">
      <w:pPr>
        <w:rPr>
          <w:b/>
        </w:rPr>
      </w:pPr>
    </w:p>
    <w:p w:rsidR="00797E40" w:rsidRDefault="00797E40" w:rsidP="00916E36">
      <w:pPr>
        <w:rPr>
          <w:b/>
        </w:rPr>
      </w:pPr>
    </w:p>
    <w:p w:rsidR="00797E40" w:rsidRDefault="00797E40" w:rsidP="00916E36">
      <w:pPr>
        <w:rPr>
          <w:b/>
        </w:rPr>
      </w:pPr>
      <w:r>
        <w:rPr>
          <w:b/>
        </w:rPr>
        <w:t xml:space="preserve">Access </w:t>
      </w:r>
      <w:proofErr w:type="spellStart"/>
      <w:r>
        <w:rPr>
          <w:b/>
        </w:rPr>
        <w:t>Type</w:t>
      </w:r>
      <w:proofErr w:type="gramStart"/>
      <w:r>
        <w:rPr>
          <w:b/>
        </w:rPr>
        <w:t>:confidential</w:t>
      </w:r>
      <w:proofErr w:type="spellEnd"/>
      <w:proofErr w:type="gramEnd"/>
    </w:p>
    <w:p w:rsidR="00DB66DB" w:rsidRDefault="00DB66DB" w:rsidP="00916E36">
      <w:pPr>
        <w:rPr>
          <w:b/>
        </w:rPr>
      </w:pPr>
    </w:p>
    <w:p w:rsidR="00DB66DB" w:rsidRDefault="00DB66DB" w:rsidP="00916E36">
      <w:pPr>
        <w:rPr>
          <w:b/>
        </w:rPr>
      </w:pPr>
      <w:r>
        <w:rPr>
          <w:b/>
        </w:rPr>
        <w:t xml:space="preserve">Then go to credential then secret code will </w:t>
      </w:r>
      <w:proofErr w:type="spellStart"/>
      <w:r>
        <w:rPr>
          <w:b/>
        </w:rPr>
        <w:t>will</w:t>
      </w:r>
      <w:proofErr w:type="spellEnd"/>
      <w:r>
        <w:rPr>
          <w:b/>
        </w:rPr>
        <w:t xml:space="preserve"> be shown below</w:t>
      </w:r>
    </w:p>
    <w:p w:rsidR="00797E40" w:rsidRDefault="00797E40" w:rsidP="00916E36">
      <w:pPr>
        <w:rPr>
          <w:b/>
        </w:rPr>
      </w:pPr>
    </w:p>
    <w:p w:rsidR="00797E40" w:rsidRDefault="00797E40" w:rsidP="00916E36">
      <w:pPr>
        <w:rPr>
          <w:b/>
        </w:rPr>
      </w:pPr>
    </w:p>
    <w:p w:rsidR="00805D78" w:rsidRDefault="00805D78" w:rsidP="00916E36">
      <w:pPr>
        <w:rPr>
          <w:noProof/>
          <w:lang w:val="en-IN" w:eastAsia="en-IN"/>
        </w:rPr>
      </w:pPr>
    </w:p>
    <w:p w:rsidR="00805D78" w:rsidRDefault="00805D78" w:rsidP="00916E36">
      <w:pPr>
        <w:rPr>
          <w:noProof/>
          <w:lang w:val="en-IN" w:eastAsia="en-IN"/>
        </w:rPr>
      </w:pPr>
    </w:p>
    <w:p w:rsidR="00797E40" w:rsidRDefault="00797E40" w:rsidP="00916E36">
      <w:pPr>
        <w:rPr>
          <w:b/>
        </w:rPr>
      </w:pPr>
      <w:r>
        <w:rPr>
          <w:noProof/>
          <w:lang w:val="en-IN" w:eastAsia="en-IN"/>
        </w:rPr>
        <w:drawing>
          <wp:inline distT="0" distB="0" distL="0" distR="0" wp14:anchorId="6A720DBC" wp14:editId="4CE27237">
            <wp:extent cx="6115050"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2341245"/>
                    </a:xfrm>
                    <a:prstGeom prst="rect">
                      <a:avLst/>
                    </a:prstGeom>
                  </pic:spPr>
                </pic:pic>
              </a:graphicData>
            </a:graphic>
          </wp:inline>
        </w:drawing>
      </w:r>
    </w:p>
    <w:p w:rsidR="00805D78" w:rsidRDefault="00805D78" w:rsidP="00916E36">
      <w:pPr>
        <w:rPr>
          <w:b/>
        </w:rPr>
      </w:pPr>
    </w:p>
    <w:p w:rsidR="00805D78" w:rsidRDefault="00805D78" w:rsidP="00916E36">
      <w:pPr>
        <w:rPr>
          <w:b/>
        </w:rPr>
      </w:pPr>
    </w:p>
    <w:p w:rsidR="00805D78" w:rsidRDefault="00BB5D89" w:rsidP="00916E36">
      <w:pPr>
        <w:rPr>
          <w:b/>
        </w:rPr>
      </w:pPr>
      <w:r>
        <w:rPr>
          <w:b/>
        </w:rPr>
        <w:lastRenderedPageBreak/>
        <w:t xml:space="preserve">After that create the same user in </w:t>
      </w:r>
      <w:proofErr w:type="spellStart"/>
      <w:r>
        <w:rPr>
          <w:b/>
        </w:rPr>
        <w:t>keycaloak</w:t>
      </w:r>
      <w:proofErr w:type="spellEnd"/>
      <w:r>
        <w:rPr>
          <w:b/>
        </w:rPr>
        <w:t xml:space="preserve"> by which we have create in </w:t>
      </w:r>
      <w:proofErr w:type="spellStart"/>
      <w:r>
        <w:rPr>
          <w:b/>
        </w:rPr>
        <w:t>jira</w:t>
      </w:r>
      <w:proofErr w:type="spellEnd"/>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805D78" w:rsidRPr="00BB5D89" w:rsidRDefault="00805D78" w:rsidP="00916E36">
      <w:pPr>
        <w:rPr>
          <w:b/>
        </w:rPr>
      </w:pPr>
      <w:r w:rsidRPr="00BB5D89">
        <w:rPr>
          <w:b/>
        </w:rPr>
        <w:t>Tomcat: do below configuration for server.xml inside the tomcat</w:t>
      </w:r>
    </w:p>
    <w:p w:rsidR="00805D78" w:rsidRDefault="00805D78" w:rsidP="00916E36">
      <w:pPr>
        <w:rPr>
          <w:b/>
        </w:rPr>
      </w:pPr>
    </w:p>
    <w:p w:rsidR="00805D78" w:rsidRDefault="00805D78" w:rsidP="00916E36">
      <w:pPr>
        <w:rPr>
          <w:b/>
        </w:rPr>
      </w:pPr>
      <w:proofErr w:type="gramStart"/>
      <w:r>
        <w:rPr>
          <w:b/>
        </w:rPr>
        <w:t>cd</w:t>
      </w:r>
      <w:proofErr w:type="gramEnd"/>
      <w:r>
        <w:rPr>
          <w:b/>
        </w:rPr>
        <w:t xml:space="preserve"> /opt/tomcat/</w:t>
      </w:r>
      <w:proofErr w:type="spellStart"/>
      <w:r>
        <w:rPr>
          <w:b/>
        </w:rPr>
        <w:t>conf</w:t>
      </w:r>
      <w:proofErr w:type="spellEnd"/>
      <w:r>
        <w:rPr>
          <w:b/>
        </w:rPr>
        <w:t>/server.xml</w:t>
      </w:r>
    </w:p>
    <w:p w:rsidR="00805D78" w:rsidRDefault="00805D78" w:rsidP="00916E36">
      <w:pPr>
        <w:rPr>
          <w:b/>
        </w:rPr>
      </w:pPr>
    </w:p>
    <w:p w:rsidR="00805D78" w:rsidRPr="00805D78" w:rsidRDefault="00805D78" w:rsidP="00805D78">
      <w:pPr>
        <w:rPr>
          <w:b/>
        </w:rPr>
      </w:pPr>
      <w:r w:rsidRPr="00805D78">
        <w:rPr>
          <w:b/>
        </w:rPr>
        <w:t>&lt;Connector port="9090" protocol="HTTP/1.1"</w:t>
      </w:r>
    </w:p>
    <w:p w:rsidR="00805D78" w:rsidRPr="00805D78" w:rsidRDefault="00805D78" w:rsidP="00805D78">
      <w:pPr>
        <w:rPr>
          <w:b/>
        </w:rPr>
      </w:pPr>
      <w:r w:rsidRPr="00805D78">
        <w:rPr>
          <w:b/>
        </w:rPr>
        <w:t xml:space="preserve">               </w:t>
      </w:r>
      <w:proofErr w:type="spellStart"/>
      <w:proofErr w:type="gramStart"/>
      <w:r w:rsidRPr="00805D78">
        <w:rPr>
          <w:b/>
        </w:rPr>
        <w:t>connectionTimeout</w:t>
      </w:r>
      <w:proofErr w:type="spellEnd"/>
      <w:proofErr w:type="gramEnd"/>
      <w:r w:rsidRPr="00805D78">
        <w:rPr>
          <w:b/>
        </w:rPr>
        <w:t>="20000" scheme="https"</w:t>
      </w:r>
    </w:p>
    <w:p w:rsidR="00805D78" w:rsidRPr="00805D78" w:rsidRDefault="00805D78" w:rsidP="00805D78">
      <w:pPr>
        <w:rPr>
          <w:b/>
        </w:rPr>
      </w:pPr>
      <w:r w:rsidRPr="00805D78">
        <w:rPr>
          <w:b/>
        </w:rPr>
        <w:t xml:space="preserve">               </w:t>
      </w:r>
      <w:proofErr w:type="spellStart"/>
      <w:proofErr w:type="gramStart"/>
      <w:r w:rsidRPr="00805D78">
        <w:rPr>
          <w:b/>
        </w:rPr>
        <w:t>redirectPort</w:t>
      </w:r>
      <w:proofErr w:type="spellEnd"/>
      <w:proofErr w:type="gramEnd"/>
      <w:r w:rsidRPr="00805D78">
        <w:rPr>
          <w:b/>
        </w:rPr>
        <w:t xml:space="preserve">="8443" </w:t>
      </w:r>
      <w:proofErr w:type="spellStart"/>
      <w:r w:rsidRPr="00805D78">
        <w:rPr>
          <w:b/>
        </w:rPr>
        <w:t>proxyName</w:t>
      </w:r>
      <w:proofErr w:type="spellEnd"/>
      <w:r w:rsidRPr="00805D78">
        <w:rPr>
          <w:b/>
        </w:rPr>
        <w:t>="devopspreprod.statebanktimes.in"</w:t>
      </w:r>
    </w:p>
    <w:p w:rsidR="00805D78" w:rsidRDefault="00805D78" w:rsidP="00805D78">
      <w:pPr>
        <w:rPr>
          <w:b/>
        </w:rPr>
      </w:pPr>
      <w:r w:rsidRPr="00805D78">
        <w:rPr>
          <w:b/>
        </w:rPr>
        <w:t xml:space="preserve">           </w:t>
      </w:r>
      <w:proofErr w:type="spellStart"/>
      <w:proofErr w:type="gramStart"/>
      <w:r w:rsidRPr="00805D78">
        <w:rPr>
          <w:b/>
        </w:rPr>
        <w:t>proxyPort</w:t>
      </w:r>
      <w:proofErr w:type="spellEnd"/>
      <w:proofErr w:type="gramEnd"/>
      <w:r w:rsidRPr="00805D78">
        <w:rPr>
          <w:b/>
        </w:rPr>
        <w:t>="443" /&gt;</w:t>
      </w:r>
    </w:p>
    <w:p w:rsidR="00943C41" w:rsidRDefault="00943C41" w:rsidP="00805D78">
      <w:pPr>
        <w:rPr>
          <w:b/>
        </w:rPr>
      </w:pPr>
    </w:p>
    <w:p w:rsidR="00943C41" w:rsidRDefault="00943C41" w:rsidP="00805D78">
      <w:pPr>
        <w:rPr>
          <w:b/>
        </w:rPr>
      </w:pPr>
    </w:p>
    <w:p w:rsidR="00943C41" w:rsidRDefault="00943C41" w:rsidP="00805D78">
      <w:pPr>
        <w:rPr>
          <w:b/>
        </w:rPr>
      </w:pPr>
      <w:r>
        <w:rPr>
          <w:b/>
        </w:rPr>
        <w:t>ADOPT properties files changes.</w:t>
      </w:r>
    </w:p>
    <w:p w:rsidR="00943C41" w:rsidRDefault="00943C41" w:rsidP="00805D78">
      <w:pPr>
        <w:rPr>
          <w:b/>
        </w:rPr>
      </w:pPr>
    </w:p>
    <w:p w:rsidR="00943C41" w:rsidRDefault="00943C41" w:rsidP="00805D78">
      <w:pPr>
        <w:rPr>
          <w:b/>
        </w:rPr>
      </w:pPr>
      <w:r>
        <w:rPr>
          <w:b/>
        </w:rPr>
        <w:t xml:space="preserve">Go to below </w:t>
      </w:r>
      <w:proofErr w:type="spellStart"/>
      <w:r>
        <w:rPr>
          <w:b/>
        </w:rPr>
        <w:t>direstory</w:t>
      </w:r>
      <w:proofErr w:type="spellEnd"/>
      <w:r>
        <w:rPr>
          <w:b/>
        </w:rPr>
        <w:t xml:space="preserve"> and do some changes:</w:t>
      </w:r>
    </w:p>
    <w:p w:rsidR="00943C41" w:rsidRDefault="00943C41" w:rsidP="00805D78">
      <w:pPr>
        <w:rPr>
          <w:b/>
        </w:rPr>
      </w:pPr>
    </w:p>
    <w:p w:rsidR="00943C41" w:rsidRDefault="00943C41" w:rsidP="00805D78">
      <w:pPr>
        <w:rPr>
          <w:b/>
        </w:rPr>
      </w:pPr>
      <w:r w:rsidRPr="00943C41">
        <w:rPr>
          <w:b/>
        </w:rPr>
        <w:t>/opt/tomcat/</w:t>
      </w:r>
      <w:proofErr w:type="spellStart"/>
      <w:r w:rsidRPr="00943C41">
        <w:rPr>
          <w:b/>
        </w:rPr>
        <w:t>webapps</w:t>
      </w:r>
      <w:proofErr w:type="spellEnd"/>
      <w:r w:rsidRPr="00943C41">
        <w:rPr>
          <w:b/>
        </w:rPr>
        <w:t>/adopt-services/WEB-INF/classes</w:t>
      </w:r>
    </w:p>
    <w:p w:rsidR="00943C41" w:rsidRDefault="00943C41" w:rsidP="00805D78">
      <w:pPr>
        <w:rPr>
          <w:b/>
        </w:rPr>
      </w:pPr>
    </w:p>
    <w:p w:rsidR="00943C41" w:rsidRDefault="00943C41" w:rsidP="00805D78">
      <w:pPr>
        <w:rPr>
          <w:b/>
        </w:rPr>
      </w:pPr>
    </w:p>
    <w:p w:rsidR="00943C41" w:rsidRDefault="00943C41" w:rsidP="00805D78">
      <w:pPr>
        <w:rPr>
          <w:b/>
        </w:rPr>
      </w:pPr>
    </w:p>
    <w:p w:rsidR="00943C41" w:rsidRPr="00943C41" w:rsidRDefault="00943C41" w:rsidP="00943C41">
      <w:pPr>
        <w:rPr>
          <w:b/>
        </w:rPr>
      </w:pPr>
      <w:proofErr w:type="spellStart"/>
      <w:r w:rsidRPr="00943C41">
        <w:rPr>
          <w:b/>
        </w:rPr>
        <w:t>application.proper</w:t>
      </w:r>
      <w:r>
        <w:rPr>
          <w:b/>
        </w:rPr>
        <w:t>ties</w:t>
      </w:r>
      <w:proofErr w:type="spellEnd"/>
    </w:p>
    <w:p w:rsidR="00943C41" w:rsidRPr="00943C41" w:rsidRDefault="00943C41" w:rsidP="00943C41">
      <w:pPr>
        <w:rPr>
          <w:b/>
        </w:rPr>
      </w:pPr>
      <w:proofErr w:type="spellStart"/>
      <w:r w:rsidRPr="00943C41">
        <w:rPr>
          <w:b/>
        </w:rPr>
        <w:t>crowd.properties</w:t>
      </w:r>
      <w:proofErr w:type="spellEnd"/>
    </w:p>
    <w:p w:rsidR="00943C41" w:rsidRPr="00943C41" w:rsidRDefault="00943C41" w:rsidP="00943C41">
      <w:pPr>
        <w:rPr>
          <w:b/>
        </w:rPr>
      </w:pPr>
      <w:proofErr w:type="spellStart"/>
      <w:r w:rsidRPr="00943C41">
        <w:rPr>
          <w:b/>
        </w:rPr>
        <w:t>epm.properties</w:t>
      </w:r>
      <w:proofErr w:type="spellEnd"/>
    </w:p>
    <w:p w:rsidR="00943C41" w:rsidRPr="00943C41" w:rsidRDefault="00943C41" w:rsidP="00943C41">
      <w:pPr>
        <w:rPr>
          <w:b/>
        </w:rPr>
      </w:pPr>
      <w:proofErr w:type="spellStart"/>
      <w:r w:rsidRPr="00943C41">
        <w:rPr>
          <w:b/>
        </w:rPr>
        <w:t>jenkins.properties</w:t>
      </w:r>
      <w:proofErr w:type="spellEnd"/>
    </w:p>
    <w:p w:rsidR="00943C41" w:rsidRPr="00943C41" w:rsidRDefault="00943C41" w:rsidP="00943C41">
      <w:pPr>
        <w:rPr>
          <w:b/>
        </w:rPr>
      </w:pPr>
      <w:proofErr w:type="spellStart"/>
      <w:r w:rsidRPr="00943C41">
        <w:rPr>
          <w:b/>
        </w:rPr>
        <w:t>jira.properties</w:t>
      </w:r>
      <w:proofErr w:type="spellEnd"/>
    </w:p>
    <w:p w:rsidR="00943C41" w:rsidRPr="00943C41" w:rsidRDefault="00943C41" w:rsidP="00943C41">
      <w:pPr>
        <w:rPr>
          <w:b/>
        </w:rPr>
      </w:pPr>
      <w:proofErr w:type="spellStart"/>
      <w:r w:rsidRPr="00943C41">
        <w:rPr>
          <w:b/>
        </w:rPr>
        <w:t>pipeline.propertie</w:t>
      </w:r>
      <w:proofErr w:type="spellEnd"/>
    </w:p>
    <w:p w:rsidR="00943C41" w:rsidRPr="00943C41" w:rsidRDefault="00943C41" w:rsidP="00943C41">
      <w:pPr>
        <w:rPr>
          <w:b/>
        </w:rPr>
      </w:pPr>
      <w:proofErr w:type="spellStart"/>
      <w:r w:rsidRPr="00943C41">
        <w:rPr>
          <w:b/>
        </w:rPr>
        <w:t>planning.propertie</w:t>
      </w:r>
      <w:proofErr w:type="spellEnd"/>
    </w:p>
    <w:p w:rsidR="00943C41" w:rsidRPr="00943C41" w:rsidRDefault="00943C41" w:rsidP="00943C41">
      <w:pPr>
        <w:rPr>
          <w:b/>
        </w:rPr>
      </w:pPr>
      <w:proofErr w:type="spellStart"/>
      <w:r>
        <w:rPr>
          <w:b/>
        </w:rPr>
        <w:t>scm.properties</w:t>
      </w:r>
      <w:proofErr w:type="spellEnd"/>
    </w:p>
    <w:p w:rsidR="00943C41" w:rsidRDefault="00943C41" w:rsidP="00943C41">
      <w:pPr>
        <w:rPr>
          <w:b/>
        </w:rPr>
      </w:pPr>
      <w:proofErr w:type="spellStart"/>
      <w:r w:rsidRPr="00943C41">
        <w:rPr>
          <w:b/>
        </w:rPr>
        <w:t>sonar.properties</w:t>
      </w:r>
      <w:proofErr w:type="spellEnd"/>
    </w:p>
    <w:p w:rsidR="00943C41" w:rsidRDefault="00943C41" w:rsidP="00805D78">
      <w:pPr>
        <w:rPr>
          <w:b/>
        </w:rPr>
      </w:pPr>
    </w:p>
    <w:p w:rsidR="00943C41" w:rsidRDefault="00943C41" w:rsidP="00805D78">
      <w:pPr>
        <w:rPr>
          <w:b/>
        </w:rPr>
      </w:pPr>
    </w:p>
    <w:p w:rsidR="00943C41" w:rsidRDefault="00943C41" w:rsidP="00805D78">
      <w:pPr>
        <w:rPr>
          <w:b/>
        </w:rPr>
      </w:pPr>
    </w:p>
    <w:p w:rsidR="003518DA" w:rsidRDefault="003518DA" w:rsidP="00805D78">
      <w:pPr>
        <w:rPr>
          <w:b/>
        </w:rPr>
      </w:pPr>
      <w:r>
        <w:rPr>
          <w:b/>
        </w:rPr>
        <w:t>IN ROLE TABEL:</w:t>
      </w:r>
    </w:p>
    <w:p w:rsidR="003518DA" w:rsidRDefault="003518DA" w:rsidP="00805D78">
      <w:pPr>
        <w:rPr>
          <w:b/>
        </w:rPr>
      </w:pPr>
      <w:r>
        <w:rPr>
          <w:b/>
        </w:rPr>
        <w:t xml:space="preserve">Assign a role which we have given in </w:t>
      </w:r>
      <w:proofErr w:type="spellStart"/>
      <w:r>
        <w:rPr>
          <w:b/>
        </w:rPr>
        <w:t>keycloak</w:t>
      </w:r>
      <w:proofErr w:type="spellEnd"/>
      <w:r>
        <w:rPr>
          <w:b/>
        </w:rPr>
        <w:t xml:space="preserve"> role like </w:t>
      </w:r>
      <w:proofErr w:type="spellStart"/>
      <w:r>
        <w:rPr>
          <w:b/>
        </w:rPr>
        <w:t>admin</w:t>
      </w:r>
      <w:proofErr w:type="gramStart"/>
      <w:r>
        <w:rPr>
          <w:b/>
        </w:rPr>
        <w:t>,dev,test</w:t>
      </w:r>
      <w:proofErr w:type="spellEnd"/>
      <w:proofErr w:type="gramEnd"/>
      <w:r>
        <w:rPr>
          <w:b/>
        </w:rPr>
        <w:t xml:space="preserve"> </w:t>
      </w:r>
      <w:proofErr w:type="spellStart"/>
      <w:r>
        <w:rPr>
          <w:b/>
        </w:rPr>
        <w:t>ets</w:t>
      </w:r>
      <w:proofErr w:type="spellEnd"/>
      <w:r>
        <w:rPr>
          <w:b/>
        </w:rPr>
        <w:t xml:space="preserve"> ….</w:t>
      </w:r>
    </w:p>
    <w:p w:rsidR="000572D4" w:rsidRDefault="000572D4" w:rsidP="00805D78">
      <w:pPr>
        <w:rPr>
          <w:b/>
        </w:rPr>
      </w:pPr>
    </w:p>
    <w:p w:rsidR="000572D4" w:rsidRDefault="000572D4" w:rsidP="00805D78">
      <w:pPr>
        <w:rPr>
          <w:b/>
        </w:rPr>
      </w:pPr>
    </w:p>
    <w:p w:rsidR="000572D4" w:rsidRDefault="000572D4" w:rsidP="00805D78">
      <w:pPr>
        <w:rPr>
          <w:b/>
        </w:rPr>
      </w:pPr>
    </w:p>
    <w:p w:rsidR="000572D4" w:rsidRDefault="000572D4" w:rsidP="00805D78">
      <w:pPr>
        <w:rPr>
          <w:b/>
        </w:rPr>
      </w:pPr>
    </w:p>
    <w:p w:rsidR="000572D4" w:rsidRDefault="000572D4" w:rsidP="00805D78">
      <w:pPr>
        <w:rPr>
          <w:b/>
        </w:rPr>
      </w:pPr>
    </w:p>
    <w:p w:rsidR="000572D4" w:rsidRDefault="000572D4" w:rsidP="00805D78">
      <w:pPr>
        <w:rPr>
          <w:b/>
        </w:rPr>
      </w:pPr>
      <w:r>
        <w:rPr>
          <w:b/>
        </w:rPr>
        <w:lastRenderedPageBreak/>
        <w:t>NEXUS:</w:t>
      </w:r>
    </w:p>
    <w:p w:rsidR="000572D4" w:rsidRDefault="000572D4" w:rsidP="00805D78">
      <w:pPr>
        <w:rPr>
          <w:b/>
        </w:rPr>
      </w:pPr>
    </w:p>
    <w:p w:rsidR="000572D4" w:rsidRDefault="000572D4" w:rsidP="00805D78">
      <w:pPr>
        <w:rPr>
          <w:b/>
        </w:rPr>
      </w:pPr>
      <w:r>
        <w:rPr>
          <w:b/>
        </w:rPr>
        <w:t>IN ADOPT-PORTAL:</w:t>
      </w:r>
    </w:p>
    <w:p w:rsidR="000572D4" w:rsidRDefault="000572D4" w:rsidP="00805D78">
      <w:pPr>
        <w:rPr>
          <w:b/>
        </w:rPr>
      </w:pPr>
    </w:p>
    <w:p w:rsidR="000572D4" w:rsidRDefault="000572D4" w:rsidP="00805D78">
      <w:pPr>
        <w:rPr>
          <w:b/>
        </w:rPr>
      </w:pPr>
      <w:r w:rsidRPr="000572D4">
        <w:rPr>
          <w:b/>
        </w:rPr>
        <w:t>/opt/tomcat/</w:t>
      </w:r>
      <w:proofErr w:type="spellStart"/>
      <w:r w:rsidRPr="000572D4">
        <w:rPr>
          <w:b/>
        </w:rPr>
        <w:t>webapps</w:t>
      </w:r>
      <w:proofErr w:type="spellEnd"/>
      <w:r w:rsidRPr="000572D4">
        <w:rPr>
          <w:b/>
        </w:rPr>
        <w:t>/adopt-portal/WEB-INF/pages</w:t>
      </w:r>
      <w:r>
        <w:rPr>
          <w:b/>
        </w:rPr>
        <w:t>/</w:t>
      </w:r>
      <w:proofErr w:type="spellStart"/>
      <w:r w:rsidRPr="000572D4">
        <w:rPr>
          <w:b/>
        </w:rPr>
        <w:t>blankprograms.jsp</w:t>
      </w:r>
      <w:proofErr w:type="spellEnd"/>
    </w:p>
    <w:p w:rsidR="000572D4" w:rsidRDefault="000572D4" w:rsidP="00805D78">
      <w:pPr>
        <w:rPr>
          <w:b/>
        </w:rPr>
      </w:pPr>
    </w:p>
    <w:p w:rsidR="000572D4" w:rsidRDefault="000572D4" w:rsidP="00805D78">
      <w:pPr>
        <w:rPr>
          <w:b/>
        </w:rPr>
      </w:pPr>
      <w:r>
        <w:rPr>
          <w:b/>
        </w:rPr>
        <w:t xml:space="preserve">Nexus </w:t>
      </w:r>
      <w:proofErr w:type="spellStart"/>
      <w:proofErr w:type="gramStart"/>
      <w:r>
        <w:rPr>
          <w:b/>
        </w:rPr>
        <w:t>url</w:t>
      </w:r>
      <w:proofErr w:type="spellEnd"/>
      <w:proofErr w:type="gramEnd"/>
      <w:r>
        <w:rPr>
          <w:b/>
        </w:rPr>
        <w:t xml:space="preserve"> is hardcoded.</w:t>
      </w:r>
    </w:p>
    <w:p w:rsidR="000433D9" w:rsidRDefault="000433D9" w:rsidP="00805D78">
      <w:pPr>
        <w:rPr>
          <w:b/>
        </w:rPr>
      </w:pPr>
    </w:p>
    <w:p w:rsidR="000433D9" w:rsidRDefault="000433D9" w:rsidP="00805D78">
      <w:pPr>
        <w:rPr>
          <w:b/>
        </w:rPr>
      </w:pPr>
    </w:p>
    <w:p w:rsidR="000433D9" w:rsidRDefault="000433D9" w:rsidP="00805D78">
      <w:pPr>
        <w:rPr>
          <w:b/>
        </w:rPr>
      </w:pPr>
      <w:r>
        <w:rPr>
          <w:b/>
        </w:rPr>
        <w:t>IN adopt-services</w:t>
      </w:r>
    </w:p>
    <w:p w:rsidR="000433D9" w:rsidRDefault="000433D9" w:rsidP="00805D78">
      <w:pPr>
        <w:rPr>
          <w:b/>
        </w:rPr>
      </w:pPr>
      <w:proofErr w:type="gramStart"/>
      <w:r w:rsidRPr="000433D9">
        <w:rPr>
          <w:b/>
        </w:rPr>
        <w:t>vim</w:t>
      </w:r>
      <w:proofErr w:type="gramEnd"/>
      <w:r w:rsidRPr="000433D9">
        <w:rPr>
          <w:b/>
        </w:rPr>
        <w:t xml:space="preserve"> /opt/tomcat/webapps/adopt-services/WEB-INF/classes/scripts/stages/binary/binary.groovy</w:t>
      </w:r>
    </w:p>
    <w:p w:rsidR="00283E4F" w:rsidRDefault="00283E4F" w:rsidP="00805D78">
      <w:pPr>
        <w:rPr>
          <w:b/>
        </w:rPr>
      </w:pPr>
    </w:p>
    <w:p w:rsidR="00283E4F" w:rsidRDefault="00283E4F" w:rsidP="00805D78">
      <w:pPr>
        <w:rPr>
          <w:b/>
        </w:rPr>
      </w:pPr>
    </w:p>
    <w:p w:rsidR="00283E4F" w:rsidRDefault="00283E4F" w:rsidP="00805D78">
      <w:pPr>
        <w:rPr>
          <w:b/>
        </w:rPr>
      </w:pPr>
    </w:p>
    <w:p w:rsidR="00283E4F" w:rsidRDefault="00283E4F" w:rsidP="00805D78">
      <w:pPr>
        <w:rPr>
          <w:b/>
        </w:rPr>
      </w:pPr>
    </w:p>
    <w:p w:rsidR="00283E4F" w:rsidRDefault="00283E4F" w:rsidP="00805D78">
      <w:pPr>
        <w:rPr>
          <w:b/>
        </w:rPr>
      </w:pPr>
    </w:p>
    <w:p w:rsidR="00283E4F" w:rsidRDefault="00283E4F" w:rsidP="00805D78">
      <w:pPr>
        <w:rPr>
          <w:b/>
        </w:rPr>
      </w:pPr>
      <w:r>
        <w:rPr>
          <w:b/>
        </w:rPr>
        <w:t xml:space="preserve">Step for API of </w:t>
      </w:r>
      <w:proofErr w:type="spellStart"/>
      <w:r>
        <w:rPr>
          <w:b/>
        </w:rPr>
        <w:t>manul</w:t>
      </w:r>
      <w:proofErr w:type="spellEnd"/>
      <w:r>
        <w:rPr>
          <w:b/>
        </w:rPr>
        <w:t xml:space="preserve"> work</w:t>
      </w:r>
    </w:p>
    <w:p w:rsidR="00283E4F" w:rsidRDefault="00283E4F" w:rsidP="00805D78">
      <w:pPr>
        <w:rPr>
          <w:b/>
        </w:rPr>
      </w:pPr>
    </w:p>
    <w:p w:rsidR="00283E4F" w:rsidRPr="00283E4F" w:rsidRDefault="007A579C" w:rsidP="00283E4F">
      <w:pPr>
        <w:rPr>
          <w:b/>
        </w:rPr>
      </w:pPr>
      <w:r>
        <w:rPr>
          <w:b/>
        </w:rPr>
        <w:t>JIRA</w:t>
      </w:r>
      <w:r w:rsidR="00283E4F" w:rsidRPr="00283E4F">
        <w:rPr>
          <w:b/>
        </w:rPr>
        <w:t>:</w:t>
      </w:r>
    </w:p>
    <w:p w:rsidR="00283E4F" w:rsidRPr="00283E4F" w:rsidRDefault="00283E4F" w:rsidP="00283E4F">
      <w:pPr>
        <w:rPr>
          <w:b/>
        </w:rPr>
      </w:pPr>
      <w:r w:rsidRPr="00283E4F">
        <w:rPr>
          <w:b/>
        </w:rPr>
        <w:t>******************</w:t>
      </w:r>
      <w:r w:rsidR="007A579C">
        <w:rPr>
          <w:b/>
        </w:rPr>
        <w:t>*****************</w:t>
      </w:r>
    </w:p>
    <w:p w:rsidR="00283E4F" w:rsidRPr="00283E4F" w:rsidRDefault="00283E4F" w:rsidP="00283E4F">
      <w:pPr>
        <w:rPr>
          <w:b/>
        </w:rPr>
      </w:pPr>
    </w:p>
    <w:p w:rsidR="00283E4F" w:rsidRPr="00283E4F" w:rsidRDefault="00283E4F" w:rsidP="00283E4F">
      <w:pPr>
        <w:rPr>
          <w:b/>
        </w:rPr>
      </w:pPr>
      <w:proofErr w:type="gramStart"/>
      <w:r w:rsidRPr="00283E4F">
        <w:rPr>
          <w:b/>
        </w:rPr>
        <w:t>create</w:t>
      </w:r>
      <w:proofErr w:type="gramEnd"/>
      <w:r w:rsidRPr="00283E4F">
        <w:rPr>
          <w:b/>
        </w:rPr>
        <w:t xml:space="preserve"> a role in </w:t>
      </w:r>
      <w:proofErr w:type="spellStart"/>
      <w:r w:rsidRPr="00283E4F">
        <w:rPr>
          <w:b/>
        </w:rPr>
        <w:t>keycloak</w:t>
      </w:r>
      <w:proofErr w:type="spellEnd"/>
      <w:r w:rsidRPr="00283E4F">
        <w:rPr>
          <w:b/>
        </w:rPr>
        <w:t xml:space="preserve"> for a particular project</w:t>
      </w:r>
    </w:p>
    <w:p w:rsidR="00283E4F" w:rsidRPr="00283E4F" w:rsidRDefault="00283E4F" w:rsidP="00283E4F">
      <w:pPr>
        <w:rPr>
          <w:b/>
        </w:rPr>
      </w:pPr>
      <w:proofErr w:type="gramStart"/>
      <w:r w:rsidRPr="00283E4F">
        <w:rPr>
          <w:b/>
        </w:rPr>
        <w:t>add</w:t>
      </w:r>
      <w:proofErr w:type="gramEnd"/>
      <w:r w:rsidRPr="00283E4F">
        <w:rPr>
          <w:b/>
        </w:rPr>
        <w:t xml:space="preserve"> the role to a user</w:t>
      </w:r>
    </w:p>
    <w:p w:rsidR="00283E4F" w:rsidRPr="00283E4F" w:rsidRDefault="00283E4F" w:rsidP="00283E4F">
      <w:pPr>
        <w:rPr>
          <w:b/>
        </w:rPr>
      </w:pPr>
      <w:proofErr w:type="gramStart"/>
      <w:r w:rsidRPr="00283E4F">
        <w:rPr>
          <w:b/>
        </w:rPr>
        <w:t>sync</w:t>
      </w:r>
      <w:proofErr w:type="gramEnd"/>
      <w:r w:rsidRPr="00283E4F">
        <w:rPr>
          <w:b/>
        </w:rPr>
        <w:t xml:space="preserve"> </w:t>
      </w:r>
      <w:proofErr w:type="spellStart"/>
      <w:r w:rsidRPr="00283E4F">
        <w:rPr>
          <w:b/>
        </w:rPr>
        <w:t>Keycloak</w:t>
      </w:r>
      <w:proofErr w:type="spellEnd"/>
      <w:r w:rsidRPr="00283E4F">
        <w:rPr>
          <w:b/>
        </w:rPr>
        <w:t xml:space="preserve"> roles/groups with </w:t>
      </w:r>
      <w:proofErr w:type="spellStart"/>
      <w:r w:rsidRPr="00283E4F">
        <w:rPr>
          <w:b/>
        </w:rPr>
        <w:t>jira</w:t>
      </w:r>
      <w:proofErr w:type="spellEnd"/>
      <w:r w:rsidRPr="00283E4F">
        <w:rPr>
          <w:b/>
        </w:rPr>
        <w:t xml:space="preserve">( login with that user to </w:t>
      </w:r>
      <w:proofErr w:type="spellStart"/>
      <w:r w:rsidRPr="00283E4F">
        <w:rPr>
          <w:b/>
        </w:rPr>
        <w:t>reflet</w:t>
      </w:r>
      <w:proofErr w:type="spellEnd"/>
      <w:r w:rsidRPr="00283E4F">
        <w:rPr>
          <w:b/>
        </w:rPr>
        <w:t xml:space="preserve"> the sync)</w:t>
      </w:r>
    </w:p>
    <w:p w:rsidR="00283E4F" w:rsidRPr="00283E4F" w:rsidRDefault="00283E4F" w:rsidP="00283E4F">
      <w:pPr>
        <w:rPr>
          <w:b/>
        </w:rPr>
      </w:pPr>
      <w:r w:rsidRPr="00283E4F">
        <w:rPr>
          <w:b/>
        </w:rPr>
        <w:t xml:space="preserve">In </w:t>
      </w:r>
      <w:proofErr w:type="spellStart"/>
      <w:r w:rsidRPr="00283E4F">
        <w:rPr>
          <w:b/>
        </w:rPr>
        <w:t>jira</w:t>
      </w:r>
      <w:proofErr w:type="spellEnd"/>
      <w:r w:rsidRPr="00283E4F">
        <w:rPr>
          <w:b/>
        </w:rPr>
        <w:t xml:space="preserve">, give project access to that particular group based on </w:t>
      </w:r>
      <w:proofErr w:type="gramStart"/>
      <w:r w:rsidRPr="00283E4F">
        <w:rPr>
          <w:b/>
        </w:rPr>
        <w:t>role(</w:t>
      </w:r>
      <w:proofErr w:type="gramEnd"/>
      <w:r w:rsidRPr="00283E4F">
        <w:rPr>
          <w:b/>
        </w:rPr>
        <w:t>Login with admin and do the assignment)</w:t>
      </w:r>
    </w:p>
    <w:p w:rsidR="00283E4F" w:rsidRPr="00283E4F" w:rsidRDefault="00283E4F" w:rsidP="00283E4F">
      <w:pPr>
        <w:rPr>
          <w:b/>
        </w:rPr>
      </w:pPr>
      <w:r w:rsidRPr="00283E4F">
        <w:rPr>
          <w:b/>
        </w:rPr>
        <w:t>(</w:t>
      </w:r>
      <w:proofErr w:type="spellStart"/>
      <w:proofErr w:type="gramStart"/>
      <w:r w:rsidRPr="00283E4F">
        <w:rPr>
          <w:b/>
        </w:rPr>
        <w:t>assignUserToJiraGroup</w:t>
      </w:r>
      <w:proofErr w:type="spellEnd"/>
      <w:r w:rsidRPr="00283E4F">
        <w:rPr>
          <w:b/>
        </w:rPr>
        <w:t>(</w:t>
      </w:r>
      <w:proofErr w:type="gramEnd"/>
      <w:r w:rsidRPr="00283E4F">
        <w:rPr>
          <w:b/>
        </w:rPr>
        <w:t xml:space="preserve">) in </w:t>
      </w:r>
      <w:proofErr w:type="spellStart"/>
      <w:r w:rsidRPr="00283E4F">
        <w:rPr>
          <w:b/>
        </w:rPr>
        <w:t>UserServiceUtil</w:t>
      </w:r>
      <w:proofErr w:type="spellEnd"/>
      <w:r w:rsidRPr="00283E4F">
        <w:rPr>
          <w:b/>
        </w:rPr>
        <w:t>)</w:t>
      </w:r>
    </w:p>
    <w:p w:rsidR="00283E4F" w:rsidRPr="00283E4F" w:rsidRDefault="00283E4F" w:rsidP="00283E4F">
      <w:pPr>
        <w:rPr>
          <w:b/>
        </w:rPr>
      </w:pPr>
    </w:p>
    <w:p w:rsidR="00283E4F" w:rsidRPr="00283E4F" w:rsidRDefault="00283E4F" w:rsidP="00283E4F">
      <w:pPr>
        <w:rPr>
          <w:b/>
        </w:rPr>
      </w:pPr>
      <w:r w:rsidRPr="00283E4F">
        <w:rPr>
          <w:b/>
        </w:rPr>
        <w:t>UserServiceUtil</w:t>
      </w:r>
      <w:r w:rsidR="00271268">
        <w:rPr>
          <w:b/>
        </w:rPr>
        <w:t>.java</w:t>
      </w:r>
    </w:p>
    <w:p w:rsidR="00283E4F" w:rsidRPr="00283E4F" w:rsidRDefault="00283E4F" w:rsidP="00283E4F">
      <w:pPr>
        <w:rPr>
          <w:b/>
        </w:rPr>
      </w:pPr>
    </w:p>
    <w:p w:rsidR="00283E4F" w:rsidRPr="00283E4F" w:rsidRDefault="00283E4F" w:rsidP="00283E4F">
      <w:pPr>
        <w:rPr>
          <w:b/>
        </w:rPr>
      </w:pPr>
    </w:p>
    <w:p w:rsidR="00283E4F" w:rsidRPr="00283E4F" w:rsidRDefault="00D91C8C" w:rsidP="00283E4F">
      <w:pPr>
        <w:rPr>
          <w:b/>
        </w:rPr>
      </w:pPr>
      <w:r>
        <w:rPr>
          <w:b/>
        </w:rPr>
        <w:t xml:space="preserve">GITLAB </w:t>
      </w:r>
      <w:proofErr w:type="gramStart"/>
      <w:r>
        <w:rPr>
          <w:b/>
        </w:rPr>
        <w:t xml:space="preserve">USER </w:t>
      </w:r>
      <w:r w:rsidR="00283E4F" w:rsidRPr="00283E4F">
        <w:rPr>
          <w:b/>
        </w:rPr>
        <w:t>:</w:t>
      </w:r>
      <w:proofErr w:type="gramEnd"/>
    </w:p>
    <w:p w:rsidR="00283E4F" w:rsidRPr="00283E4F" w:rsidRDefault="00283E4F" w:rsidP="00283E4F">
      <w:pPr>
        <w:rPr>
          <w:b/>
        </w:rPr>
      </w:pPr>
      <w:r w:rsidRPr="00283E4F">
        <w:rPr>
          <w:b/>
        </w:rPr>
        <w:t>********************</w:t>
      </w:r>
    </w:p>
    <w:p w:rsidR="00283E4F" w:rsidRPr="00283E4F" w:rsidRDefault="00283E4F" w:rsidP="00283E4F">
      <w:pPr>
        <w:rPr>
          <w:b/>
        </w:rPr>
      </w:pPr>
      <w:r w:rsidRPr="00283E4F">
        <w:rPr>
          <w:b/>
        </w:rPr>
        <w:t>Login as admin click on created projects -&gt; setting (left below corner_ -&gt;members -&gt; Choose a role permission</w:t>
      </w:r>
      <w:r w:rsidRPr="00283E4F">
        <w:rPr>
          <w:b/>
        </w:rPr>
        <w:tab/>
      </w:r>
    </w:p>
    <w:p w:rsidR="00283E4F" w:rsidRPr="00283E4F" w:rsidRDefault="00283E4F" w:rsidP="00283E4F">
      <w:pPr>
        <w:rPr>
          <w:b/>
        </w:rPr>
      </w:pPr>
    </w:p>
    <w:p w:rsidR="00283E4F" w:rsidRPr="00283E4F" w:rsidRDefault="00283E4F" w:rsidP="00283E4F">
      <w:pPr>
        <w:rPr>
          <w:b/>
        </w:rPr>
      </w:pPr>
      <w:r w:rsidRPr="00283E4F">
        <w:rPr>
          <w:b/>
        </w:rPr>
        <w:t xml:space="preserve">API documentation </w:t>
      </w:r>
      <w:proofErr w:type="spellStart"/>
      <w:proofErr w:type="gramStart"/>
      <w:r w:rsidRPr="00283E4F">
        <w:rPr>
          <w:b/>
        </w:rPr>
        <w:t>url</w:t>
      </w:r>
      <w:proofErr w:type="spellEnd"/>
      <w:proofErr w:type="gramEnd"/>
    </w:p>
    <w:p w:rsidR="00283E4F" w:rsidRPr="00283E4F" w:rsidRDefault="00283E4F" w:rsidP="00283E4F">
      <w:pPr>
        <w:rPr>
          <w:b/>
        </w:rPr>
      </w:pPr>
      <w:r w:rsidRPr="00283E4F">
        <w:rPr>
          <w:b/>
        </w:rPr>
        <w:t>https://docs.gitlab.com/ee/api/members.html</w:t>
      </w:r>
    </w:p>
    <w:p w:rsidR="00283E4F" w:rsidRPr="00283E4F" w:rsidRDefault="00283E4F" w:rsidP="00283E4F">
      <w:pPr>
        <w:rPr>
          <w:b/>
        </w:rPr>
      </w:pPr>
    </w:p>
    <w:p w:rsidR="00283E4F" w:rsidRPr="00283E4F" w:rsidRDefault="00283E4F" w:rsidP="00283E4F">
      <w:pPr>
        <w:rPr>
          <w:b/>
        </w:rPr>
      </w:pPr>
      <w:r w:rsidRPr="00283E4F">
        <w:rPr>
          <w:b/>
        </w:rPr>
        <w:t>https://docs.gitlab.com/ee/api/users.html#for-normal-users</w:t>
      </w:r>
    </w:p>
    <w:p w:rsidR="00283E4F" w:rsidRPr="00283E4F" w:rsidRDefault="00283E4F" w:rsidP="00283E4F">
      <w:pPr>
        <w:rPr>
          <w:b/>
        </w:rPr>
      </w:pPr>
    </w:p>
    <w:p w:rsidR="00283E4F" w:rsidRPr="00283E4F" w:rsidRDefault="00283E4F" w:rsidP="00283E4F">
      <w:pPr>
        <w:rPr>
          <w:b/>
        </w:rPr>
      </w:pPr>
      <w:proofErr w:type="gramStart"/>
      <w:r w:rsidRPr="00283E4F">
        <w:rPr>
          <w:b/>
        </w:rPr>
        <w:t>request</w:t>
      </w:r>
      <w:proofErr w:type="gramEnd"/>
      <w:r w:rsidRPr="00283E4F">
        <w:rPr>
          <w:b/>
        </w:rPr>
        <w:t>:</w:t>
      </w:r>
    </w:p>
    <w:p w:rsidR="00283E4F" w:rsidRPr="00283E4F" w:rsidRDefault="00283E4F" w:rsidP="00283E4F">
      <w:pPr>
        <w:rPr>
          <w:b/>
        </w:rPr>
      </w:pPr>
      <w:r w:rsidRPr="00283E4F">
        <w:rPr>
          <w:b/>
        </w:rPr>
        <w:t>GET /</w:t>
      </w:r>
      <w:proofErr w:type="spellStart"/>
      <w:r w:rsidRPr="00283E4F">
        <w:rPr>
          <w:b/>
        </w:rPr>
        <w:t>users</w:t>
      </w:r>
      <w:proofErr w:type="gramStart"/>
      <w:r w:rsidRPr="00283E4F">
        <w:rPr>
          <w:b/>
        </w:rPr>
        <w:t>?username</w:t>
      </w:r>
      <w:proofErr w:type="spellEnd"/>
      <w:proofErr w:type="gramEnd"/>
      <w:r w:rsidRPr="00283E4F">
        <w:rPr>
          <w:b/>
        </w:rPr>
        <w:t>=</w:t>
      </w:r>
      <w:proofErr w:type="spellStart"/>
      <w:r w:rsidRPr="00283E4F">
        <w:rPr>
          <w:b/>
        </w:rPr>
        <w:t>jack_smit</w:t>
      </w:r>
      <w:proofErr w:type="spellEnd"/>
    </w:p>
    <w:p w:rsidR="00283E4F" w:rsidRPr="00283E4F" w:rsidRDefault="00283E4F" w:rsidP="00283E4F">
      <w:pPr>
        <w:rPr>
          <w:b/>
        </w:rPr>
      </w:pPr>
    </w:p>
    <w:p w:rsidR="00283E4F" w:rsidRPr="00283E4F" w:rsidRDefault="00283E4F" w:rsidP="00283E4F">
      <w:pPr>
        <w:rPr>
          <w:b/>
        </w:rPr>
      </w:pPr>
      <w:proofErr w:type="gramStart"/>
      <w:r w:rsidRPr="00283E4F">
        <w:rPr>
          <w:b/>
        </w:rPr>
        <w:t>response :</w:t>
      </w:r>
      <w:proofErr w:type="gramEnd"/>
    </w:p>
    <w:p w:rsidR="00283E4F" w:rsidRPr="00283E4F" w:rsidRDefault="00283E4F" w:rsidP="00283E4F">
      <w:pPr>
        <w:rPr>
          <w:b/>
        </w:rPr>
      </w:pPr>
      <w:r w:rsidRPr="00283E4F">
        <w:rPr>
          <w:b/>
        </w:rPr>
        <w:t>{</w:t>
      </w:r>
    </w:p>
    <w:p w:rsidR="00283E4F" w:rsidRPr="00283E4F" w:rsidRDefault="00283E4F" w:rsidP="00283E4F">
      <w:pPr>
        <w:rPr>
          <w:b/>
        </w:rPr>
      </w:pPr>
      <w:r w:rsidRPr="00283E4F">
        <w:rPr>
          <w:b/>
        </w:rPr>
        <w:t xml:space="preserve">    "</w:t>
      </w:r>
      <w:proofErr w:type="gramStart"/>
      <w:r w:rsidRPr="00283E4F">
        <w:rPr>
          <w:b/>
        </w:rPr>
        <w:t>id</w:t>
      </w:r>
      <w:proofErr w:type="gramEnd"/>
      <w:r w:rsidRPr="00283E4F">
        <w:rPr>
          <w:b/>
        </w:rPr>
        <w:t>": 2,</w:t>
      </w:r>
    </w:p>
    <w:p w:rsidR="00283E4F" w:rsidRPr="00283E4F" w:rsidRDefault="00283E4F" w:rsidP="00283E4F">
      <w:pPr>
        <w:rPr>
          <w:b/>
        </w:rPr>
      </w:pPr>
      <w:r w:rsidRPr="00283E4F">
        <w:rPr>
          <w:b/>
        </w:rPr>
        <w:t xml:space="preserve">    "</w:t>
      </w:r>
      <w:proofErr w:type="gramStart"/>
      <w:r w:rsidRPr="00283E4F">
        <w:rPr>
          <w:b/>
        </w:rPr>
        <w:t>username</w:t>
      </w:r>
      <w:proofErr w:type="gramEnd"/>
      <w:r w:rsidRPr="00283E4F">
        <w:rPr>
          <w:b/>
        </w:rPr>
        <w:t>": "</w:t>
      </w:r>
      <w:proofErr w:type="spellStart"/>
      <w:r w:rsidRPr="00283E4F">
        <w:rPr>
          <w:b/>
        </w:rPr>
        <w:t>jack_smith</w:t>
      </w:r>
      <w:proofErr w:type="spellEnd"/>
      <w:r w:rsidRPr="00283E4F">
        <w:rPr>
          <w:b/>
        </w:rPr>
        <w:t>",</w:t>
      </w:r>
    </w:p>
    <w:p w:rsidR="00283E4F" w:rsidRPr="00283E4F" w:rsidRDefault="00283E4F" w:rsidP="00283E4F">
      <w:pPr>
        <w:rPr>
          <w:b/>
        </w:rPr>
      </w:pPr>
      <w:r w:rsidRPr="00283E4F">
        <w:rPr>
          <w:b/>
        </w:rPr>
        <w:t xml:space="preserve">    "</w:t>
      </w:r>
      <w:proofErr w:type="gramStart"/>
      <w:r w:rsidRPr="00283E4F">
        <w:rPr>
          <w:b/>
        </w:rPr>
        <w:t>name</w:t>
      </w:r>
      <w:proofErr w:type="gramEnd"/>
      <w:r w:rsidRPr="00283E4F">
        <w:rPr>
          <w:b/>
        </w:rPr>
        <w:t>": "Jack Smith",</w:t>
      </w:r>
    </w:p>
    <w:p w:rsidR="00283E4F" w:rsidRPr="00283E4F" w:rsidRDefault="00283E4F" w:rsidP="00283E4F">
      <w:pPr>
        <w:rPr>
          <w:b/>
        </w:rPr>
      </w:pPr>
      <w:r w:rsidRPr="00283E4F">
        <w:rPr>
          <w:b/>
        </w:rPr>
        <w:t xml:space="preserve">    "</w:t>
      </w:r>
      <w:proofErr w:type="gramStart"/>
      <w:r w:rsidRPr="00283E4F">
        <w:rPr>
          <w:b/>
        </w:rPr>
        <w:t>state</w:t>
      </w:r>
      <w:proofErr w:type="gramEnd"/>
      <w:r w:rsidRPr="00283E4F">
        <w:rPr>
          <w:b/>
        </w:rPr>
        <w:t>": "blocked",</w:t>
      </w:r>
    </w:p>
    <w:p w:rsidR="00283E4F" w:rsidRPr="00283E4F" w:rsidRDefault="00283E4F" w:rsidP="00283E4F">
      <w:pPr>
        <w:rPr>
          <w:b/>
        </w:rPr>
      </w:pPr>
      <w:r w:rsidRPr="00283E4F">
        <w:rPr>
          <w:b/>
        </w:rPr>
        <w:t xml:space="preserve">    "</w:t>
      </w:r>
      <w:proofErr w:type="spellStart"/>
      <w:r w:rsidRPr="00283E4F">
        <w:rPr>
          <w:b/>
        </w:rPr>
        <w:t>avatar_url</w:t>
      </w:r>
      <w:proofErr w:type="spellEnd"/>
      <w:r w:rsidRPr="00283E4F">
        <w:rPr>
          <w:b/>
        </w:rPr>
        <w:t>": "http://gravatar.com/</w:t>
      </w:r>
      <w:proofErr w:type="gramStart"/>
      <w:r w:rsidRPr="00283E4F">
        <w:rPr>
          <w:b/>
        </w:rPr>
        <w:t>..</w:t>
      </w:r>
      <w:proofErr w:type="gramEnd"/>
      <w:r w:rsidRPr="00283E4F">
        <w:rPr>
          <w:b/>
        </w:rPr>
        <w:t>/e32131cd8.jpeg",</w:t>
      </w:r>
    </w:p>
    <w:p w:rsidR="00283E4F" w:rsidRPr="00283E4F" w:rsidRDefault="00283E4F" w:rsidP="00283E4F">
      <w:pPr>
        <w:rPr>
          <w:b/>
        </w:rPr>
      </w:pPr>
      <w:r w:rsidRPr="00283E4F">
        <w:rPr>
          <w:b/>
        </w:rPr>
        <w:t xml:space="preserve">    "</w:t>
      </w:r>
      <w:proofErr w:type="spellStart"/>
      <w:r w:rsidRPr="00283E4F">
        <w:rPr>
          <w:b/>
        </w:rPr>
        <w:t>web_url</w:t>
      </w:r>
      <w:proofErr w:type="spellEnd"/>
      <w:r w:rsidRPr="00283E4F">
        <w:rPr>
          <w:b/>
        </w:rPr>
        <w:t>": "http://localhost:3000/</w:t>
      </w:r>
      <w:proofErr w:type="spellStart"/>
      <w:r w:rsidRPr="00283E4F">
        <w:rPr>
          <w:b/>
        </w:rPr>
        <w:t>jack_smith</w:t>
      </w:r>
      <w:proofErr w:type="spellEnd"/>
      <w:r w:rsidRPr="00283E4F">
        <w:rPr>
          <w:b/>
        </w:rPr>
        <w:t>"</w:t>
      </w:r>
    </w:p>
    <w:p w:rsidR="00283E4F" w:rsidRPr="00283E4F" w:rsidRDefault="00283E4F" w:rsidP="00283E4F">
      <w:pPr>
        <w:rPr>
          <w:b/>
        </w:rPr>
      </w:pPr>
      <w:r w:rsidRPr="00283E4F">
        <w:rPr>
          <w:b/>
        </w:rPr>
        <w:t xml:space="preserve">  }</w:t>
      </w:r>
    </w:p>
    <w:p w:rsidR="00283E4F" w:rsidRPr="00283E4F" w:rsidRDefault="00283E4F" w:rsidP="00283E4F">
      <w:pPr>
        <w:rPr>
          <w:b/>
        </w:rPr>
      </w:pPr>
    </w:p>
    <w:p w:rsidR="00283E4F" w:rsidRPr="00283E4F" w:rsidRDefault="00283E4F" w:rsidP="00283E4F">
      <w:pPr>
        <w:rPr>
          <w:b/>
        </w:rPr>
      </w:pPr>
      <w:proofErr w:type="gramStart"/>
      <w:r w:rsidRPr="00283E4F">
        <w:rPr>
          <w:b/>
        </w:rPr>
        <w:lastRenderedPageBreak/>
        <w:t>curl</w:t>
      </w:r>
      <w:proofErr w:type="gramEnd"/>
      <w:r w:rsidRPr="00283E4F">
        <w:rPr>
          <w:b/>
        </w:rPr>
        <w:t xml:space="preserve"> --request POST --header "PRIVATE-TOKEN: &lt;</w:t>
      </w:r>
      <w:proofErr w:type="spellStart"/>
      <w:r w:rsidRPr="00283E4F">
        <w:rPr>
          <w:b/>
        </w:rPr>
        <w:t>your_access_token</w:t>
      </w:r>
      <w:proofErr w:type="spellEnd"/>
      <w:r w:rsidRPr="00283E4F">
        <w:rPr>
          <w:b/>
        </w:rPr>
        <w:t>&gt;" --data "</w:t>
      </w:r>
      <w:proofErr w:type="spellStart"/>
      <w:r w:rsidRPr="00283E4F">
        <w:rPr>
          <w:b/>
        </w:rPr>
        <w:t>user_id</w:t>
      </w:r>
      <w:proofErr w:type="spellEnd"/>
      <w:r w:rsidRPr="00283E4F">
        <w:rPr>
          <w:b/>
        </w:rPr>
        <w:t>=1&amp;access_level=30" "https://gitlab.example.com/</w:t>
      </w:r>
      <w:proofErr w:type="spellStart"/>
      <w:r w:rsidRPr="00283E4F">
        <w:rPr>
          <w:b/>
        </w:rPr>
        <w:t>api</w:t>
      </w:r>
      <w:proofErr w:type="spellEnd"/>
      <w:r w:rsidRPr="00283E4F">
        <w:rPr>
          <w:b/>
        </w:rPr>
        <w:t>/v4/projects/:id/members"</w:t>
      </w:r>
    </w:p>
    <w:p w:rsidR="00283E4F" w:rsidRPr="00283E4F" w:rsidRDefault="00283E4F" w:rsidP="00283E4F">
      <w:pPr>
        <w:rPr>
          <w:b/>
        </w:rPr>
      </w:pPr>
    </w:p>
    <w:p w:rsidR="00283E4F" w:rsidRPr="00283E4F" w:rsidRDefault="00283E4F" w:rsidP="00283E4F">
      <w:pPr>
        <w:rPr>
          <w:b/>
        </w:rPr>
      </w:pPr>
      <w:proofErr w:type="gramStart"/>
      <w:r w:rsidRPr="00283E4F">
        <w:rPr>
          <w:b/>
        </w:rPr>
        <w:t>before</w:t>
      </w:r>
      <w:proofErr w:type="gramEnd"/>
      <w:r w:rsidRPr="00283E4F">
        <w:rPr>
          <w:b/>
        </w:rPr>
        <w:t xml:space="preserve"> this login with </w:t>
      </w:r>
      <w:proofErr w:type="spellStart"/>
      <w:r w:rsidRPr="00283E4F">
        <w:rPr>
          <w:b/>
        </w:rPr>
        <w:t>sso</w:t>
      </w:r>
      <w:proofErr w:type="spellEnd"/>
      <w:r w:rsidRPr="00283E4F">
        <w:rPr>
          <w:b/>
        </w:rPr>
        <w:t xml:space="preserve"> of the particular user.</w:t>
      </w:r>
    </w:p>
    <w:p w:rsidR="00283E4F" w:rsidRPr="00283E4F" w:rsidRDefault="00283E4F" w:rsidP="00283E4F">
      <w:pPr>
        <w:rPr>
          <w:b/>
        </w:rPr>
      </w:pPr>
      <w:r w:rsidRPr="00283E4F">
        <w:rPr>
          <w:b/>
        </w:rPr>
        <w:t xml:space="preserve">Sign in with admin then go to project -&gt;setting -&gt;member-&gt; choose </w:t>
      </w:r>
      <w:proofErr w:type="spellStart"/>
      <w:r w:rsidRPr="00283E4F">
        <w:rPr>
          <w:b/>
        </w:rPr>
        <w:t>rool</w:t>
      </w:r>
      <w:proofErr w:type="spellEnd"/>
      <w:r w:rsidRPr="00283E4F">
        <w:rPr>
          <w:b/>
        </w:rPr>
        <w:t xml:space="preserve"> permission which you want to give</w:t>
      </w:r>
    </w:p>
    <w:p w:rsidR="00283E4F" w:rsidRPr="00283E4F" w:rsidRDefault="00283E4F" w:rsidP="00283E4F">
      <w:pPr>
        <w:rPr>
          <w:b/>
        </w:rPr>
      </w:pPr>
    </w:p>
    <w:p w:rsidR="00283E4F" w:rsidRPr="00283E4F" w:rsidRDefault="00283E4F" w:rsidP="00283E4F">
      <w:pPr>
        <w:rPr>
          <w:b/>
        </w:rPr>
      </w:pPr>
    </w:p>
    <w:p w:rsidR="00283E4F" w:rsidRPr="00283E4F" w:rsidRDefault="00283E4F" w:rsidP="00283E4F">
      <w:pPr>
        <w:rPr>
          <w:b/>
        </w:rPr>
      </w:pPr>
    </w:p>
    <w:p w:rsidR="00283E4F" w:rsidRPr="00283E4F" w:rsidRDefault="00283E4F" w:rsidP="00283E4F">
      <w:pPr>
        <w:rPr>
          <w:b/>
        </w:rPr>
      </w:pPr>
      <w:r w:rsidRPr="00283E4F">
        <w:rPr>
          <w:b/>
        </w:rPr>
        <w:t>***************************</w:t>
      </w:r>
    </w:p>
    <w:p w:rsidR="00283E4F" w:rsidRPr="00283E4F" w:rsidRDefault="00283E4F" w:rsidP="00283E4F">
      <w:pPr>
        <w:rPr>
          <w:b/>
        </w:rPr>
      </w:pPr>
      <w:r w:rsidRPr="00283E4F">
        <w:rPr>
          <w:b/>
        </w:rPr>
        <w:t>SONARQUBE STEPS:</w:t>
      </w:r>
    </w:p>
    <w:p w:rsidR="00283E4F" w:rsidRPr="00283E4F" w:rsidRDefault="00283E4F" w:rsidP="00283E4F">
      <w:pPr>
        <w:rPr>
          <w:b/>
        </w:rPr>
      </w:pPr>
      <w:r w:rsidRPr="00283E4F">
        <w:rPr>
          <w:b/>
        </w:rPr>
        <w:t>***************************</w:t>
      </w:r>
    </w:p>
    <w:p w:rsidR="00283E4F" w:rsidRPr="00283E4F" w:rsidRDefault="00283E4F" w:rsidP="00283E4F">
      <w:pPr>
        <w:rPr>
          <w:b/>
        </w:rPr>
      </w:pPr>
      <w:proofErr w:type="gramStart"/>
      <w:r w:rsidRPr="00283E4F">
        <w:rPr>
          <w:b/>
        </w:rPr>
        <w:t>to</w:t>
      </w:r>
      <w:proofErr w:type="gramEnd"/>
      <w:r w:rsidRPr="00283E4F">
        <w:rPr>
          <w:b/>
        </w:rPr>
        <w:t xml:space="preserve"> make all project as private in </w:t>
      </w:r>
      <w:proofErr w:type="spellStart"/>
      <w:r w:rsidRPr="00283E4F">
        <w:rPr>
          <w:b/>
        </w:rPr>
        <w:t>soanarqube</w:t>
      </w:r>
      <w:proofErr w:type="spellEnd"/>
      <w:r w:rsidRPr="00283E4F">
        <w:rPr>
          <w:b/>
        </w:rPr>
        <w:t xml:space="preserve"> </w:t>
      </w:r>
    </w:p>
    <w:p w:rsidR="00283E4F" w:rsidRPr="00283E4F" w:rsidRDefault="00283E4F" w:rsidP="00283E4F">
      <w:pPr>
        <w:rPr>
          <w:b/>
        </w:rPr>
      </w:pPr>
      <w:proofErr w:type="gramStart"/>
      <w:r w:rsidRPr="00283E4F">
        <w:rPr>
          <w:b/>
        </w:rPr>
        <w:t>go</w:t>
      </w:r>
      <w:proofErr w:type="gramEnd"/>
      <w:r w:rsidRPr="00283E4F">
        <w:rPr>
          <w:b/>
        </w:rPr>
        <w:t xml:space="preserve"> to </w:t>
      </w:r>
      <w:proofErr w:type="spellStart"/>
      <w:r w:rsidRPr="00283E4F">
        <w:rPr>
          <w:b/>
        </w:rPr>
        <w:t>adminstartation</w:t>
      </w:r>
      <w:proofErr w:type="spellEnd"/>
      <w:r w:rsidRPr="00283E4F">
        <w:rPr>
          <w:b/>
        </w:rPr>
        <w:t xml:space="preserve"> -&gt;projects -&gt;Management-&gt;click </w:t>
      </w:r>
      <w:proofErr w:type="spellStart"/>
      <w:r w:rsidRPr="00283E4F">
        <w:rPr>
          <w:b/>
        </w:rPr>
        <w:t>seting</w:t>
      </w:r>
      <w:proofErr w:type="spellEnd"/>
      <w:r w:rsidRPr="00283E4F">
        <w:rPr>
          <w:b/>
        </w:rPr>
        <w:t xml:space="preserve"> icon-&gt;edit permission -&gt;click on private radio button </w:t>
      </w:r>
    </w:p>
    <w:p w:rsidR="00283E4F" w:rsidRPr="00283E4F" w:rsidRDefault="00283E4F" w:rsidP="00283E4F">
      <w:pPr>
        <w:rPr>
          <w:b/>
        </w:rPr>
      </w:pPr>
      <w:r w:rsidRPr="00283E4F">
        <w:rPr>
          <w:b/>
        </w:rPr>
        <w:t xml:space="preserve">Login with admin -&gt; administration -&gt; security -&gt;groups - &gt;create new groups (also remove all access from sonar user) -&gt; </w:t>
      </w:r>
      <w:proofErr w:type="spellStart"/>
      <w:r w:rsidRPr="00283E4F">
        <w:rPr>
          <w:b/>
        </w:rPr>
        <w:t>bydefauls</w:t>
      </w:r>
      <w:proofErr w:type="spellEnd"/>
      <w:r w:rsidRPr="00283E4F">
        <w:rPr>
          <w:b/>
        </w:rPr>
        <w:t xml:space="preserve"> admin don't have all </w:t>
      </w:r>
      <w:proofErr w:type="spellStart"/>
      <w:r w:rsidRPr="00283E4F">
        <w:rPr>
          <w:b/>
        </w:rPr>
        <w:t>permisions</w:t>
      </w:r>
      <w:proofErr w:type="spellEnd"/>
      <w:r w:rsidRPr="00283E4F">
        <w:rPr>
          <w:b/>
        </w:rPr>
        <w:t xml:space="preserve"> we have to add all permission </w:t>
      </w:r>
      <w:proofErr w:type="gramStart"/>
      <w:r w:rsidRPr="00283E4F">
        <w:rPr>
          <w:b/>
        </w:rPr>
        <w:t>to  sonar</w:t>
      </w:r>
      <w:proofErr w:type="gramEnd"/>
      <w:r w:rsidRPr="00283E4F">
        <w:rPr>
          <w:b/>
        </w:rPr>
        <w:t xml:space="preserve"> administrator.</w:t>
      </w:r>
    </w:p>
    <w:p w:rsidR="00283E4F" w:rsidRPr="00283E4F" w:rsidRDefault="00283E4F" w:rsidP="00283E4F">
      <w:pPr>
        <w:rPr>
          <w:b/>
        </w:rPr>
      </w:pPr>
      <w:proofErr w:type="gramStart"/>
      <w:r w:rsidRPr="00283E4F">
        <w:rPr>
          <w:b/>
        </w:rPr>
        <w:t>go</w:t>
      </w:r>
      <w:proofErr w:type="gramEnd"/>
      <w:r w:rsidRPr="00283E4F">
        <w:rPr>
          <w:b/>
        </w:rPr>
        <w:t xml:space="preserve"> to security -&gt; </w:t>
      </w:r>
      <w:proofErr w:type="spellStart"/>
      <w:r w:rsidRPr="00283E4F">
        <w:rPr>
          <w:b/>
        </w:rPr>
        <w:t>pemission</w:t>
      </w:r>
      <w:proofErr w:type="spellEnd"/>
      <w:r w:rsidRPr="00283E4F">
        <w:rPr>
          <w:b/>
        </w:rPr>
        <w:t xml:space="preserve"> templates</w:t>
      </w:r>
    </w:p>
    <w:p w:rsidR="00283E4F" w:rsidRPr="00283E4F" w:rsidRDefault="00283E4F" w:rsidP="00283E4F">
      <w:pPr>
        <w:rPr>
          <w:b/>
        </w:rPr>
      </w:pPr>
      <w:proofErr w:type="gramStart"/>
      <w:r w:rsidRPr="00283E4F">
        <w:rPr>
          <w:b/>
        </w:rPr>
        <w:t>go</w:t>
      </w:r>
      <w:proofErr w:type="gramEnd"/>
      <w:r w:rsidRPr="00283E4F">
        <w:rPr>
          <w:b/>
        </w:rPr>
        <w:t xml:space="preserve"> to projects -&gt; management -&gt;setting icon -&gt; edit permissions -&gt; give all the permissions to sonar </w:t>
      </w:r>
      <w:proofErr w:type="spellStart"/>
      <w:r w:rsidRPr="00283E4F">
        <w:rPr>
          <w:b/>
        </w:rPr>
        <w:t>administratior</w:t>
      </w:r>
      <w:proofErr w:type="spellEnd"/>
      <w:r w:rsidRPr="00283E4F">
        <w:rPr>
          <w:b/>
        </w:rPr>
        <w:t xml:space="preserve"> and selected </w:t>
      </w:r>
      <w:proofErr w:type="spellStart"/>
      <w:r w:rsidRPr="00283E4F">
        <w:rPr>
          <w:b/>
        </w:rPr>
        <w:t>pemission</w:t>
      </w:r>
      <w:proofErr w:type="spellEnd"/>
      <w:r w:rsidRPr="00283E4F">
        <w:rPr>
          <w:b/>
        </w:rPr>
        <w:t xml:space="preserve"> to the particular group which you want to give</w:t>
      </w:r>
    </w:p>
    <w:p w:rsidR="00283E4F" w:rsidRPr="00283E4F" w:rsidRDefault="00283E4F" w:rsidP="00283E4F">
      <w:pPr>
        <w:rPr>
          <w:b/>
        </w:rPr>
      </w:pPr>
    </w:p>
    <w:p w:rsidR="00283E4F" w:rsidRPr="00BF0503" w:rsidRDefault="00283E4F" w:rsidP="00283E4F">
      <w:pPr>
        <w:rPr>
          <w:b/>
        </w:rPr>
      </w:pPr>
      <w:proofErr w:type="gramStart"/>
      <w:r w:rsidRPr="00283E4F">
        <w:rPr>
          <w:b/>
        </w:rPr>
        <w:t>go</w:t>
      </w:r>
      <w:proofErr w:type="gramEnd"/>
      <w:r w:rsidRPr="00283E4F">
        <w:rPr>
          <w:b/>
        </w:rPr>
        <w:t xml:space="preserve"> to project </w:t>
      </w:r>
      <w:proofErr w:type="spellStart"/>
      <w:r w:rsidRPr="00283E4F">
        <w:rPr>
          <w:b/>
        </w:rPr>
        <w:t>permisions</w:t>
      </w:r>
      <w:proofErr w:type="spellEnd"/>
      <w:r w:rsidRPr="00283E4F">
        <w:rPr>
          <w:b/>
        </w:rPr>
        <w:t xml:space="preserve"> -&gt; give permissions to groups -&gt; add users to groups</w:t>
      </w:r>
    </w:p>
    <w:sectPr w:rsidR="00283E4F" w:rsidRPr="00BF0503" w:rsidSect="003138FE">
      <w:headerReference w:type="default" r:id="rId16"/>
      <w:footerReference w:type="even" r:id="rId17"/>
      <w:footerReference w:type="default" r:id="rId18"/>
      <w:pgSz w:w="12240" w:h="15840"/>
      <w:pgMar w:top="1440" w:right="1170" w:bottom="1440" w:left="1440" w:header="720" w:footer="53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542" w:rsidRDefault="00185542" w:rsidP="00773A85">
      <w:r>
        <w:separator/>
      </w:r>
    </w:p>
  </w:endnote>
  <w:endnote w:type="continuationSeparator" w:id="0">
    <w:p w:rsidR="00185542" w:rsidRDefault="00185542" w:rsidP="0077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773A85">
    <w:pPr>
      <w:pStyle w:val="Footer"/>
    </w:pPr>
  </w:p>
  <w:p w:rsidR="0070764A" w:rsidRDefault="0070764A" w:rsidP="00773A85"/>
  <w:p w:rsidR="0070764A" w:rsidRDefault="0070764A" w:rsidP="00773A8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683EBD">
    <w:pPr>
      <w:pStyle w:val="Footer"/>
    </w:pPr>
    <w:r>
      <w:rPr>
        <w:color w:val="6D6E71"/>
        <w:sz w:val="16"/>
        <w:szCs w:val="16"/>
      </w:rPr>
      <w:t>Copyright © 2020, Tech Mahindra. All rights reserved.</w:t>
    </w:r>
    <w:r>
      <w:tab/>
    </w:r>
    <w:r>
      <w:tab/>
    </w:r>
    <w:r w:rsidRPr="00683EBD">
      <w:rPr>
        <w:color w:val="6D6E71"/>
        <w:sz w:val="16"/>
        <w:szCs w:val="16"/>
      </w:rPr>
      <w:t xml:space="preserve">Restricted   </w:t>
    </w:r>
    <w:sdt>
      <w:sdtPr>
        <w:id w:val="-1117677588"/>
        <w:docPartObj>
          <w:docPartGallery w:val="Page Numbers (Bottom of Page)"/>
          <w:docPartUnique/>
        </w:docPartObj>
      </w:sdtPr>
      <w:sdtEndPr/>
      <w:sdtContent>
        <w:sdt>
          <w:sdtPr>
            <w:id w:val="-1705238520"/>
            <w:docPartObj>
              <w:docPartGallery w:val="Page Numbers (Top of Page)"/>
              <w:docPartUnique/>
            </w:docPartObj>
          </w:sdtPr>
          <w:sdtEndPr/>
          <w:sdtContent>
            <w:r w:rsidRPr="00683EBD">
              <w:rPr>
                <w:color w:val="6D6E71"/>
                <w:sz w:val="16"/>
                <w:szCs w:val="16"/>
              </w:rPr>
              <w:t xml:space="preserve">Page </w:t>
            </w:r>
            <w:r w:rsidRPr="00683EBD">
              <w:rPr>
                <w:color w:val="6D6E71"/>
                <w:sz w:val="16"/>
                <w:szCs w:val="16"/>
              </w:rPr>
              <w:fldChar w:fldCharType="begin"/>
            </w:r>
            <w:r w:rsidRPr="00683EBD">
              <w:rPr>
                <w:color w:val="6D6E71"/>
                <w:sz w:val="16"/>
                <w:szCs w:val="16"/>
              </w:rPr>
              <w:instrText xml:space="preserve"> PAGE </w:instrText>
            </w:r>
            <w:r w:rsidRPr="00683EBD">
              <w:rPr>
                <w:color w:val="6D6E71"/>
                <w:sz w:val="16"/>
                <w:szCs w:val="16"/>
              </w:rPr>
              <w:fldChar w:fldCharType="separate"/>
            </w:r>
            <w:r w:rsidR="006E5848">
              <w:rPr>
                <w:noProof/>
                <w:color w:val="6D6E71"/>
                <w:sz w:val="16"/>
                <w:szCs w:val="16"/>
              </w:rPr>
              <w:t>18</w:t>
            </w:r>
            <w:r w:rsidRPr="00683EBD">
              <w:rPr>
                <w:color w:val="6D6E71"/>
                <w:sz w:val="16"/>
                <w:szCs w:val="16"/>
              </w:rPr>
              <w:fldChar w:fldCharType="end"/>
            </w:r>
            <w:r w:rsidRPr="00683EBD">
              <w:rPr>
                <w:color w:val="6D6E71"/>
                <w:sz w:val="16"/>
                <w:szCs w:val="16"/>
              </w:rPr>
              <w:t xml:space="preserve"> of </w:t>
            </w:r>
            <w:r w:rsidRPr="00683EBD">
              <w:rPr>
                <w:color w:val="6D6E71"/>
                <w:sz w:val="16"/>
                <w:szCs w:val="16"/>
              </w:rPr>
              <w:fldChar w:fldCharType="begin"/>
            </w:r>
            <w:r w:rsidRPr="00683EBD">
              <w:rPr>
                <w:color w:val="6D6E71"/>
                <w:sz w:val="16"/>
                <w:szCs w:val="16"/>
              </w:rPr>
              <w:instrText xml:space="preserve"> NUMPAGES  </w:instrText>
            </w:r>
            <w:r w:rsidRPr="00683EBD">
              <w:rPr>
                <w:color w:val="6D6E71"/>
                <w:sz w:val="16"/>
                <w:szCs w:val="16"/>
              </w:rPr>
              <w:fldChar w:fldCharType="separate"/>
            </w:r>
            <w:r w:rsidR="006E5848">
              <w:rPr>
                <w:noProof/>
                <w:color w:val="6D6E71"/>
                <w:sz w:val="16"/>
                <w:szCs w:val="16"/>
              </w:rPr>
              <w:t>18</w:t>
            </w:r>
            <w:r w:rsidRPr="00683EBD">
              <w:rPr>
                <w:color w:val="6D6E71"/>
                <w:sz w:val="16"/>
                <w:szCs w:val="16"/>
              </w:rPr>
              <w:fldChar w:fldCharType="end"/>
            </w:r>
          </w:sdtContent>
        </w:sdt>
      </w:sdtContent>
    </w:sdt>
  </w:p>
  <w:p w:rsidR="0070764A" w:rsidRDefault="0070764A" w:rsidP="00773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542" w:rsidRDefault="00185542" w:rsidP="00773A85">
      <w:r>
        <w:separator/>
      </w:r>
    </w:p>
  </w:footnote>
  <w:footnote w:type="continuationSeparator" w:id="0">
    <w:p w:rsidR="00185542" w:rsidRDefault="00185542" w:rsidP="00773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11959"/>
      <w:docPartObj>
        <w:docPartGallery w:val="Page Numbers (Top of Page)"/>
        <w:docPartUnique/>
      </w:docPartObj>
    </w:sdtPr>
    <w:sdtEndPr>
      <w:rPr>
        <w:noProof/>
      </w:rPr>
    </w:sdtEndPr>
    <w:sdtContent>
      <w:p w:rsidR="0070764A" w:rsidRDefault="0070764A" w:rsidP="006D6E35">
        <w:pPr>
          <w:jc w:val="both"/>
        </w:pPr>
      </w:p>
      <w:p w:rsidR="0070764A" w:rsidRDefault="0070764A" w:rsidP="006D6E35">
        <w:pPr>
          <w:spacing w:after="240"/>
          <w:jc w:val="both"/>
        </w:pPr>
        <w:r>
          <w:t>_________________________________________________________________________________________________________________________________</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8A89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F23C1"/>
    <w:multiLevelType w:val="hybridMultilevel"/>
    <w:tmpl w:val="D96A60A4"/>
    <w:lvl w:ilvl="0" w:tplc="E036057C">
      <w:start w:val="1"/>
      <w:numFmt w:val="bullet"/>
      <w:lvlText w:val="•"/>
      <w:lvlJc w:val="left"/>
      <w:pPr>
        <w:tabs>
          <w:tab w:val="num" w:pos="720"/>
        </w:tabs>
        <w:ind w:left="720" w:hanging="360"/>
      </w:pPr>
      <w:rPr>
        <w:rFonts w:ascii="Arial" w:hAnsi="Arial" w:hint="default"/>
      </w:rPr>
    </w:lvl>
    <w:lvl w:ilvl="1" w:tplc="AAD0764C" w:tentative="1">
      <w:start w:val="1"/>
      <w:numFmt w:val="bullet"/>
      <w:lvlText w:val="•"/>
      <w:lvlJc w:val="left"/>
      <w:pPr>
        <w:tabs>
          <w:tab w:val="num" w:pos="1440"/>
        </w:tabs>
        <w:ind w:left="1440" w:hanging="360"/>
      </w:pPr>
      <w:rPr>
        <w:rFonts w:ascii="Arial" w:hAnsi="Arial" w:hint="default"/>
      </w:rPr>
    </w:lvl>
    <w:lvl w:ilvl="2" w:tplc="A2BA3CF8" w:tentative="1">
      <w:start w:val="1"/>
      <w:numFmt w:val="bullet"/>
      <w:lvlText w:val="•"/>
      <w:lvlJc w:val="left"/>
      <w:pPr>
        <w:tabs>
          <w:tab w:val="num" w:pos="2160"/>
        </w:tabs>
        <w:ind w:left="2160" w:hanging="360"/>
      </w:pPr>
      <w:rPr>
        <w:rFonts w:ascii="Arial" w:hAnsi="Arial" w:hint="default"/>
      </w:rPr>
    </w:lvl>
    <w:lvl w:ilvl="3" w:tplc="4C52605C" w:tentative="1">
      <w:start w:val="1"/>
      <w:numFmt w:val="bullet"/>
      <w:lvlText w:val="•"/>
      <w:lvlJc w:val="left"/>
      <w:pPr>
        <w:tabs>
          <w:tab w:val="num" w:pos="2880"/>
        </w:tabs>
        <w:ind w:left="2880" w:hanging="360"/>
      </w:pPr>
      <w:rPr>
        <w:rFonts w:ascii="Arial" w:hAnsi="Arial" w:hint="default"/>
      </w:rPr>
    </w:lvl>
    <w:lvl w:ilvl="4" w:tplc="FE94F9BE" w:tentative="1">
      <w:start w:val="1"/>
      <w:numFmt w:val="bullet"/>
      <w:lvlText w:val="•"/>
      <w:lvlJc w:val="left"/>
      <w:pPr>
        <w:tabs>
          <w:tab w:val="num" w:pos="3600"/>
        </w:tabs>
        <w:ind w:left="3600" w:hanging="360"/>
      </w:pPr>
      <w:rPr>
        <w:rFonts w:ascii="Arial" w:hAnsi="Arial" w:hint="default"/>
      </w:rPr>
    </w:lvl>
    <w:lvl w:ilvl="5" w:tplc="8C6C9CAE" w:tentative="1">
      <w:start w:val="1"/>
      <w:numFmt w:val="bullet"/>
      <w:lvlText w:val="•"/>
      <w:lvlJc w:val="left"/>
      <w:pPr>
        <w:tabs>
          <w:tab w:val="num" w:pos="4320"/>
        </w:tabs>
        <w:ind w:left="4320" w:hanging="360"/>
      </w:pPr>
      <w:rPr>
        <w:rFonts w:ascii="Arial" w:hAnsi="Arial" w:hint="default"/>
      </w:rPr>
    </w:lvl>
    <w:lvl w:ilvl="6" w:tplc="69FA2A3C" w:tentative="1">
      <w:start w:val="1"/>
      <w:numFmt w:val="bullet"/>
      <w:lvlText w:val="•"/>
      <w:lvlJc w:val="left"/>
      <w:pPr>
        <w:tabs>
          <w:tab w:val="num" w:pos="5040"/>
        </w:tabs>
        <w:ind w:left="5040" w:hanging="360"/>
      </w:pPr>
      <w:rPr>
        <w:rFonts w:ascii="Arial" w:hAnsi="Arial" w:hint="default"/>
      </w:rPr>
    </w:lvl>
    <w:lvl w:ilvl="7" w:tplc="996C66B4" w:tentative="1">
      <w:start w:val="1"/>
      <w:numFmt w:val="bullet"/>
      <w:lvlText w:val="•"/>
      <w:lvlJc w:val="left"/>
      <w:pPr>
        <w:tabs>
          <w:tab w:val="num" w:pos="5760"/>
        </w:tabs>
        <w:ind w:left="5760" w:hanging="360"/>
      </w:pPr>
      <w:rPr>
        <w:rFonts w:ascii="Arial" w:hAnsi="Arial" w:hint="default"/>
      </w:rPr>
    </w:lvl>
    <w:lvl w:ilvl="8" w:tplc="865263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555746"/>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3" w15:restartNumberingAfterBreak="0">
    <w:nsid w:val="0B026FAA"/>
    <w:multiLevelType w:val="hybridMultilevel"/>
    <w:tmpl w:val="1652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148BA"/>
    <w:multiLevelType w:val="hybridMultilevel"/>
    <w:tmpl w:val="AF9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2047E"/>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6" w15:restartNumberingAfterBreak="0">
    <w:nsid w:val="15906BF3"/>
    <w:multiLevelType w:val="hybridMultilevel"/>
    <w:tmpl w:val="45F65968"/>
    <w:lvl w:ilvl="0" w:tplc="7BAA9694">
      <w:start w:val="1"/>
      <w:numFmt w:val="bullet"/>
      <w:lvlText w:val="•"/>
      <w:lvlJc w:val="left"/>
      <w:pPr>
        <w:tabs>
          <w:tab w:val="num" w:pos="720"/>
        </w:tabs>
        <w:ind w:left="720" w:hanging="360"/>
      </w:pPr>
      <w:rPr>
        <w:rFonts w:ascii="Arial" w:hAnsi="Arial" w:hint="default"/>
      </w:rPr>
    </w:lvl>
    <w:lvl w:ilvl="1" w:tplc="4EB60174" w:tentative="1">
      <w:start w:val="1"/>
      <w:numFmt w:val="bullet"/>
      <w:lvlText w:val="•"/>
      <w:lvlJc w:val="left"/>
      <w:pPr>
        <w:tabs>
          <w:tab w:val="num" w:pos="1440"/>
        </w:tabs>
        <w:ind w:left="1440" w:hanging="360"/>
      </w:pPr>
      <w:rPr>
        <w:rFonts w:ascii="Arial" w:hAnsi="Arial" w:hint="default"/>
      </w:rPr>
    </w:lvl>
    <w:lvl w:ilvl="2" w:tplc="371A5120" w:tentative="1">
      <w:start w:val="1"/>
      <w:numFmt w:val="bullet"/>
      <w:lvlText w:val="•"/>
      <w:lvlJc w:val="left"/>
      <w:pPr>
        <w:tabs>
          <w:tab w:val="num" w:pos="2160"/>
        </w:tabs>
        <w:ind w:left="2160" w:hanging="360"/>
      </w:pPr>
      <w:rPr>
        <w:rFonts w:ascii="Arial" w:hAnsi="Arial" w:hint="default"/>
      </w:rPr>
    </w:lvl>
    <w:lvl w:ilvl="3" w:tplc="AA8683AA" w:tentative="1">
      <w:start w:val="1"/>
      <w:numFmt w:val="bullet"/>
      <w:lvlText w:val="•"/>
      <w:lvlJc w:val="left"/>
      <w:pPr>
        <w:tabs>
          <w:tab w:val="num" w:pos="2880"/>
        </w:tabs>
        <w:ind w:left="2880" w:hanging="360"/>
      </w:pPr>
      <w:rPr>
        <w:rFonts w:ascii="Arial" w:hAnsi="Arial" w:hint="default"/>
      </w:rPr>
    </w:lvl>
    <w:lvl w:ilvl="4" w:tplc="88AA75CA" w:tentative="1">
      <w:start w:val="1"/>
      <w:numFmt w:val="bullet"/>
      <w:lvlText w:val="•"/>
      <w:lvlJc w:val="left"/>
      <w:pPr>
        <w:tabs>
          <w:tab w:val="num" w:pos="3600"/>
        </w:tabs>
        <w:ind w:left="3600" w:hanging="360"/>
      </w:pPr>
      <w:rPr>
        <w:rFonts w:ascii="Arial" w:hAnsi="Arial" w:hint="default"/>
      </w:rPr>
    </w:lvl>
    <w:lvl w:ilvl="5" w:tplc="3B1ADC0E" w:tentative="1">
      <w:start w:val="1"/>
      <w:numFmt w:val="bullet"/>
      <w:lvlText w:val="•"/>
      <w:lvlJc w:val="left"/>
      <w:pPr>
        <w:tabs>
          <w:tab w:val="num" w:pos="4320"/>
        </w:tabs>
        <w:ind w:left="4320" w:hanging="360"/>
      </w:pPr>
      <w:rPr>
        <w:rFonts w:ascii="Arial" w:hAnsi="Arial" w:hint="default"/>
      </w:rPr>
    </w:lvl>
    <w:lvl w:ilvl="6" w:tplc="8BE07F22" w:tentative="1">
      <w:start w:val="1"/>
      <w:numFmt w:val="bullet"/>
      <w:lvlText w:val="•"/>
      <w:lvlJc w:val="left"/>
      <w:pPr>
        <w:tabs>
          <w:tab w:val="num" w:pos="5040"/>
        </w:tabs>
        <w:ind w:left="5040" w:hanging="360"/>
      </w:pPr>
      <w:rPr>
        <w:rFonts w:ascii="Arial" w:hAnsi="Arial" w:hint="default"/>
      </w:rPr>
    </w:lvl>
    <w:lvl w:ilvl="7" w:tplc="C86A45FA" w:tentative="1">
      <w:start w:val="1"/>
      <w:numFmt w:val="bullet"/>
      <w:lvlText w:val="•"/>
      <w:lvlJc w:val="left"/>
      <w:pPr>
        <w:tabs>
          <w:tab w:val="num" w:pos="5760"/>
        </w:tabs>
        <w:ind w:left="5760" w:hanging="360"/>
      </w:pPr>
      <w:rPr>
        <w:rFonts w:ascii="Arial" w:hAnsi="Arial" w:hint="default"/>
      </w:rPr>
    </w:lvl>
    <w:lvl w:ilvl="8" w:tplc="18BC5B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F560D"/>
    <w:multiLevelType w:val="hybridMultilevel"/>
    <w:tmpl w:val="D0D8851E"/>
    <w:lvl w:ilvl="0" w:tplc="78667BFA">
      <w:start w:val="1"/>
      <w:numFmt w:val="bullet"/>
      <w:lvlText w:val="•"/>
      <w:lvlJc w:val="left"/>
      <w:pPr>
        <w:tabs>
          <w:tab w:val="num" w:pos="720"/>
        </w:tabs>
        <w:ind w:left="720" w:hanging="360"/>
      </w:pPr>
      <w:rPr>
        <w:rFonts w:ascii="Arial" w:hAnsi="Arial" w:hint="default"/>
      </w:rPr>
    </w:lvl>
    <w:lvl w:ilvl="1" w:tplc="9CC6DF4C" w:tentative="1">
      <w:start w:val="1"/>
      <w:numFmt w:val="bullet"/>
      <w:lvlText w:val="•"/>
      <w:lvlJc w:val="left"/>
      <w:pPr>
        <w:tabs>
          <w:tab w:val="num" w:pos="1440"/>
        </w:tabs>
        <w:ind w:left="1440" w:hanging="360"/>
      </w:pPr>
      <w:rPr>
        <w:rFonts w:ascii="Arial" w:hAnsi="Arial" w:hint="default"/>
      </w:rPr>
    </w:lvl>
    <w:lvl w:ilvl="2" w:tplc="0042290E" w:tentative="1">
      <w:start w:val="1"/>
      <w:numFmt w:val="bullet"/>
      <w:lvlText w:val="•"/>
      <w:lvlJc w:val="left"/>
      <w:pPr>
        <w:tabs>
          <w:tab w:val="num" w:pos="2160"/>
        </w:tabs>
        <w:ind w:left="2160" w:hanging="360"/>
      </w:pPr>
      <w:rPr>
        <w:rFonts w:ascii="Arial" w:hAnsi="Arial" w:hint="default"/>
      </w:rPr>
    </w:lvl>
    <w:lvl w:ilvl="3" w:tplc="5268B866" w:tentative="1">
      <w:start w:val="1"/>
      <w:numFmt w:val="bullet"/>
      <w:lvlText w:val="•"/>
      <w:lvlJc w:val="left"/>
      <w:pPr>
        <w:tabs>
          <w:tab w:val="num" w:pos="2880"/>
        </w:tabs>
        <w:ind w:left="2880" w:hanging="360"/>
      </w:pPr>
      <w:rPr>
        <w:rFonts w:ascii="Arial" w:hAnsi="Arial" w:hint="default"/>
      </w:rPr>
    </w:lvl>
    <w:lvl w:ilvl="4" w:tplc="D33EA69E" w:tentative="1">
      <w:start w:val="1"/>
      <w:numFmt w:val="bullet"/>
      <w:lvlText w:val="•"/>
      <w:lvlJc w:val="left"/>
      <w:pPr>
        <w:tabs>
          <w:tab w:val="num" w:pos="3600"/>
        </w:tabs>
        <w:ind w:left="3600" w:hanging="360"/>
      </w:pPr>
      <w:rPr>
        <w:rFonts w:ascii="Arial" w:hAnsi="Arial" w:hint="default"/>
      </w:rPr>
    </w:lvl>
    <w:lvl w:ilvl="5" w:tplc="931C4170" w:tentative="1">
      <w:start w:val="1"/>
      <w:numFmt w:val="bullet"/>
      <w:lvlText w:val="•"/>
      <w:lvlJc w:val="left"/>
      <w:pPr>
        <w:tabs>
          <w:tab w:val="num" w:pos="4320"/>
        </w:tabs>
        <w:ind w:left="4320" w:hanging="360"/>
      </w:pPr>
      <w:rPr>
        <w:rFonts w:ascii="Arial" w:hAnsi="Arial" w:hint="default"/>
      </w:rPr>
    </w:lvl>
    <w:lvl w:ilvl="6" w:tplc="D23014DA" w:tentative="1">
      <w:start w:val="1"/>
      <w:numFmt w:val="bullet"/>
      <w:lvlText w:val="•"/>
      <w:lvlJc w:val="left"/>
      <w:pPr>
        <w:tabs>
          <w:tab w:val="num" w:pos="5040"/>
        </w:tabs>
        <w:ind w:left="5040" w:hanging="360"/>
      </w:pPr>
      <w:rPr>
        <w:rFonts w:ascii="Arial" w:hAnsi="Arial" w:hint="default"/>
      </w:rPr>
    </w:lvl>
    <w:lvl w:ilvl="7" w:tplc="3A44BEE4" w:tentative="1">
      <w:start w:val="1"/>
      <w:numFmt w:val="bullet"/>
      <w:lvlText w:val="•"/>
      <w:lvlJc w:val="left"/>
      <w:pPr>
        <w:tabs>
          <w:tab w:val="num" w:pos="5760"/>
        </w:tabs>
        <w:ind w:left="5760" w:hanging="360"/>
      </w:pPr>
      <w:rPr>
        <w:rFonts w:ascii="Arial" w:hAnsi="Arial" w:hint="default"/>
      </w:rPr>
    </w:lvl>
    <w:lvl w:ilvl="8" w:tplc="C41E34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E91E36"/>
    <w:multiLevelType w:val="hybridMultilevel"/>
    <w:tmpl w:val="F6B28FA4"/>
    <w:lvl w:ilvl="0" w:tplc="0750D02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5B53B2"/>
    <w:multiLevelType w:val="hybridMultilevel"/>
    <w:tmpl w:val="4DFC3988"/>
    <w:lvl w:ilvl="0" w:tplc="0409000F">
      <w:start w:val="1"/>
      <w:numFmt w:val="decimal"/>
      <w:lvlText w:val="%1."/>
      <w:lvlJc w:val="left"/>
      <w:pPr>
        <w:ind w:left="548" w:hanging="360"/>
      </w:pPr>
    </w:lvl>
    <w:lvl w:ilvl="1" w:tplc="04090019" w:tentative="1">
      <w:start w:val="1"/>
      <w:numFmt w:val="lowerLetter"/>
      <w:lvlText w:val="%2."/>
      <w:lvlJc w:val="left"/>
      <w:pPr>
        <w:ind w:left="1268" w:hanging="360"/>
      </w:pPr>
    </w:lvl>
    <w:lvl w:ilvl="2" w:tplc="0409001B" w:tentative="1">
      <w:start w:val="1"/>
      <w:numFmt w:val="lowerRoman"/>
      <w:lvlText w:val="%3."/>
      <w:lvlJc w:val="right"/>
      <w:pPr>
        <w:ind w:left="1988" w:hanging="180"/>
      </w:pPr>
    </w:lvl>
    <w:lvl w:ilvl="3" w:tplc="0409000F" w:tentative="1">
      <w:start w:val="1"/>
      <w:numFmt w:val="decimal"/>
      <w:lvlText w:val="%4."/>
      <w:lvlJc w:val="left"/>
      <w:pPr>
        <w:ind w:left="2708" w:hanging="360"/>
      </w:pPr>
    </w:lvl>
    <w:lvl w:ilvl="4" w:tplc="04090019" w:tentative="1">
      <w:start w:val="1"/>
      <w:numFmt w:val="lowerLetter"/>
      <w:lvlText w:val="%5."/>
      <w:lvlJc w:val="left"/>
      <w:pPr>
        <w:ind w:left="3428" w:hanging="360"/>
      </w:pPr>
    </w:lvl>
    <w:lvl w:ilvl="5" w:tplc="0409001B" w:tentative="1">
      <w:start w:val="1"/>
      <w:numFmt w:val="lowerRoman"/>
      <w:lvlText w:val="%6."/>
      <w:lvlJc w:val="right"/>
      <w:pPr>
        <w:ind w:left="4148" w:hanging="180"/>
      </w:pPr>
    </w:lvl>
    <w:lvl w:ilvl="6" w:tplc="0409000F" w:tentative="1">
      <w:start w:val="1"/>
      <w:numFmt w:val="decimal"/>
      <w:lvlText w:val="%7."/>
      <w:lvlJc w:val="left"/>
      <w:pPr>
        <w:ind w:left="4868" w:hanging="360"/>
      </w:pPr>
    </w:lvl>
    <w:lvl w:ilvl="7" w:tplc="04090019" w:tentative="1">
      <w:start w:val="1"/>
      <w:numFmt w:val="lowerLetter"/>
      <w:lvlText w:val="%8."/>
      <w:lvlJc w:val="left"/>
      <w:pPr>
        <w:ind w:left="5588" w:hanging="360"/>
      </w:pPr>
    </w:lvl>
    <w:lvl w:ilvl="8" w:tplc="0409001B" w:tentative="1">
      <w:start w:val="1"/>
      <w:numFmt w:val="lowerRoman"/>
      <w:lvlText w:val="%9."/>
      <w:lvlJc w:val="right"/>
      <w:pPr>
        <w:ind w:left="6308" w:hanging="180"/>
      </w:pPr>
    </w:lvl>
  </w:abstractNum>
  <w:abstractNum w:abstractNumId="10" w15:restartNumberingAfterBreak="0">
    <w:nsid w:val="25056D62"/>
    <w:multiLevelType w:val="hybridMultilevel"/>
    <w:tmpl w:val="1DD83A70"/>
    <w:lvl w:ilvl="0" w:tplc="3640A262">
      <w:start w:val="1"/>
      <w:numFmt w:val="bullet"/>
      <w:lvlText w:val="•"/>
      <w:lvlJc w:val="left"/>
      <w:pPr>
        <w:tabs>
          <w:tab w:val="num" w:pos="720"/>
        </w:tabs>
        <w:ind w:left="720" w:hanging="360"/>
      </w:pPr>
      <w:rPr>
        <w:rFonts w:ascii="Arial" w:hAnsi="Arial" w:hint="default"/>
      </w:rPr>
    </w:lvl>
    <w:lvl w:ilvl="1" w:tplc="2772A5EE" w:tentative="1">
      <w:start w:val="1"/>
      <w:numFmt w:val="bullet"/>
      <w:lvlText w:val="•"/>
      <w:lvlJc w:val="left"/>
      <w:pPr>
        <w:tabs>
          <w:tab w:val="num" w:pos="1440"/>
        </w:tabs>
        <w:ind w:left="1440" w:hanging="360"/>
      </w:pPr>
      <w:rPr>
        <w:rFonts w:ascii="Arial" w:hAnsi="Arial" w:hint="default"/>
      </w:rPr>
    </w:lvl>
    <w:lvl w:ilvl="2" w:tplc="18DC2E64" w:tentative="1">
      <w:start w:val="1"/>
      <w:numFmt w:val="bullet"/>
      <w:lvlText w:val="•"/>
      <w:lvlJc w:val="left"/>
      <w:pPr>
        <w:tabs>
          <w:tab w:val="num" w:pos="2160"/>
        </w:tabs>
        <w:ind w:left="2160" w:hanging="360"/>
      </w:pPr>
      <w:rPr>
        <w:rFonts w:ascii="Arial" w:hAnsi="Arial" w:hint="default"/>
      </w:rPr>
    </w:lvl>
    <w:lvl w:ilvl="3" w:tplc="42B2FE56" w:tentative="1">
      <w:start w:val="1"/>
      <w:numFmt w:val="bullet"/>
      <w:lvlText w:val="•"/>
      <w:lvlJc w:val="left"/>
      <w:pPr>
        <w:tabs>
          <w:tab w:val="num" w:pos="2880"/>
        </w:tabs>
        <w:ind w:left="2880" w:hanging="360"/>
      </w:pPr>
      <w:rPr>
        <w:rFonts w:ascii="Arial" w:hAnsi="Arial" w:hint="default"/>
      </w:rPr>
    </w:lvl>
    <w:lvl w:ilvl="4" w:tplc="B266A72A" w:tentative="1">
      <w:start w:val="1"/>
      <w:numFmt w:val="bullet"/>
      <w:lvlText w:val="•"/>
      <w:lvlJc w:val="left"/>
      <w:pPr>
        <w:tabs>
          <w:tab w:val="num" w:pos="3600"/>
        </w:tabs>
        <w:ind w:left="3600" w:hanging="360"/>
      </w:pPr>
      <w:rPr>
        <w:rFonts w:ascii="Arial" w:hAnsi="Arial" w:hint="default"/>
      </w:rPr>
    </w:lvl>
    <w:lvl w:ilvl="5" w:tplc="6D62AA8E" w:tentative="1">
      <w:start w:val="1"/>
      <w:numFmt w:val="bullet"/>
      <w:lvlText w:val="•"/>
      <w:lvlJc w:val="left"/>
      <w:pPr>
        <w:tabs>
          <w:tab w:val="num" w:pos="4320"/>
        </w:tabs>
        <w:ind w:left="4320" w:hanging="360"/>
      </w:pPr>
      <w:rPr>
        <w:rFonts w:ascii="Arial" w:hAnsi="Arial" w:hint="default"/>
      </w:rPr>
    </w:lvl>
    <w:lvl w:ilvl="6" w:tplc="7C78892A" w:tentative="1">
      <w:start w:val="1"/>
      <w:numFmt w:val="bullet"/>
      <w:lvlText w:val="•"/>
      <w:lvlJc w:val="left"/>
      <w:pPr>
        <w:tabs>
          <w:tab w:val="num" w:pos="5040"/>
        </w:tabs>
        <w:ind w:left="5040" w:hanging="360"/>
      </w:pPr>
      <w:rPr>
        <w:rFonts w:ascii="Arial" w:hAnsi="Arial" w:hint="default"/>
      </w:rPr>
    </w:lvl>
    <w:lvl w:ilvl="7" w:tplc="96A4A320" w:tentative="1">
      <w:start w:val="1"/>
      <w:numFmt w:val="bullet"/>
      <w:lvlText w:val="•"/>
      <w:lvlJc w:val="left"/>
      <w:pPr>
        <w:tabs>
          <w:tab w:val="num" w:pos="5760"/>
        </w:tabs>
        <w:ind w:left="5760" w:hanging="360"/>
      </w:pPr>
      <w:rPr>
        <w:rFonts w:ascii="Arial" w:hAnsi="Arial" w:hint="default"/>
      </w:rPr>
    </w:lvl>
    <w:lvl w:ilvl="8" w:tplc="A0820B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3D1556"/>
    <w:multiLevelType w:val="hybridMultilevel"/>
    <w:tmpl w:val="F68055B8"/>
    <w:lvl w:ilvl="0" w:tplc="FAF2D7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03DB7"/>
    <w:multiLevelType w:val="multilevel"/>
    <w:tmpl w:val="AFDC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F5D3C"/>
    <w:multiLevelType w:val="hybridMultilevel"/>
    <w:tmpl w:val="23FCCFBA"/>
    <w:lvl w:ilvl="0" w:tplc="690C5616">
      <w:numFmt w:val="bullet"/>
      <w:lvlText w:val="-"/>
      <w:lvlJc w:val="left"/>
      <w:pPr>
        <w:ind w:left="1440" w:hanging="360"/>
      </w:pPr>
      <w:rPr>
        <w:rFonts w:ascii="Calibri" w:eastAsia="Times New Roman"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E6CE0EF6">
      <w:start w:val="5"/>
      <w:numFmt w:val="bullet"/>
      <w:lvlText w:val="-"/>
      <w:lvlJc w:val="left"/>
      <w:pPr>
        <w:ind w:left="2520" w:hanging="360"/>
      </w:pPr>
      <w:rPr>
        <w:rFonts w:ascii="Calibri" w:eastAsia="Times New Roman" w:hAnsi="Calibri" w:cs="Times New Roman"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2DB128F2"/>
    <w:multiLevelType w:val="hybridMultilevel"/>
    <w:tmpl w:val="0E9E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0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16" w15:restartNumberingAfterBreak="0">
    <w:nsid w:val="32BC04C4"/>
    <w:multiLevelType w:val="hybridMultilevel"/>
    <w:tmpl w:val="F1F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032CCA"/>
    <w:multiLevelType w:val="hybridMultilevel"/>
    <w:tmpl w:val="EF8A473E"/>
    <w:lvl w:ilvl="0" w:tplc="1D3E19EC">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64ACF"/>
    <w:multiLevelType w:val="hybridMultilevel"/>
    <w:tmpl w:val="5204F41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9" w15:restartNumberingAfterBreak="0">
    <w:nsid w:val="37450E31"/>
    <w:multiLevelType w:val="hybridMultilevel"/>
    <w:tmpl w:val="27ECDA80"/>
    <w:lvl w:ilvl="0" w:tplc="EDA6C190">
      <w:start w:val="1"/>
      <w:numFmt w:val="bullet"/>
      <w:lvlText w:val="•"/>
      <w:lvlJc w:val="left"/>
      <w:pPr>
        <w:tabs>
          <w:tab w:val="num" w:pos="720"/>
        </w:tabs>
        <w:ind w:left="720" w:hanging="360"/>
      </w:pPr>
      <w:rPr>
        <w:rFonts w:ascii="Arial" w:hAnsi="Arial" w:hint="default"/>
      </w:rPr>
    </w:lvl>
    <w:lvl w:ilvl="1" w:tplc="2D4888E6" w:tentative="1">
      <w:start w:val="1"/>
      <w:numFmt w:val="bullet"/>
      <w:lvlText w:val="•"/>
      <w:lvlJc w:val="left"/>
      <w:pPr>
        <w:tabs>
          <w:tab w:val="num" w:pos="1440"/>
        </w:tabs>
        <w:ind w:left="1440" w:hanging="360"/>
      </w:pPr>
      <w:rPr>
        <w:rFonts w:ascii="Arial" w:hAnsi="Arial" w:hint="default"/>
      </w:rPr>
    </w:lvl>
    <w:lvl w:ilvl="2" w:tplc="5FB03BCA" w:tentative="1">
      <w:start w:val="1"/>
      <w:numFmt w:val="bullet"/>
      <w:lvlText w:val="•"/>
      <w:lvlJc w:val="left"/>
      <w:pPr>
        <w:tabs>
          <w:tab w:val="num" w:pos="2160"/>
        </w:tabs>
        <w:ind w:left="2160" w:hanging="360"/>
      </w:pPr>
      <w:rPr>
        <w:rFonts w:ascii="Arial" w:hAnsi="Arial" w:hint="default"/>
      </w:rPr>
    </w:lvl>
    <w:lvl w:ilvl="3" w:tplc="3AFEA138" w:tentative="1">
      <w:start w:val="1"/>
      <w:numFmt w:val="bullet"/>
      <w:lvlText w:val="•"/>
      <w:lvlJc w:val="left"/>
      <w:pPr>
        <w:tabs>
          <w:tab w:val="num" w:pos="2880"/>
        </w:tabs>
        <w:ind w:left="2880" w:hanging="360"/>
      </w:pPr>
      <w:rPr>
        <w:rFonts w:ascii="Arial" w:hAnsi="Arial" w:hint="default"/>
      </w:rPr>
    </w:lvl>
    <w:lvl w:ilvl="4" w:tplc="6B40DFEC" w:tentative="1">
      <w:start w:val="1"/>
      <w:numFmt w:val="bullet"/>
      <w:lvlText w:val="•"/>
      <w:lvlJc w:val="left"/>
      <w:pPr>
        <w:tabs>
          <w:tab w:val="num" w:pos="3600"/>
        </w:tabs>
        <w:ind w:left="3600" w:hanging="360"/>
      </w:pPr>
      <w:rPr>
        <w:rFonts w:ascii="Arial" w:hAnsi="Arial" w:hint="default"/>
      </w:rPr>
    </w:lvl>
    <w:lvl w:ilvl="5" w:tplc="DFC8A8CC" w:tentative="1">
      <w:start w:val="1"/>
      <w:numFmt w:val="bullet"/>
      <w:lvlText w:val="•"/>
      <w:lvlJc w:val="left"/>
      <w:pPr>
        <w:tabs>
          <w:tab w:val="num" w:pos="4320"/>
        </w:tabs>
        <w:ind w:left="4320" w:hanging="360"/>
      </w:pPr>
      <w:rPr>
        <w:rFonts w:ascii="Arial" w:hAnsi="Arial" w:hint="default"/>
      </w:rPr>
    </w:lvl>
    <w:lvl w:ilvl="6" w:tplc="353E02D0" w:tentative="1">
      <w:start w:val="1"/>
      <w:numFmt w:val="bullet"/>
      <w:lvlText w:val="•"/>
      <w:lvlJc w:val="left"/>
      <w:pPr>
        <w:tabs>
          <w:tab w:val="num" w:pos="5040"/>
        </w:tabs>
        <w:ind w:left="5040" w:hanging="360"/>
      </w:pPr>
      <w:rPr>
        <w:rFonts w:ascii="Arial" w:hAnsi="Arial" w:hint="default"/>
      </w:rPr>
    </w:lvl>
    <w:lvl w:ilvl="7" w:tplc="47C6D680" w:tentative="1">
      <w:start w:val="1"/>
      <w:numFmt w:val="bullet"/>
      <w:lvlText w:val="•"/>
      <w:lvlJc w:val="left"/>
      <w:pPr>
        <w:tabs>
          <w:tab w:val="num" w:pos="5760"/>
        </w:tabs>
        <w:ind w:left="5760" w:hanging="360"/>
      </w:pPr>
      <w:rPr>
        <w:rFonts w:ascii="Arial" w:hAnsi="Arial" w:hint="default"/>
      </w:rPr>
    </w:lvl>
    <w:lvl w:ilvl="8" w:tplc="92A2CE4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DC7DC3"/>
    <w:multiLevelType w:val="hybridMultilevel"/>
    <w:tmpl w:val="082CD20E"/>
    <w:lvl w:ilvl="0" w:tplc="DBC6C1B6">
      <w:start w:val="1"/>
      <w:numFmt w:val="bullet"/>
      <w:lvlText w:val="•"/>
      <w:lvlJc w:val="left"/>
      <w:pPr>
        <w:tabs>
          <w:tab w:val="num" w:pos="1080"/>
        </w:tabs>
        <w:ind w:left="1080" w:hanging="360"/>
      </w:pPr>
      <w:rPr>
        <w:rFonts w:ascii="Arial" w:hAnsi="Arial" w:hint="default"/>
      </w:rPr>
    </w:lvl>
    <w:lvl w:ilvl="1" w:tplc="D3E23CD6" w:tentative="1">
      <w:start w:val="1"/>
      <w:numFmt w:val="bullet"/>
      <w:lvlText w:val="•"/>
      <w:lvlJc w:val="left"/>
      <w:pPr>
        <w:tabs>
          <w:tab w:val="num" w:pos="1800"/>
        </w:tabs>
        <w:ind w:left="1800" w:hanging="360"/>
      </w:pPr>
      <w:rPr>
        <w:rFonts w:ascii="Arial" w:hAnsi="Arial" w:hint="default"/>
      </w:rPr>
    </w:lvl>
    <w:lvl w:ilvl="2" w:tplc="3634B40E" w:tentative="1">
      <w:start w:val="1"/>
      <w:numFmt w:val="bullet"/>
      <w:lvlText w:val="•"/>
      <w:lvlJc w:val="left"/>
      <w:pPr>
        <w:tabs>
          <w:tab w:val="num" w:pos="2520"/>
        </w:tabs>
        <w:ind w:left="2520" w:hanging="360"/>
      </w:pPr>
      <w:rPr>
        <w:rFonts w:ascii="Arial" w:hAnsi="Arial" w:hint="default"/>
      </w:rPr>
    </w:lvl>
    <w:lvl w:ilvl="3" w:tplc="102260B4" w:tentative="1">
      <w:start w:val="1"/>
      <w:numFmt w:val="bullet"/>
      <w:lvlText w:val="•"/>
      <w:lvlJc w:val="left"/>
      <w:pPr>
        <w:tabs>
          <w:tab w:val="num" w:pos="3240"/>
        </w:tabs>
        <w:ind w:left="3240" w:hanging="360"/>
      </w:pPr>
      <w:rPr>
        <w:rFonts w:ascii="Arial" w:hAnsi="Arial" w:hint="default"/>
      </w:rPr>
    </w:lvl>
    <w:lvl w:ilvl="4" w:tplc="45AC26CE" w:tentative="1">
      <w:start w:val="1"/>
      <w:numFmt w:val="bullet"/>
      <w:lvlText w:val="•"/>
      <w:lvlJc w:val="left"/>
      <w:pPr>
        <w:tabs>
          <w:tab w:val="num" w:pos="3960"/>
        </w:tabs>
        <w:ind w:left="3960" w:hanging="360"/>
      </w:pPr>
      <w:rPr>
        <w:rFonts w:ascii="Arial" w:hAnsi="Arial" w:hint="default"/>
      </w:rPr>
    </w:lvl>
    <w:lvl w:ilvl="5" w:tplc="1DDAAF4E" w:tentative="1">
      <w:start w:val="1"/>
      <w:numFmt w:val="bullet"/>
      <w:lvlText w:val="•"/>
      <w:lvlJc w:val="left"/>
      <w:pPr>
        <w:tabs>
          <w:tab w:val="num" w:pos="4680"/>
        </w:tabs>
        <w:ind w:left="4680" w:hanging="360"/>
      </w:pPr>
      <w:rPr>
        <w:rFonts w:ascii="Arial" w:hAnsi="Arial" w:hint="default"/>
      </w:rPr>
    </w:lvl>
    <w:lvl w:ilvl="6" w:tplc="F2A06A64" w:tentative="1">
      <w:start w:val="1"/>
      <w:numFmt w:val="bullet"/>
      <w:lvlText w:val="•"/>
      <w:lvlJc w:val="left"/>
      <w:pPr>
        <w:tabs>
          <w:tab w:val="num" w:pos="5400"/>
        </w:tabs>
        <w:ind w:left="5400" w:hanging="360"/>
      </w:pPr>
      <w:rPr>
        <w:rFonts w:ascii="Arial" w:hAnsi="Arial" w:hint="default"/>
      </w:rPr>
    </w:lvl>
    <w:lvl w:ilvl="7" w:tplc="0E320632" w:tentative="1">
      <w:start w:val="1"/>
      <w:numFmt w:val="bullet"/>
      <w:lvlText w:val="•"/>
      <w:lvlJc w:val="left"/>
      <w:pPr>
        <w:tabs>
          <w:tab w:val="num" w:pos="6120"/>
        </w:tabs>
        <w:ind w:left="6120" w:hanging="360"/>
      </w:pPr>
      <w:rPr>
        <w:rFonts w:ascii="Arial" w:hAnsi="Arial" w:hint="default"/>
      </w:rPr>
    </w:lvl>
    <w:lvl w:ilvl="8" w:tplc="E848BABE" w:tentative="1">
      <w:start w:val="1"/>
      <w:numFmt w:val="bullet"/>
      <w:lvlText w:val="•"/>
      <w:lvlJc w:val="left"/>
      <w:pPr>
        <w:tabs>
          <w:tab w:val="num" w:pos="6840"/>
        </w:tabs>
        <w:ind w:left="6840" w:hanging="360"/>
      </w:pPr>
      <w:rPr>
        <w:rFonts w:ascii="Arial" w:hAnsi="Arial" w:hint="default"/>
      </w:rPr>
    </w:lvl>
  </w:abstractNum>
  <w:abstractNum w:abstractNumId="21" w15:restartNumberingAfterBreak="0">
    <w:nsid w:val="43CA5D4C"/>
    <w:multiLevelType w:val="hybridMultilevel"/>
    <w:tmpl w:val="CE88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5856E2"/>
    <w:multiLevelType w:val="hybridMultilevel"/>
    <w:tmpl w:val="D5A6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459BA"/>
    <w:multiLevelType w:val="hybridMultilevel"/>
    <w:tmpl w:val="0BB8E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3945F5"/>
    <w:multiLevelType w:val="hybridMultilevel"/>
    <w:tmpl w:val="FDF681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7C572EE"/>
    <w:multiLevelType w:val="multilevel"/>
    <w:tmpl w:val="DEA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D5FDD"/>
    <w:multiLevelType w:val="multilevel"/>
    <w:tmpl w:val="CC74FF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C3648"/>
    <w:multiLevelType w:val="hybridMultilevel"/>
    <w:tmpl w:val="3FD06640"/>
    <w:lvl w:ilvl="0" w:tplc="25BE474A">
      <w:start w:val="1"/>
      <w:numFmt w:val="bullet"/>
      <w:lvlText w:val="•"/>
      <w:lvlJc w:val="left"/>
      <w:pPr>
        <w:tabs>
          <w:tab w:val="num" w:pos="720"/>
        </w:tabs>
        <w:ind w:left="720" w:hanging="360"/>
      </w:pPr>
      <w:rPr>
        <w:rFonts w:ascii="Arial" w:hAnsi="Arial" w:hint="default"/>
      </w:rPr>
    </w:lvl>
    <w:lvl w:ilvl="1" w:tplc="4284275A" w:tentative="1">
      <w:start w:val="1"/>
      <w:numFmt w:val="bullet"/>
      <w:lvlText w:val="•"/>
      <w:lvlJc w:val="left"/>
      <w:pPr>
        <w:tabs>
          <w:tab w:val="num" w:pos="1440"/>
        </w:tabs>
        <w:ind w:left="1440" w:hanging="360"/>
      </w:pPr>
      <w:rPr>
        <w:rFonts w:ascii="Arial" w:hAnsi="Arial" w:hint="default"/>
      </w:rPr>
    </w:lvl>
    <w:lvl w:ilvl="2" w:tplc="15D4B342" w:tentative="1">
      <w:start w:val="1"/>
      <w:numFmt w:val="bullet"/>
      <w:lvlText w:val="•"/>
      <w:lvlJc w:val="left"/>
      <w:pPr>
        <w:tabs>
          <w:tab w:val="num" w:pos="2160"/>
        </w:tabs>
        <w:ind w:left="2160" w:hanging="360"/>
      </w:pPr>
      <w:rPr>
        <w:rFonts w:ascii="Arial" w:hAnsi="Arial" w:hint="default"/>
      </w:rPr>
    </w:lvl>
    <w:lvl w:ilvl="3" w:tplc="94703572" w:tentative="1">
      <w:start w:val="1"/>
      <w:numFmt w:val="bullet"/>
      <w:lvlText w:val="•"/>
      <w:lvlJc w:val="left"/>
      <w:pPr>
        <w:tabs>
          <w:tab w:val="num" w:pos="2880"/>
        </w:tabs>
        <w:ind w:left="2880" w:hanging="360"/>
      </w:pPr>
      <w:rPr>
        <w:rFonts w:ascii="Arial" w:hAnsi="Arial" w:hint="default"/>
      </w:rPr>
    </w:lvl>
    <w:lvl w:ilvl="4" w:tplc="D8340538" w:tentative="1">
      <w:start w:val="1"/>
      <w:numFmt w:val="bullet"/>
      <w:lvlText w:val="•"/>
      <w:lvlJc w:val="left"/>
      <w:pPr>
        <w:tabs>
          <w:tab w:val="num" w:pos="3600"/>
        </w:tabs>
        <w:ind w:left="3600" w:hanging="360"/>
      </w:pPr>
      <w:rPr>
        <w:rFonts w:ascii="Arial" w:hAnsi="Arial" w:hint="default"/>
      </w:rPr>
    </w:lvl>
    <w:lvl w:ilvl="5" w:tplc="A630F11A" w:tentative="1">
      <w:start w:val="1"/>
      <w:numFmt w:val="bullet"/>
      <w:lvlText w:val="•"/>
      <w:lvlJc w:val="left"/>
      <w:pPr>
        <w:tabs>
          <w:tab w:val="num" w:pos="4320"/>
        </w:tabs>
        <w:ind w:left="4320" w:hanging="360"/>
      </w:pPr>
      <w:rPr>
        <w:rFonts w:ascii="Arial" w:hAnsi="Arial" w:hint="default"/>
      </w:rPr>
    </w:lvl>
    <w:lvl w:ilvl="6" w:tplc="F65817A4" w:tentative="1">
      <w:start w:val="1"/>
      <w:numFmt w:val="bullet"/>
      <w:lvlText w:val="•"/>
      <w:lvlJc w:val="left"/>
      <w:pPr>
        <w:tabs>
          <w:tab w:val="num" w:pos="5040"/>
        </w:tabs>
        <w:ind w:left="5040" w:hanging="360"/>
      </w:pPr>
      <w:rPr>
        <w:rFonts w:ascii="Arial" w:hAnsi="Arial" w:hint="default"/>
      </w:rPr>
    </w:lvl>
    <w:lvl w:ilvl="7" w:tplc="2FECC49E" w:tentative="1">
      <w:start w:val="1"/>
      <w:numFmt w:val="bullet"/>
      <w:lvlText w:val="•"/>
      <w:lvlJc w:val="left"/>
      <w:pPr>
        <w:tabs>
          <w:tab w:val="num" w:pos="5760"/>
        </w:tabs>
        <w:ind w:left="5760" w:hanging="360"/>
      </w:pPr>
      <w:rPr>
        <w:rFonts w:ascii="Arial" w:hAnsi="Arial" w:hint="default"/>
      </w:rPr>
    </w:lvl>
    <w:lvl w:ilvl="8" w:tplc="9CA4D57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441144"/>
    <w:multiLevelType w:val="hybridMultilevel"/>
    <w:tmpl w:val="260851A6"/>
    <w:lvl w:ilvl="0" w:tplc="B50AC1B4">
      <w:start w:val="1"/>
      <w:numFmt w:val="bullet"/>
      <w:lvlText w:val="•"/>
      <w:lvlJc w:val="left"/>
      <w:pPr>
        <w:tabs>
          <w:tab w:val="num" w:pos="720"/>
        </w:tabs>
        <w:ind w:left="720" w:hanging="360"/>
      </w:pPr>
      <w:rPr>
        <w:rFonts w:ascii="Arial" w:hAnsi="Arial" w:hint="default"/>
      </w:rPr>
    </w:lvl>
    <w:lvl w:ilvl="1" w:tplc="93B05BCC">
      <w:numFmt w:val="bullet"/>
      <w:lvlText w:val=""/>
      <w:lvlJc w:val="left"/>
      <w:pPr>
        <w:tabs>
          <w:tab w:val="num" w:pos="1440"/>
        </w:tabs>
        <w:ind w:left="1440" w:hanging="360"/>
      </w:pPr>
      <w:rPr>
        <w:rFonts w:ascii="Wingdings" w:hAnsi="Wingdings" w:hint="default"/>
      </w:rPr>
    </w:lvl>
    <w:lvl w:ilvl="2" w:tplc="FC7A94AE" w:tentative="1">
      <w:start w:val="1"/>
      <w:numFmt w:val="bullet"/>
      <w:lvlText w:val="•"/>
      <w:lvlJc w:val="left"/>
      <w:pPr>
        <w:tabs>
          <w:tab w:val="num" w:pos="2160"/>
        </w:tabs>
        <w:ind w:left="2160" w:hanging="360"/>
      </w:pPr>
      <w:rPr>
        <w:rFonts w:ascii="Arial" w:hAnsi="Arial" w:hint="default"/>
      </w:rPr>
    </w:lvl>
    <w:lvl w:ilvl="3" w:tplc="6D968D54" w:tentative="1">
      <w:start w:val="1"/>
      <w:numFmt w:val="bullet"/>
      <w:lvlText w:val="•"/>
      <w:lvlJc w:val="left"/>
      <w:pPr>
        <w:tabs>
          <w:tab w:val="num" w:pos="2880"/>
        </w:tabs>
        <w:ind w:left="2880" w:hanging="360"/>
      </w:pPr>
      <w:rPr>
        <w:rFonts w:ascii="Arial" w:hAnsi="Arial" w:hint="default"/>
      </w:rPr>
    </w:lvl>
    <w:lvl w:ilvl="4" w:tplc="5DC0E1AE" w:tentative="1">
      <w:start w:val="1"/>
      <w:numFmt w:val="bullet"/>
      <w:lvlText w:val="•"/>
      <w:lvlJc w:val="left"/>
      <w:pPr>
        <w:tabs>
          <w:tab w:val="num" w:pos="3600"/>
        </w:tabs>
        <w:ind w:left="3600" w:hanging="360"/>
      </w:pPr>
      <w:rPr>
        <w:rFonts w:ascii="Arial" w:hAnsi="Arial" w:hint="default"/>
      </w:rPr>
    </w:lvl>
    <w:lvl w:ilvl="5" w:tplc="670E24BC" w:tentative="1">
      <w:start w:val="1"/>
      <w:numFmt w:val="bullet"/>
      <w:lvlText w:val="•"/>
      <w:lvlJc w:val="left"/>
      <w:pPr>
        <w:tabs>
          <w:tab w:val="num" w:pos="4320"/>
        </w:tabs>
        <w:ind w:left="4320" w:hanging="360"/>
      </w:pPr>
      <w:rPr>
        <w:rFonts w:ascii="Arial" w:hAnsi="Arial" w:hint="default"/>
      </w:rPr>
    </w:lvl>
    <w:lvl w:ilvl="6" w:tplc="86FE2396" w:tentative="1">
      <w:start w:val="1"/>
      <w:numFmt w:val="bullet"/>
      <w:lvlText w:val="•"/>
      <w:lvlJc w:val="left"/>
      <w:pPr>
        <w:tabs>
          <w:tab w:val="num" w:pos="5040"/>
        </w:tabs>
        <w:ind w:left="5040" w:hanging="360"/>
      </w:pPr>
      <w:rPr>
        <w:rFonts w:ascii="Arial" w:hAnsi="Arial" w:hint="default"/>
      </w:rPr>
    </w:lvl>
    <w:lvl w:ilvl="7" w:tplc="9A5A1A44" w:tentative="1">
      <w:start w:val="1"/>
      <w:numFmt w:val="bullet"/>
      <w:lvlText w:val="•"/>
      <w:lvlJc w:val="left"/>
      <w:pPr>
        <w:tabs>
          <w:tab w:val="num" w:pos="5760"/>
        </w:tabs>
        <w:ind w:left="5760" w:hanging="360"/>
      </w:pPr>
      <w:rPr>
        <w:rFonts w:ascii="Arial" w:hAnsi="Arial" w:hint="default"/>
      </w:rPr>
    </w:lvl>
    <w:lvl w:ilvl="8" w:tplc="29A4E69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266BB0"/>
    <w:multiLevelType w:val="hybridMultilevel"/>
    <w:tmpl w:val="CAA6B9A0"/>
    <w:lvl w:ilvl="0" w:tplc="E9E82C52">
      <w:start w:val="1"/>
      <w:numFmt w:val="bullet"/>
      <w:lvlText w:val="•"/>
      <w:lvlJc w:val="left"/>
      <w:pPr>
        <w:tabs>
          <w:tab w:val="num" w:pos="720"/>
        </w:tabs>
        <w:ind w:left="720" w:hanging="360"/>
      </w:pPr>
      <w:rPr>
        <w:rFonts w:ascii="Arial" w:hAnsi="Arial" w:hint="default"/>
      </w:rPr>
    </w:lvl>
    <w:lvl w:ilvl="1" w:tplc="D270B8D8" w:tentative="1">
      <w:start w:val="1"/>
      <w:numFmt w:val="bullet"/>
      <w:lvlText w:val="•"/>
      <w:lvlJc w:val="left"/>
      <w:pPr>
        <w:tabs>
          <w:tab w:val="num" w:pos="1440"/>
        </w:tabs>
        <w:ind w:left="1440" w:hanging="360"/>
      </w:pPr>
      <w:rPr>
        <w:rFonts w:ascii="Arial" w:hAnsi="Arial" w:hint="default"/>
      </w:rPr>
    </w:lvl>
    <w:lvl w:ilvl="2" w:tplc="A754D4D6" w:tentative="1">
      <w:start w:val="1"/>
      <w:numFmt w:val="bullet"/>
      <w:lvlText w:val="•"/>
      <w:lvlJc w:val="left"/>
      <w:pPr>
        <w:tabs>
          <w:tab w:val="num" w:pos="2160"/>
        </w:tabs>
        <w:ind w:left="2160" w:hanging="360"/>
      </w:pPr>
      <w:rPr>
        <w:rFonts w:ascii="Arial" w:hAnsi="Arial" w:hint="default"/>
      </w:rPr>
    </w:lvl>
    <w:lvl w:ilvl="3" w:tplc="AFF4C5E2" w:tentative="1">
      <w:start w:val="1"/>
      <w:numFmt w:val="bullet"/>
      <w:lvlText w:val="•"/>
      <w:lvlJc w:val="left"/>
      <w:pPr>
        <w:tabs>
          <w:tab w:val="num" w:pos="2880"/>
        </w:tabs>
        <w:ind w:left="2880" w:hanging="360"/>
      </w:pPr>
      <w:rPr>
        <w:rFonts w:ascii="Arial" w:hAnsi="Arial" w:hint="default"/>
      </w:rPr>
    </w:lvl>
    <w:lvl w:ilvl="4" w:tplc="F3EC26C6" w:tentative="1">
      <w:start w:val="1"/>
      <w:numFmt w:val="bullet"/>
      <w:lvlText w:val="•"/>
      <w:lvlJc w:val="left"/>
      <w:pPr>
        <w:tabs>
          <w:tab w:val="num" w:pos="3600"/>
        </w:tabs>
        <w:ind w:left="3600" w:hanging="360"/>
      </w:pPr>
      <w:rPr>
        <w:rFonts w:ascii="Arial" w:hAnsi="Arial" w:hint="default"/>
      </w:rPr>
    </w:lvl>
    <w:lvl w:ilvl="5" w:tplc="C52E25A6" w:tentative="1">
      <w:start w:val="1"/>
      <w:numFmt w:val="bullet"/>
      <w:lvlText w:val="•"/>
      <w:lvlJc w:val="left"/>
      <w:pPr>
        <w:tabs>
          <w:tab w:val="num" w:pos="4320"/>
        </w:tabs>
        <w:ind w:left="4320" w:hanging="360"/>
      </w:pPr>
      <w:rPr>
        <w:rFonts w:ascii="Arial" w:hAnsi="Arial" w:hint="default"/>
      </w:rPr>
    </w:lvl>
    <w:lvl w:ilvl="6" w:tplc="B5A4EE76" w:tentative="1">
      <w:start w:val="1"/>
      <w:numFmt w:val="bullet"/>
      <w:lvlText w:val="•"/>
      <w:lvlJc w:val="left"/>
      <w:pPr>
        <w:tabs>
          <w:tab w:val="num" w:pos="5040"/>
        </w:tabs>
        <w:ind w:left="5040" w:hanging="360"/>
      </w:pPr>
      <w:rPr>
        <w:rFonts w:ascii="Arial" w:hAnsi="Arial" w:hint="default"/>
      </w:rPr>
    </w:lvl>
    <w:lvl w:ilvl="7" w:tplc="DBAE5936" w:tentative="1">
      <w:start w:val="1"/>
      <w:numFmt w:val="bullet"/>
      <w:lvlText w:val="•"/>
      <w:lvlJc w:val="left"/>
      <w:pPr>
        <w:tabs>
          <w:tab w:val="num" w:pos="5760"/>
        </w:tabs>
        <w:ind w:left="5760" w:hanging="360"/>
      </w:pPr>
      <w:rPr>
        <w:rFonts w:ascii="Arial" w:hAnsi="Arial" w:hint="default"/>
      </w:rPr>
    </w:lvl>
    <w:lvl w:ilvl="8" w:tplc="C484B11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DF2A07"/>
    <w:multiLevelType w:val="multilevel"/>
    <w:tmpl w:val="9E8E2476"/>
    <w:lvl w:ilvl="0">
      <w:start w:val="1"/>
      <w:numFmt w:val="decimal"/>
      <w:pStyle w:val="Heading1"/>
      <w:lvlText w:val="%1"/>
      <w:lvlJc w:val="left"/>
      <w:pPr>
        <w:ind w:left="72" w:hanging="432"/>
      </w:pPr>
    </w:lvl>
    <w:lvl w:ilvl="1">
      <w:start w:val="1"/>
      <w:numFmt w:val="decimal"/>
      <w:pStyle w:val="Heading2"/>
      <w:lvlText w:val="%1.%2"/>
      <w:lvlJc w:val="left"/>
      <w:pPr>
        <w:ind w:left="216" w:hanging="576"/>
      </w:pPr>
    </w:lvl>
    <w:lvl w:ilvl="2">
      <w:start w:val="1"/>
      <w:numFmt w:val="decimal"/>
      <w:pStyle w:val="Heading3"/>
      <w:lvlText w:val="%1.%2.%3"/>
      <w:lvlJc w:val="left"/>
      <w:pPr>
        <w:ind w:left="360" w:hanging="720"/>
      </w:pPr>
      <w:rPr>
        <w:rFonts w:ascii="Cambria" w:hAnsi="Cambria" w:hint="default"/>
      </w:r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31" w15:restartNumberingAfterBreak="0">
    <w:nsid w:val="781A566A"/>
    <w:multiLevelType w:val="hybridMultilevel"/>
    <w:tmpl w:val="E706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E12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num w:numId="1">
    <w:abstractNumId w:val="30"/>
  </w:num>
  <w:num w:numId="2">
    <w:abstractNumId w:val="0"/>
  </w:num>
  <w:num w:numId="3">
    <w:abstractNumId w:val="14"/>
  </w:num>
  <w:num w:numId="4">
    <w:abstractNumId w:val="22"/>
  </w:num>
  <w:num w:numId="5">
    <w:abstractNumId w:val="4"/>
  </w:num>
  <w:num w:numId="6">
    <w:abstractNumId w:val="11"/>
  </w:num>
  <w:num w:numId="7">
    <w:abstractNumId w:val="29"/>
  </w:num>
  <w:num w:numId="8">
    <w:abstractNumId w:val="13"/>
  </w:num>
  <w:num w:numId="9">
    <w:abstractNumId w:val="5"/>
  </w:num>
  <w:num w:numId="10">
    <w:abstractNumId w:val="20"/>
  </w:num>
  <w:num w:numId="11">
    <w:abstractNumId w:val="32"/>
  </w:num>
  <w:num w:numId="12">
    <w:abstractNumId w:val="2"/>
  </w:num>
  <w:num w:numId="13">
    <w:abstractNumId w:val="21"/>
  </w:num>
  <w:num w:numId="14">
    <w:abstractNumId w:val="12"/>
  </w:num>
  <w:num w:numId="15">
    <w:abstractNumId w:val="31"/>
  </w:num>
  <w:num w:numId="16">
    <w:abstractNumId w:val="17"/>
  </w:num>
  <w:num w:numId="17">
    <w:abstractNumId w:val="18"/>
  </w:num>
  <w:num w:numId="18">
    <w:abstractNumId w:val="28"/>
  </w:num>
  <w:num w:numId="19">
    <w:abstractNumId w:val="7"/>
  </w:num>
  <w:num w:numId="20">
    <w:abstractNumId w:val="19"/>
  </w:num>
  <w:num w:numId="21">
    <w:abstractNumId w:val="6"/>
  </w:num>
  <w:num w:numId="22">
    <w:abstractNumId w:val="10"/>
  </w:num>
  <w:num w:numId="23">
    <w:abstractNumId w:val="27"/>
  </w:num>
  <w:num w:numId="24">
    <w:abstractNumId w:val="1"/>
  </w:num>
  <w:num w:numId="25">
    <w:abstractNumId w:val="25"/>
  </w:num>
  <w:num w:numId="26">
    <w:abstractNumId w:val="3"/>
  </w:num>
  <w:num w:numId="27">
    <w:abstractNumId w:val="15"/>
  </w:num>
  <w:num w:numId="28">
    <w:abstractNumId w:val="8"/>
  </w:num>
  <w:num w:numId="29">
    <w:abstractNumId w:val="16"/>
  </w:num>
  <w:num w:numId="30">
    <w:abstractNumId w:val="30"/>
  </w:num>
  <w:num w:numId="31">
    <w:abstractNumId w:val="23"/>
  </w:num>
  <w:num w:numId="32">
    <w:abstractNumId w:val="24"/>
  </w:num>
  <w:num w:numId="33">
    <w:abstractNumId w:val="9"/>
  </w:num>
  <w:num w:numId="34">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ED"/>
    <w:rsid w:val="0000010C"/>
    <w:rsid w:val="00000370"/>
    <w:rsid w:val="000008A7"/>
    <w:rsid w:val="00000A9E"/>
    <w:rsid w:val="00000FF8"/>
    <w:rsid w:val="000017C3"/>
    <w:rsid w:val="0000223A"/>
    <w:rsid w:val="00002D1E"/>
    <w:rsid w:val="00002E00"/>
    <w:rsid w:val="00003D04"/>
    <w:rsid w:val="0000596F"/>
    <w:rsid w:val="0000768A"/>
    <w:rsid w:val="00007864"/>
    <w:rsid w:val="000101E3"/>
    <w:rsid w:val="00012E14"/>
    <w:rsid w:val="0001433D"/>
    <w:rsid w:val="0001452A"/>
    <w:rsid w:val="000163C0"/>
    <w:rsid w:val="00020997"/>
    <w:rsid w:val="00020CED"/>
    <w:rsid w:val="00020E5D"/>
    <w:rsid w:val="00020FC9"/>
    <w:rsid w:val="00022E34"/>
    <w:rsid w:val="000234FD"/>
    <w:rsid w:val="00023883"/>
    <w:rsid w:val="000244BB"/>
    <w:rsid w:val="000253CD"/>
    <w:rsid w:val="00025E3E"/>
    <w:rsid w:val="00027931"/>
    <w:rsid w:val="00030E51"/>
    <w:rsid w:val="0003144E"/>
    <w:rsid w:val="00031634"/>
    <w:rsid w:val="00031685"/>
    <w:rsid w:val="000323F2"/>
    <w:rsid w:val="0003242E"/>
    <w:rsid w:val="00032DEE"/>
    <w:rsid w:val="00033659"/>
    <w:rsid w:val="000338FD"/>
    <w:rsid w:val="00034183"/>
    <w:rsid w:val="00034BD6"/>
    <w:rsid w:val="00036108"/>
    <w:rsid w:val="000361BF"/>
    <w:rsid w:val="00036974"/>
    <w:rsid w:val="0003707A"/>
    <w:rsid w:val="00040C8C"/>
    <w:rsid w:val="00041C3C"/>
    <w:rsid w:val="00041D27"/>
    <w:rsid w:val="000426E7"/>
    <w:rsid w:val="00042CB4"/>
    <w:rsid w:val="000430FA"/>
    <w:rsid w:val="000433D9"/>
    <w:rsid w:val="000438E2"/>
    <w:rsid w:val="00043F5A"/>
    <w:rsid w:val="0004641D"/>
    <w:rsid w:val="0004681B"/>
    <w:rsid w:val="00050D65"/>
    <w:rsid w:val="000514F6"/>
    <w:rsid w:val="000514F8"/>
    <w:rsid w:val="00052E36"/>
    <w:rsid w:val="00053D48"/>
    <w:rsid w:val="000543BE"/>
    <w:rsid w:val="00054558"/>
    <w:rsid w:val="000569D1"/>
    <w:rsid w:val="000572D4"/>
    <w:rsid w:val="000578FA"/>
    <w:rsid w:val="00060359"/>
    <w:rsid w:val="000608FA"/>
    <w:rsid w:val="0006099E"/>
    <w:rsid w:val="000612B7"/>
    <w:rsid w:val="00061F74"/>
    <w:rsid w:val="0006204D"/>
    <w:rsid w:val="00063444"/>
    <w:rsid w:val="000641DE"/>
    <w:rsid w:val="000652F4"/>
    <w:rsid w:val="0006573E"/>
    <w:rsid w:val="00065CC8"/>
    <w:rsid w:val="0006727E"/>
    <w:rsid w:val="00067D8E"/>
    <w:rsid w:val="00067E2A"/>
    <w:rsid w:val="00071532"/>
    <w:rsid w:val="000715B8"/>
    <w:rsid w:val="00072128"/>
    <w:rsid w:val="0007235F"/>
    <w:rsid w:val="00075582"/>
    <w:rsid w:val="00075897"/>
    <w:rsid w:val="00075E93"/>
    <w:rsid w:val="00076357"/>
    <w:rsid w:val="00076A97"/>
    <w:rsid w:val="00081A66"/>
    <w:rsid w:val="000829A1"/>
    <w:rsid w:val="000833B5"/>
    <w:rsid w:val="000835AA"/>
    <w:rsid w:val="00084491"/>
    <w:rsid w:val="00090B8E"/>
    <w:rsid w:val="00090BA2"/>
    <w:rsid w:val="00090D21"/>
    <w:rsid w:val="000910E8"/>
    <w:rsid w:val="00092555"/>
    <w:rsid w:val="0009266D"/>
    <w:rsid w:val="00092A52"/>
    <w:rsid w:val="00093B1B"/>
    <w:rsid w:val="00093DB7"/>
    <w:rsid w:val="000959DD"/>
    <w:rsid w:val="00097B13"/>
    <w:rsid w:val="000A064F"/>
    <w:rsid w:val="000A0EF8"/>
    <w:rsid w:val="000A19A7"/>
    <w:rsid w:val="000A1C66"/>
    <w:rsid w:val="000A2A30"/>
    <w:rsid w:val="000A2CD6"/>
    <w:rsid w:val="000A3012"/>
    <w:rsid w:val="000A315B"/>
    <w:rsid w:val="000A4122"/>
    <w:rsid w:val="000A50A6"/>
    <w:rsid w:val="000A537C"/>
    <w:rsid w:val="000A5FB8"/>
    <w:rsid w:val="000A64A1"/>
    <w:rsid w:val="000A6F04"/>
    <w:rsid w:val="000A786F"/>
    <w:rsid w:val="000B001E"/>
    <w:rsid w:val="000B0434"/>
    <w:rsid w:val="000B3BBB"/>
    <w:rsid w:val="000B418A"/>
    <w:rsid w:val="000B5BD5"/>
    <w:rsid w:val="000B65D4"/>
    <w:rsid w:val="000B6C58"/>
    <w:rsid w:val="000B6FBF"/>
    <w:rsid w:val="000C052A"/>
    <w:rsid w:val="000C1227"/>
    <w:rsid w:val="000C181A"/>
    <w:rsid w:val="000C1CA3"/>
    <w:rsid w:val="000C20BE"/>
    <w:rsid w:val="000C3DDC"/>
    <w:rsid w:val="000C3DEB"/>
    <w:rsid w:val="000C4E65"/>
    <w:rsid w:val="000C5CBE"/>
    <w:rsid w:val="000C5EF7"/>
    <w:rsid w:val="000C64C7"/>
    <w:rsid w:val="000C67F5"/>
    <w:rsid w:val="000D0DAE"/>
    <w:rsid w:val="000D487A"/>
    <w:rsid w:val="000D4F01"/>
    <w:rsid w:val="000D5BF4"/>
    <w:rsid w:val="000D742F"/>
    <w:rsid w:val="000E0D65"/>
    <w:rsid w:val="000E193D"/>
    <w:rsid w:val="000E21A3"/>
    <w:rsid w:val="000E3A9A"/>
    <w:rsid w:val="000E48B3"/>
    <w:rsid w:val="000E4FF0"/>
    <w:rsid w:val="000E5212"/>
    <w:rsid w:val="000E5AC8"/>
    <w:rsid w:val="000E7EF3"/>
    <w:rsid w:val="000F0BEC"/>
    <w:rsid w:val="000F23BE"/>
    <w:rsid w:val="000F28B4"/>
    <w:rsid w:val="000F2CAC"/>
    <w:rsid w:val="000F496A"/>
    <w:rsid w:val="000F5602"/>
    <w:rsid w:val="000F5D46"/>
    <w:rsid w:val="000F62F4"/>
    <w:rsid w:val="000F64FB"/>
    <w:rsid w:val="001000C7"/>
    <w:rsid w:val="00103796"/>
    <w:rsid w:val="00104422"/>
    <w:rsid w:val="0010462E"/>
    <w:rsid w:val="00104B0B"/>
    <w:rsid w:val="00104D82"/>
    <w:rsid w:val="00105CDD"/>
    <w:rsid w:val="0010670F"/>
    <w:rsid w:val="00106857"/>
    <w:rsid w:val="0011067E"/>
    <w:rsid w:val="001106BC"/>
    <w:rsid w:val="00111537"/>
    <w:rsid w:val="0011168F"/>
    <w:rsid w:val="00111A9E"/>
    <w:rsid w:val="00111E39"/>
    <w:rsid w:val="00111EA6"/>
    <w:rsid w:val="00111FE7"/>
    <w:rsid w:val="00114D06"/>
    <w:rsid w:val="00115A70"/>
    <w:rsid w:val="00117C9D"/>
    <w:rsid w:val="00120C9F"/>
    <w:rsid w:val="00121D08"/>
    <w:rsid w:val="00121FF6"/>
    <w:rsid w:val="00122924"/>
    <w:rsid w:val="00122CEC"/>
    <w:rsid w:val="00124D3F"/>
    <w:rsid w:val="00124E7C"/>
    <w:rsid w:val="0012546B"/>
    <w:rsid w:val="00125A92"/>
    <w:rsid w:val="00127B81"/>
    <w:rsid w:val="00127EF0"/>
    <w:rsid w:val="001301F5"/>
    <w:rsid w:val="0013049E"/>
    <w:rsid w:val="00130F2D"/>
    <w:rsid w:val="0013174D"/>
    <w:rsid w:val="00133023"/>
    <w:rsid w:val="00133664"/>
    <w:rsid w:val="00134B75"/>
    <w:rsid w:val="00134FAA"/>
    <w:rsid w:val="00135FD5"/>
    <w:rsid w:val="00136829"/>
    <w:rsid w:val="00136C77"/>
    <w:rsid w:val="001370FB"/>
    <w:rsid w:val="001406C4"/>
    <w:rsid w:val="00141008"/>
    <w:rsid w:val="00141DA1"/>
    <w:rsid w:val="00142F87"/>
    <w:rsid w:val="00144ED8"/>
    <w:rsid w:val="001454C2"/>
    <w:rsid w:val="00146C22"/>
    <w:rsid w:val="0014736C"/>
    <w:rsid w:val="00150043"/>
    <w:rsid w:val="00150B7C"/>
    <w:rsid w:val="00151605"/>
    <w:rsid w:val="00153897"/>
    <w:rsid w:val="001555C1"/>
    <w:rsid w:val="00155A32"/>
    <w:rsid w:val="001569D1"/>
    <w:rsid w:val="00156B5C"/>
    <w:rsid w:val="0015777A"/>
    <w:rsid w:val="00157EA1"/>
    <w:rsid w:val="001615C0"/>
    <w:rsid w:val="001621F2"/>
    <w:rsid w:val="0016239F"/>
    <w:rsid w:val="00162A49"/>
    <w:rsid w:val="00162BF0"/>
    <w:rsid w:val="00164305"/>
    <w:rsid w:val="00165711"/>
    <w:rsid w:val="001666CC"/>
    <w:rsid w:val="001669B8"/>
    <w:rsid w:val="001678B8"/>
    <w:rsid w:val="00171982"/>
    <w:rsid w:val="00171A1A"/>
    <w:rsid w:val="00171E5B"/>
    <w:rsid w:val="0017251D"/>
    <w:rsid w:val="00172D54"/>
    <w:rsid w:val="00173082"/>
    <w:rsid w:val="001731E5"/>
    <w:rsid w:val="00175310"/>
    <w:rsid w:val="00180D7B"/>
    <w:rsid w:val="00180EA9"/>
    <w:rsid w:val="0018171C"/>
    <w:rsid w:val="001826A8"/>
    <w:rsid w:val="0018332A"/>
    <w:rsid w:val="00183D51"/>
    <w:rsid w:val="00184443"/>
    <w:rsid w:val="00184731"/>
    <w:rsid w:val="00184B02"/>
    <w:rsid w:val="00185051"/>
    <w:rsid w:val="00185542"/>
    <w:rsid w:val="0018574F"/>
    <w:rsid w:val="0018637D"/>
    <w:rsid w:val="0018679B"/>
    <w:rsid w:val="001869A3"/>
    <w:rsid w:val="00186CE7"/>
    <w:rsid w:val="00187A63"/>
    <w:rsid w:val="00190772"/>
    <w:rsid w:val="00193595"/>
    <w:rsid w:val="0019451C"/>
    <w:rsid w:val="00194974"/>
    <w:rsid w:val="00194E95"/>
    <w:rsid w:val="00195C65"/>
    <w:rsid w:val="00197B30"/>
    <w:rsid w:val="001A00F1"/>
    <w:rsid w:val="001A02FF"/>
    <w:rsid w:val="001A03E8"/>
    <w:rsid w:val="001A0E52"/>
    <w:rsid w:val="001A334C"/>
    <w:rsid w:val="001A42EA"/>
    <w:rsid w:val="001A4DE2"/>
    <w:rsid w:val="001A5020"/>
    <w:rsid w:val="001A544D"/>
    <w:rsid w:val="001A6226"/>
    <w:rsid w:val="001B03FB"/>
    <w:rsid w:val="001B0FE3"/>
    <w:rsid w:val="001B35C5"/>
    <w:rsid w:val="001B36B7"/>
    <w:rsid w:val="001B39C9"/>
    <w:rsid w:val="001B582A"/>
    <w:rsid w:val="001B5B3B"/>
    <w:rsid w:val="001B5C86"/>
    <w:rsid w:val="001B5EB4"/>
    <w:rsid w:val="001B6D53"/>
    <w:rsid w:val="001B7603"/>
    <w:rsid w:val="001B7A79"/>
    <w:rsid w:val="001C06B4"/>
    <w:rsid w:val="001C2850"/>
    <w:rsid w:val="001C2E78"/>
    <w:rsid w:val="001C2E9A"/>
    <w:rsid w:val="001C34E7"/>
    <w:rsid w:val="001C3AE7"/>
    <w:rsid w:val="001C4B6F"/>
    <w:rsid w:val="001C4FBC"/>
    <w:rsid w:val="001C5B46"/>
    <w:rsid w:val="001C5BEA"/>
    <w:rsid w:val="001C5DE8"/>
    <w:rsid w:val="001C5E3A"/>
    <w:rsid w:val="001C63F0"/>
    <w:rsid w:val="001C7F36"/>
    <w:rsid w:val="001D0246"/>
    <w:rsid w:val="001D0C20"/>
    <w:rsid w:val="001D0FA4"/>
    <w:rsid w:val="001D2C9E"/>
    <w:rsid w:val="001D30D9"/>
    <w:rsid w:val="001D3E5E"/>
    <w:rsid w:val="001D4D56"/>
    <w:rsid w:val="001D55CF"/>
    <w:rsid w:val="001D58CA"/>
    <w:rsid w:val="001D60B5"/>
    <w:rsid w:val="001D663E"/>
    <w:rsid w:val="001D682A"/>
    <w:rsid w:val="001D6952"/>
    <w:rsid w:val="001D6BFA"/>
    <w:rsid w:val="001D6F00"/>
    <w:rsid w:val="001E011D"/>
    <w:rsid w:val="001E081F"/>
    <w:rsid w:val="001E0D22"/>
    <w:rsid w:val="001E118C"/>
    <w:rsid w:val="001E13DD"/>
    <w:rsid w:val="001E1515"/>
    <w:rsid w:val="001E29B6"/>
    <w:rsid w:val="001E2E50"/>
    <w:rsid w:val="001E4DD4"/>
    <w:rsid w:val="001E6DEA"/>
    <w:rsid w:val="001E7139"/>
    <w:rsid w:val="001E73AA"/>
    <w:rsid w:val="001F046E"/>
    <w:rsid w:val="001F1492"/>
    <w:rsid w:val="001F176F"/>
    <w:rsid w:val="001F35D6"/>
    <w:rsid w:val="001F44A6"/>
    <w:rsid w:val="001F4DBC"/>
    <w:rsid w:val="001F51E0"/>
    <w:rsid w:val="001F5E51"/>
    <w:rsid w:val="001F6620"/>
    <w:rsid w:val="001F6A3B"/>
    <w:rsid w:val="001F744E"/>
    <w:rsid w:val="00200427"/>
    <w:rsid w:val="00200BC1"/>
    <w:rsid w:val="0020141A"/>
    <w:rsid w:val="0020240D"/>
    <w:rsid w:val="00205C66"/>
    <w:rsid w:val="00206A2E"/>
    <w:rsid w:val="002075D8"/>
    <w:rsid w:val="002075E7"/>
    <w:rsid w:val="00210D52"/>
    <w:rsid w:val="00210E19"/>
    <w:rsid w:val="00210FCB"/>
    <w:rsid w:val="00213B3F"/>
    <w:rsid w:val="00214036"/>
    <w:rsid w:val="00214231"/>
    <w:rsid w:val="00217B77"/>
    <w:rsid w:val="00217BF9"/>
    <w:rsid w:val="002200AF"/>
    <w:rsid w:val="002203DB"/>
    <w:rsid w:val="00221762"/>
    <w:rsid w:val="00221D59"/>
    <w:rsid w:val="00223284"/>
    <w:rsid w:val="00223992"/>
    <w:rsid w:val="0022691C"/>
    <w:rsid w:val="00226F33"/>
    <w:rsid w:val="0022745F"/>
    <w:rsid w:val="00227CB5"/>
    <w:rsid w:val="00230413"/>
    <w:rsid w:val="002306F5"/>
    <w:rsid w:val="00230D9F"/>
    <w:rsid w:val="00231512"/>
    <w:rsid w:val="00231FCB"/>
    <w:rsid w:val="002335A1"/>
    <w:rsid w:val="00233F6A"/>
    <w:rsid w:val="002340E0"/>
    <w:rsid w:val="00234A8F"/>
    <w:rsid w:val="0023537F"/>
    <w:rsid w:val="00236273"/>
    <w:rsid w:val="002362B8"/>
    <w:rsid w:val="0023654F"/>
    <w:rsid w:val="002403C7"/>
    <w:rsid w:val="00241752"/>
    <w:rsid w:val="00241F35"/>
    <w:rsid w:val="00242199"/>
    <w:rsid w:val="00246CA5"/>
    <w:rsid w:val="00250986"/>
    <w:rsid w:val="00251577"/>
    <w:rsid w:val="00251699"/>
    <w:rsid w:val="00252643"/>
    <w:rsid w:val="002534CC"/>
    <w:rsid w:val="00253D74"/>
    <w:rsid w:val="0025441F"/>
    <w:rsid w:val="00256314"/>
    <w:rsid w:val="00257335"/>
    <w:rsid w:val="002578D3"/>
    <w:rsid w:val="00257EED"/>
    <w:rsid w:val="0026043E"/>
    <w:rsid w:val="00263021"/>
    <w:rsid w:val="00263954"/>
    <w:rsid w:val="00263B6C"/>
    <w:rsid w:val="0026458E"/>
    <w:rsid w:val="00264FC5"/>
    <w:rsid w:val="00265E76"/>
    <w:rsid w:val="00266081"/>
    <w:rsid w:val="00266085"/>
    <w:rsid w:val="0026764E"/>
    <w:rsid w:val="00270BF3"/>
    <w:rsid w:val="00271268"/>
    <w:rsid w:val="002712C6"/>
    <w:rsid w:val="00274470"/>
    <w:rsid w:val="002748F7"/>
    <w:rsid w:val="002753A2"/>
    <w:rsid w:val="00282DDE"/>
    <w:rsid w:val="00283E4F"/>
    <w:rsid w:val="002856B9"/>
    <w:rsid w:val="002861C5"/>
    <w:rsid w:val="00286CFA"/>
    <w:rsid w:val="002874AE"/>
    <w:rsid w:val="00287718"/>
    <w:rsid w:val="00290343"/>
    <w:rsid w:val="00290B5E"/>
    <w:rsid w:val="00292F25"/>
    <w:rsid w:val="002937DF"/>
    <w:rsid w:val="00293BCA"/>
    <w:rsid w:val="002944F7"/>
    <w:rsid w:val="002946E1"/>
    <w:rsid w:val="00296FF0"/>
    <w:rsid w:val="00297BE5"/>
    <w:rsid w:val="00297E1F"/>
    <w:rsid w:val="002A05C6"/>
    <w:rsid w:val="002A0862"/>
    <w:rsid w:val="002A08DA"/>
    <w:rsid w:val="002A306A"/>
    <w:rsid w:val="002A3B46"/>
    <w:rsid w:val="002A5AB1"/>
    <w:rsid w:val="002B13A3"/>
    <w:rsid w:val="002B17EB"/>
    <w:rsid w:val="002B1A81"/>
    <w:rsid w:val="002B224F"/>
    <w:rsid w:val="002B33B1"/>
    <w:rsid w:val="002B3E74"/>
    <w:rsid w:val="002B3F53"/>
    <w:rsid w:val="002B3FE9"/>
    <w:rsid w:val="002B461B"/>
    <w:rsid w:val="002B582F"/>
    <w:rsid w:val="002B68BE"/>
    <w:rsid w:val="002C0002"/>
    <w:rsid w:val="002C095F"/>
    <w:rsid w:val="002C1B45"/>
    <w:rsid w:val="002C217E"/>
    <w:rsid w:val="002C2A0D"/>
    <w:rsid w:val="002C2E95"/>
    <w:rsid w:val="002C3AC9"/>
    <w:rsid w:val="002C4C4C"/>
    <w:rsid w:val="002C4D0A"/>
    <w:rsid w:val="002C572B"/>
    <w:rsid w:val="002C7722"/>
    <w:rsid w:val="002C782E"/>
    <w:rsid w:val="002C7FA4"/>
    <w:rsid w:val="002D1187"/>
    <w:rsid w:val="002D15E0"/>
    <w:rsid w:val="002D2B35"/>
    <w:rsid w:val="002D39FE"/>
    <w:rsid w:val="002D4E72"/>
    <w:rsid w:val="002D500B"/>
    <w:rsid w:val="002D52C7"/>
    <w:rsid w:val="002D5348"/>
    <w:rsid w:val="002D668E"/>
    <w:rsid w:val="002D699B"/>
    <w:rsid w:val="002D6AFC"/>
    <w:rsid w:val="002D7491"/>
    <w:rsid w:val="002E1613"/>
    <w:rsid w:val="002E3162"/>
    <w:rsid w:val="002E4C40"/>
    <w:rsid w:val="002E55D9"/>
    <w:rsid w:val="002E5792"/>
    <w:rsid w:val="002E6836"/>
    <w:rsid w:val="002E68FE"/>
    <w:rsid w:val="002E7558"/>
    <w:rsid w:val="002F3515"/>
    <w:rsid w:val="002F461F"/>
    <w:rsid w:val="002F4CA4"/>
    <w:rsid w:val="002F4D9C"/>
    <w:rsid w:val="002F6C87"/>
    <w:rsid w:val="00300636"/>
    <w:rsid w:val="00300953"/>
    <w:rsid w:val="00301B35"/>
    <w:rsid w:val="00303704"/>
    <w:rsid w:val="00304320"/>
    <w:rsid w:val="00304C8D"/>
    <w:rsid w:val="00305044"/>
    <w:rsid w:val="0031002A"/>
    <w:rsid w:val="00310EBE"/>
    <w:rsid w:val="003115AA"/>
    <w:rsid w:val="00311651"/>
    <w:rsid w:val="00311983"/>
    <w:rsid w:val="003122AF"/>
    <w:rsid w:val="0031308D"/>
    <w:rsid w:val="0031315C"/>
    <w:rsid w:val="003137E7"/>
    <w:rsid w:val="003138FE"/>
    <w:rsid w:val="00316087"/>
    <w:rsid w:val="00320006"/>
    <w:rsid w:val="003207B0"/>
    <w:rsid w:val="0032119F"/>
    <w:rsid w:val="003216AA"/>
    <w:rsid w:val="00323C78"/>
    <w:rsid w:val="00323E3D"/>
    <w:rsid w:val="00323FC1"/>
    <w:rsid w:val="0032456D"/>
    <w:rsid w:val="003257D1"/>
    <w:rsid w:val="00326A15"/>
    <w:rsid w:val="00326E04"/>
    <w:rsid w:val="003302CF"/>
    <w:rsid w:val="00332283"/>
    <w:rsid w:val="0033387D"/>
    <w:rsid w:val="003347D1"/>
    <w:rsid w:val="003353A6"/>
    <w:rsid w:val="00336BA0"/>
    <w:rsid w:val="00336E28"/>
    <w:rsid w:val="003370BF"/>
    <w:rsid w:val="00337308"/>
    <w:rsid w:val="0033748A"/>
    <w:rsid w:val="003415DB"/>
    <w:rsid w:val="0034274F"/>
    <w:rsid w:val="00343907"/>
    <w:rsid w:val="00343E45"/>
    <w:rsid w:val="003440F6"/>
    <w:rsid w:val="00345F52"/>
    <w:rsid w:val="00346811"/>
    <w:rsid w:val="00346939"/>
    <w:rsid w:val="00346D58"/>
    <w:rsid w:val="003470C1"/>
    <w:rsid w:val="0034753D"/>
    <w:rsid w:val="00347CDB"/>
    <w:rsid w:val="00347D25"/>
    <w:rsid w:val="00351132"/>
    <w:rsid w:val="00351398"/>
    <w:rsid w:val="003518DA"/>
    <w:rsid w:val="00351A56"/>
    <w:rsid w:val="00352092"/>
    <w:rsid w:val="0035221B"/>
    <w:rsid w:val="0035285A"/>
    <w:rsid w:val="00353865"/>
    <w:rsid w:val="00353920"/>
    <w:rsid w:val="00354173"/>
    <w:rsid w:val="003542AA"/>
    <w:rsid w:val="00354931"/>
    <w:rsid w:val="003555C4"/>
    <w:rsid w:val="00356B8E"/>
    <w:rsid w:val="0035727B"/>
    <w:rsid w:val="00357938"/>
    <w:rsid w:val="0035797C"/>
    <w:rsid w:val="003604EB"/>
    <w:rsid w:val="00361544"/>
    <w:rsid w:val="00363934"/>
    <w:rsid w:val="00363DB9"/>
    <w:rsid w:val="00364080"/>
    <w:rsid w:val="00364F94"/>
    <w:rsid w:val="00370434"/>
    <w:rsid w:val="003711C6"/>
    <w:rsid w:val="00371C08"/>
    <w:rsid w:val="0037222C"/>
    <w:rsid w:val="00373174"/>
    <w:rsid w:val="003739AA"/>
    <w:rsid w:val="00375491"/>
    <w:rsid w:val="00375CD1"/>
    <w:rsid w:val="00377798"/>
    <w:rsid w:val="00377CFB"/>
    <w:rsid w:val="00377ECF"/>
    <w:rsid w:val="00380250"/>
    <w:rsid w:val="003808A4"/>
    <w:rsid w:val="00381636"/>
    <w:rsid w:val="003819E0"/>
    <w:rsid w:val="00382AE2"/>
    <w:rsid w:val="00383860"/>
    <w:rsid w:val="00383FEC"/>
    <w:rsid w:val="00386F5A"/>
    <w:rsid w:val="00387886"/>
    <w:rsid w:val="00387934"/>
    <w:rsid w:val="00391060"/>
    <w:rsid w:val="00392751"/>
    <w:rsid w:val="00392B5E"/>
    <w:rsid w:val="00393426"/>
    <w:rsid w:val="003939D1"/>
    <w:rsid w:val="00394622"/>
    <w:rsid w:val="00395B69"/>
    <w:rsid w:val="0039669C"/>
    <w:rsid w:val="00396D96"/>
    <w:rsid w:val="003A000E"/>
    <w:rsid w:val="003A0651"/>
    <w:rsid w:val="003A0A4E"/>
    <w:rsid w:val="003A1B2E"/>
    <w:rsid w:val="003A31CF"/>
    <w:rsid w:val="003A4607"/>
    <w:rsid w:val="003A4A6F"/>
    <w:rsid w:val="003A6B71"/>
    <w:rsid w:val="003A72C0"/>
    <w:rsid w:val="003A7A1E"/>
    <w:rsid w:val="003B0184"/>
    <w:rsid w:val="003B1F9B"/>
    <w:rsid w:val="003B2570"/>
    <w:rsid w:val="003B2892"/>
    <w:rsid w:val="003B317C"/>
    <w:rsid w:val="003B3663"/>
    <w:rsid w:val="003B3980"/>
    <w:rsid w:val="003B3F7D"/>
    <w:rsid w:val="003B455A"/>
    <w:rsid w:val="003B4CAC"/>
    <w:rsid w:val="003B5068"/>
    <w:rsid w:val="003B51E8"/>
    <w:rsid w:val="003B6671"/>
    <w:rsid w:val="003B6C77"/>
    <w:rsid w:val="003C0381"/>
    <w:rsid w:val="003C0943"/>
    <w:rsid w:val="003C1885"/>
    <w:rsid w:val="003C34EE"/>
    <w:rsid w:val="003C43AB"/>
    <w:rsid w:val="003C46D5"/>
    <w:rsid w:val="003C4812"/>
    <w:rsid w:val="003C4822"/>
    <w:rsid w:val="003C49F3"/>
    <w:rsid w:val="003C4A72"/>
    <w:rsid w:val="003C5F1D"/>
    <w:rsid w:val="003C7BC8"/>
    <w:rsid w:val="003D1649"/>
    <w:rsid w:val="003D260B"/>
    <w:rsid w:val="003D2CFA"/>
    <w:rsid w:val="003D30C5"/>
    <w:rsid w:val="003D390E"/>
    <w:rsid w:val="003D3D61"/>
    <w:rsid w:val="003D4402"/>
    <w:rsid w:val="003D4AF8"/>
    <w:rsid w:val="003D6D31"/>
    <w:rsid w:val="003D76C1"/>
    <w:rsid w:val="003D7D20"/>
    <w:rsid w:val="003D7FAA"/>
    <w:rsid w:val="003E011C"/>
    <w:rsid w:val="003E0C7C"/>
    <w:rsid w:val="003E0FF0"/>
    <w:rsid w:val="003E265A"/>
    <w:rsid w:val="003E2C66"/>
    <w:rsid w:val="003E3317"/>
    <w:rsid w:val="003E393B"/>
    <w:rsid w:val="003E4816"/>
    <w:rsid w:val="003E5AC9"/>
    <w:rsid w:val="003E5DE8"/>
    <w:rsid w:val="003F035A"/>
    <w:rsid w:val="003F107A"/>
    <w:rsid w:val="003F1BBA"/>
    <w:rsid w:val="003F28A3"/>
    <w:rsid w:val="003F2ACB"/>
    <w:rsid w:val="003F4335"/>
    <w:rsid w:val="003F5919"/>
    <w:rsid w:val="003F6CE9"/>
    <w:rsid w:val="003F74A2"/>
    <w:rsid w:val="003F7F81"/>
    <w:rsid w:val="004003A0"/>
    <w:rsid w:val="00401B2D"/>
    <w:rsid w:val="00403BFA"/>
    <w:rsid w:val="00404927"/>
    <w:rsid w:val="00404B97"/>
    <w:rsid w:val="00404D36"/>
    <w:rsid w:val="00404DF0"/>
    <w:rsid w:val="0041076E"/>
    <w:rsid w:val="0041081E"/>
    <w:rsid w:val="004124F9"/>
    <w:rsid w:val="00414829"/>
    <w:rsid w:val="00414B39"/>
    <w:rsid w:val="00415186"/>
    <w:rsid w:val="00416A58"/>
    <w:rsid w:val="00417598"/>
    <w:rsid w:val="00420176"/>
    <w:rsid w:val="0042059D"/>
    <w:rsid w:val="0042072A"/>
    <w:rsid w:val="00421732"/>
    <w:rsid w:val="00421C91"/>
    <w:rsid w:val="00423355"/>
    <w:rsid w:val="0042433E"/>
    <w:rsid w:val="004249CA"/>
    <w:rsid w:val="00424E99"/>
    <w:rsid w:val="00425D0A"/>
    <w:rsid w:val="0042725D"/>
    <w:rsid w:val="00427CA4"/>
    <w:rsid w:val="00431395"/>
    <w:rsid w:val="004329CC"/>
    <w:rsid w:val="00432BBB"/>
    <w:rsid w:val="00433C87"/>
    <w:rsid w:val="004348CD"/>
    <w:rsid w:val="00434E58"/>
    <w:rsid w:val="00435544"/>
    <w:rsid w:val="004355D3"/>
    <w:rsid w:val="0043611F"/>
    <w:rsid w:val="0043759C"/>
    <w:rsid w:val="00440D90"/>
    <w:rsid w:val="004423C0"/>
    <w:rsid w:val="00442B0A"/>
    <w:rsid w:val="00442C83"/>
    <w:rsid w:val="00443994"/>
    <w:rsid w:val="00443D1A"/>
    <w:rsid w:val="00446439"/>
    <w:rsid w:val="004469B0"/>
    <w:rsid w:val="00446B80"/>
    <w:rsid w:val="00451A39"/>
    <w:rsid w:val="00453FD2"/>
    <w:rsid w:val="00455DC1"/>
    <w:rsid w:val="0045740E"/>
    <w:rsid w:val="004576AB"/>
    <w:rsid w:val="00460191"/>
    <w:rsid w:val="00460FAA"/>
    <w:rsid w:val="004614DC"/>
    <w:rsid w:val="00462D1E"/>
    <w:rsid w:val="0046453B"/>
    <w:rsid w:val="00464A25"/>
    <w:rsid w:val="00464D81"/>
    <w:rsid w:val="004678DB"/>
    <w:rsid w:val="00470B96"/>
    <w:rsid w:val="00470EB6"/>
    <w:rsid w:val="00471CB8"/>
    <w:rsid w:val="00471E88"/>
    <w:rsid w:val="00472091"/>
    <w:rsid w:val="004725C0"/>
    <w:rsid w:val="00472927"/>
    <w:rsid w:val="004737BF"/>
    <w:rsid w:val="00473897"/>
    <w:rsid w:val="00474473"/>
    <w:rsid w:val="004746AA"/>
    <w:rsid w:val="00475207"/>
    <w:rsid w:val="004764B2"/>
    <w:rsid w:val="004769EE"/>
    <w:rsid w:val="00476ECE"/>
    <w:rsid w:val="0047741C"/>
    <w:rsid w:val="00477542"/>
    <w:rsid w:val="00481396"/>
    <w:rsid w:val="00481428"/>
    <w:rsid w:val="00482259"/>
    <w:rsid w:val="004825F1"/>
    <w:rsid w:val="004829A3"/>
    <w:rsid w:val="00483317"/>
    <w:rsid w:val="00483AE1"/>
    <w:rsid w:val="00484CF4"/>
    <w:rsid w:val="00485658"/>
    <w:rsid w:val="004864F4"/>
    <w:rsid w:val="00486ED4"/>
    <w:rsid w:val="004873DC"/>
    <w:rsid w:val="00487C8E"/>
    <w:rsid w:val="00490227"/>
    <w:rsid w:val="00490D17"/>
    <w:rsid w:val="00492A4C"/>
    <w:rsid w:val="0049347C"/>
    <w:rsid w:val="00494580"/>
    <w:rsid w:val="004950CD"/>
    <w:rsid w:val="004962CE"/>
    <w:rsid w:val="00496344"/>
    <w:rsid w:val="004A08AF"/>
    <w:rsid w:val="004A103E"/>
    <w:rsid w:val="004A22BA"/>
    <w:rsid w:val="004A4A8D"/>
    <w:rsid w:val="004A56EC"/>
    <w:rsid w:val="004A5B52"/>
    <w:rsid w:val="004A743B"/>
    <w:rsid w:val="004A79D1"/>
    <w:rsid w:val="004B0302"/>
    <w:rsid w:val="004B0834"/>
    <w:rsid w:val="004B0D8E"/>
    <w:rsid w:val="004B0E95"/>
    <w:rsid w:val="004B0FAA"/>
    <w:rsid w:val="004B13C0"/>
    <w:rsid w:val="004B20C0"/>
    <w:rsid w:val="004B2514"/>
    <w:rsid w:val="004B25EC"/>
    <w:rsid w:val="004B37FD"/>
    <w:rsid w:val="004B38A5"/>
    <w:rsid w:val="004B66B8"/>
    <w:rsid w:val="004C0EF3"/>
    <w:rsid w:val="004C201B"/>
    <w:rsid w:val="004C27EB"/>
    <w:rsid w:val="004C2A9B"/>
    <w:rsid w:val="004C4215"/>
    <w:rsid w:val="004C4806"/>
    <w:rsid w:val="004C57FB"/>
    <w:rsid w:val="004C5C23"/>
    <w:rsid w:val="004C5D9A"/>
    <w:rsid w:val="004C5E39"/>
    <w:rsid w:val="004C6B9D"/>
    <w:rsid w:val="004C6D0A"/>
    <w:rsid w:val="004D105D"/>
    <w:rsid w:val="004D18C1"/>
    <w:rsid w:val="004D2574"/>
    <w:rsid w:val="004D4933"/>
    <w:rsid w:val="004D53F4"/>
    <w:rsid w:val="004E04B3"/>
    <w:rsid w:val="004E0F1B"/>
    <w:rsid w:val="004E1401"/>
    <w:rsid w:val="004E1882"/>
    <w:rsid w:val="004E2563"/>
    <w:rsid w:val="004E25C7"/>
    <w:rsid w:val="004E2BDD"/>
    <w:rsid w:val="004E33EE"/>
    <w:rsid w:val="004E4D47"/>
    <w:rsid w:val="004E4FEA"/>
    <w:rsid w:val="004E566A"/>
    <w:rsid w:val="004E5CCE"/>
    <w:rsid w:val="004E5F69"/>
    <w:rsid w:val="004E6508"/>
    <w:rsid w:val="004E6B58"/>
    <w:rsid w:val="004F1E93"/>
    <w:rsid w:val="004F1FFA"/>
    <w:rsid w:val="004F36DA"/>
    <w:rsid w:val="004F4D8F"/>
    <w:rsid w:val="004F6339"/>
    <w:rsid w:val="004F6BD2"/>
    <w:rsid w:val="004F7FF6"/>
    <w:rsid w:val="00500166"/>
    <w:rsid w:val="00500305"/>
    <w:rsid w:val="00502796"/>
    <w:rsid w:val="005030F4"/>
    <w:rsid w:val="005033BB"/>
    <w:rsid w:val="00503B4A"/>
    <w:rsid w:val="00503B62"/>
    <w:rsid w:val="00504BBC"/>
    <w:rsid w:val="00505DA4"/>
    <w:rsid w:val="005108F5"/>
    <w:rsid w:val="005112D6"/>
    <w:rsid w:val="005141CE"/>
    <w:rsid w:val="00514915"/>
    <w:rsid w:val="0051532B"/>
    <w:rsid w:val="0051584F"/>
    <w:rsid w:val="00516792"/>
    <w:rsid w:val="00520932"/>
    <w:rsid w:val="00522111"/>
    <w:rsid w:val="00522464"/>
    <w:rsid w:val="00523B80"/>
    <w:rsid w:val="00524A14"/>
    <w:rsid w:val="0052639D"/>
    <w:rsid w:val="00527AF5"/>
    <w:rsid w:val="00527C8F"/>
    <w:rsid w:val="005317B8"/>
    <w:rsid w:val="005318A8"/>
    <w:rsid w:val="00531F0C"/>
    <w:rsid w:val="00532E88"/>
    <w:rsid w:val="005338BE"/>
    <w:rsid w:val="005342C8"/>
    <w:rsid w:val="0053706C"/>
    <w:rsid w:val="005420AF"/>
    <w:rsid w:val="00543053"/>
    <w:rsid w:val="00543077"/>
    <w:rsid w:val="0054450D"/>
    <w:rsid w:val="005447A7"/>
    <w:rsid w:val="00550BA8"/>
    <w:rsid w:val="00550EE6"/>
    <w:rsid w:val="00551FAE"/>
    <w:rsid w:val="005523AA"/>
    <w:rsid w:val="0055390B"/>
    <w:rsid w:val="0055406F"/>
    <w:rsid w:val="00554C10"/>
    <w:rsid w:val="00555A30"/>
    <w:rsid w:val="00555A65"/>
    <w:rsid w:val="00557B9E"/>
    <w:rsid w:val="00557BAC"/>
    <w:rsid w:val="00560ACD"/>
    <w:rsid w:val="00561972"/>
    <w:rsid w:val="00563473"/>
    <w:rsid w:val="0056530B"/>
    <w:rsid w:val="00566542"/>
    <w:rsid w:val="00567DA1"/>
    <w:rsid w:val="00570240"/>
    <w:rsid w:val="00572B26"/>
    <w:rsid w:val="00572DA9"/>
    <w:rsid w:val="00574BB8"/>
    <w:rsid w:val="005752DA"/>
    <w:rsid w:val="005754EB"/>
    <w:rsid w:val="005755EA"/>
    <w:rsid w:val="005759E7"/>
    <w:rsid w:val="00576526"/>
    <w:rsid w:val="005779A8"/>
    <w:rsid w:val="00577F60"/>
    <w:rsid w:val="00580AC0"/>
    <w:rsid w:val="00581631"/>
    <w:rsid w:val="00581D42"/>
    <w:rsid w:val="00583A6D"/>
    <w:rsid w:val="00585A10"/>
    <w:rsid w:val="00586024"/>
    <w:rsid w:val="00587018"/>
    <w:rsid w:val="00590BBA"/>
    <w:rsid w:val="005928A4"/>
    <w:rsid w:val="00592D3C"/>
    <w:rsid w:val="00592E33"/>
    <w:rsid w:val="00593318"/>
    <w:rsid w:val="00593E9E"/>
    <w:rsid w:val="00594EB8"/>
    <w:rsid w:val="00595580"/>
    <w:rsid w:val="00596775"/>
    <w:rsid w:val="00596BD0"/>
    <w:rsid w:val="005979DF"/>
    <w:rsid w:val="005A010F"/>
    <w:rsid w:val="005A081E"/>
    <w:rsid w:val="005A1342"/>
    <w:rsid w:val="005A1ACE"/>
    <w:rsid w:val="005A357B"/>
    <w:rsid w:val="005A35F6"/>
    <w:rsid w:val="005A408C"/>
    <w:rsid w:val="005A49B2"/>
    <w:rsid w:val="005A4CFB"/>
    <w:rsid w:val="005A5251"/>
    <w:rsid w:val="005A5B88"/>
    <w:rsid w:val="005A6D35"/>
    <w:rsid w:val="005B0DBE"/>
    <w:rsid w:val="005B110C"/>
    <w:rsid w:val="005B2EFA"/>
    <w:rsid w:val="005B33EE"/>
    <w:rsid w:val="005B3FC6"/>
    <w:rsid w:val="005B4741"/>
    <w:rsid w:val="005B6104"/>
    <w:rsid w:val="005B61F2"/>
    <w:rsid w:val="005B64D6"/>
    <w:rsid w:val="005B6FB9"/>
    <w:rsid w:val="005C00AA"/>
    <w:rsid w:val="005C2B09"/>
    <w:rsid w:val="005C3065"/>
    <w:rsid w:val="005C38CA"/>
    <w:rsid w:val="005C4EB5"/>
    <w:rsid w:val="005C543E"/>
    <w:rsid w:val="005C6B82"/>
    <w:rsid w:val="005C74B4"/>
    <w:rsid w:val="005C7F6D"/>
    <w:rsid w:val="005D0ACA"/>
    <w:rsid w:val="005D1919"/>
    <w:rsid w:val="005D29C1"/>
    <w:rsid w:val="005D2BE8"/>
    <w:rsid w:val="005D2E6A"/>
    <w:rsid w:val="005D5398"/>
    <w:rsid w:val="005D6001"/>
    <w:rsid w:val="005D6369"/>
    <w:rsid w:val="005D6D14"/>
    <w:rsid w:val="005D7279"/>
    <w:rsid w:val="005D7829"/>
    <w:rsid w:val="005E0D9C"/>
    <w:rsid w:val="005E109A"/>
    <w:rsid w:val="005E19EF"/>
    <w:rsid w:val="005E25C3"/>
    <w:rsid w:val="005E2BC0"/>
    <w:rsid w:val="005E2CCF"/>
    <w:rsid w:val="005E2FF8"/>
    <w:rsid w:val="005E31CC"/>
    <w:rsid w:val="005E59D8"/>
    <w:rsid w:val="005E6904"/>
    <w:rsid w:val="005E6D38"/>
    <w:rsid w:val="005E7F20"/>
    <w:rsid w:val="005F0824"/>
    <w:rsid w:val="005F24FE"/>
    <w:rsid w:val="005F39C3"/>
    <w:rsid w:val="005F44E4"/>
    <w:rsid w:val="005F47B3"/>
    <w:rsid w:val="005F4C0B"/>
    <w:rsid w:val="005F5536"/>
    <w:rsid w:val="005F6184"/>
    <w:rsid w:val="005F64EC"/>
    <w:rsid w:val="005F6584"/>
    <w:rsid w:val="005F740A"/>
    <w:rsid w:val="006007A6"/>
    <w:rsid w:val="0060094A"/>
    <w:rsid w:val="00601F12"/>
    <w:rsid w:val="006022C9"/>
    <w:rsid w:val="006029F4"/>
    <w:rsid w:val="00602FD3"/>
    <w:rsid w:val="00603E9C"/>
    <w:rsid w:val="006047AB"/>
    <w:rsid w:val="00605768"/>
    <w:rsid w:val="006060F6"/>
    <w:rsid w:val="006061D0"/>
    <w:rsid w:val="0061143B"/>
    <w:rsid w:val="00613BF7"/>
    <w:rsid w:val="00613C27"/>
    <w:rsid w:val="00615A9E"/>
    <w:rsid w:val="006160E1"/>
    <w:rsid w:val="006171A1"/>
    <w:rsid w:val="0061740A"/>
    <w:rsid w:val="0062022D"/>
    <w:rsid w:val="0062286E"/>
    <w:rsid w:val="00624C0C"/>
    <w:rsid w:val="00625397"/>
    <w:rsid w:val="006254A8"/>
    <w:rsid w:val="006261CA"/>
    <w:rsid w:val="0062771C"/>
    <w:rsid w:val="006301FA"/>
    <w:rsid w:val="00631956"/>
    <w:rsid w:val="00633CD5"/>
    <w:rsid w:val="00633FA6"/>
    <w:rsid w:val="00634EE2"/>
    <w:rsid w:val="00635D1F"/>
    <w:rsid w:val="00635F4F"/>
    <w:rsid w:val="0063608B"/>
    <w:rsid w:val="0063639E"/>
    <w:rsid w:val="00636C7A"/>
    <w:rsid w:val="006374C0"/>
    <w:rsid w:val="00637DBF"/>
    <w:rsid w:val="00642496"/>
    <w:rsid w:val="00643297"/>
    <w:rsid w:val="006436F1"/>
    <w:rsid w:val="00643D77"/>
    <w:rsid w:val="00644863"/>
    <w:rsid w:val="00646354"/>
    <w:rsid w:val="006464EA"/>
    <w:rsid w:val="00650307"/>
    <w:rsid w:val="006508CD"/>
    <w:rsid w:val="00650C55"/>
    <w:rsid w:val="00651694"/>
    <w:rsid w:val="00652443"/>
    <w:rsid w:val="006532AD"/>
    <w:rsid w:val="006533FA"/>
    <w:rsid w:val="00653F1E"/>
    <w:rsid w:val="00655459"/>
    <w:rsid w:val="00655A31"/>
    <w:rsid w:val="00656BB2"/>
    <w:rsid w:val="00657857"/>
    <w:rsid w:val="00661095"/>
    <w:rsid w:val="006625D7"/>
    <w:rsid w:val="00662657"/>
    <w:rsid w:val="0066268A"/>
    <w:rsid w:val="00664B56"/>
    <w:rsid w:val="00665042"/>
    <w:rsid w:val="00665282"/>
    <w:rsid w:val="00665EF0"/>
    <w:rsid w:val="006660D0"/>
    <w:rsid w:val="00666693"/>
    <w:rsid w:val="00666A8B"/>
    <w:rsid w:val="006671F7"/>
    <w:rsid w:val="0066743C"/>
    <w:rsid w:val="00667AB4"/>
    <w:rsid w:val="006706A8"/>
    <w:rsid w:val="006707B4"/>
    <w:rsid w:val="00672E48"/>
    <w:rsid w:val="00673462"/>
    <w:rsid w:val="006751D5"/>
    <w:rsid w:val="006751F7"/>
    <w:rsid w:val="00675285"/>
    <w:rsid w:val="006756B8"/>
    <w:rsid w:val="00675A47"/>
    <w:rsid w:val="0068097E"/>
    <w:rsid w:val="00680B1B"/>
    <w:rsid w:val="00682990"/>
    <w:rsid w:val="00683EBD"/>
    <w:rsid w:val="00684C65"/>
    <w:rsid w:val="00684FBF"/>
    <w:rsid w:val="0068555D"/>
    <w:rsid w:val="006859EC"/>
    <w:rsid w:val="00686316"/>
    <w:rsid w:val="00687192"/>
    <w:rsid w:val="00690361"/>
    <w:rsid w:val="006905FE"/>
    <w:rsid w:val="00690C30"/>
    <w:rsid w:val="00691288"/>
    <w:rsid w:val="00691D66"/>
    <w:rsid w:val="00692001"/>
    <w:rsid w:val="00693DDA"/>
    <w:rsid w:val="006A0FC9"/>
    <w:rsid w:val="006A303C"/>
    <w:rsid w:val="006A423F"/>
    <w:rsid w:val="006A4424"/>
    <w:rsid w:val="006A5504"/>
    <w:rsid w:val="006A6F05"/>
    <w:rsid w:val="006A7504"/>
    <w:rsid w:val="006B004D"/>
    <w:rsid w:val="006B045B"/>
    <w:rsid w:val="006B0AFF"/>
    <w:rsid w:val="006B2F7E"/>
    <w:rsid w:val="006B34A6"/>
    <w:rsid w:val="006B53B9"/>
    <w:rsid w:val="006B75B2"/>
    <w:rsid w:val="006C0027"/>
    <w:rsid w:val="006C1693"/>
    <w:rsid w:val="006C1B9B"/>
    <w:rsid w:val="006C20F0"/>
    <w:rsid w:val="006C354E"/>
    <w:rsid w:val="006C3EB9"/>
    <w:rsid w:val="006C462C"/>
    <w:rsid w:val="006C4BE0"/>
    <w:rsid w:val="006C7513"/>
    <w:rsid w:val="006D0AEB"/>
    <w:rsid w:val="006D1AA3"/>
    <w:rsid w:val="006D3550"/>
    <w:rsid w:val="006D4D14"/>
    <w:rsid w:val="006D550F"/>
    <w:rsid w:val="006D6274"/>
    <w:rsid w:val="006D674B"/>
    <w:rsid w:val="006D68C3"/>
    <w:rsid w:val="006D6E35"/>
    <w:rsid w:val="006D6F59"/>
    <w:rsid w:val="006D6F96"/>
    <w:rsid w:val="006D7179"/>
    <w:rsid w:val="006D7DDE"/>
    <w:rsid w:val="006E0369"/>
    <w:rsid w:val="006E109E"/>
    <w:rsid w:val="006E1FE5"/>
    <w:rsid w:val="006E2104"/>
    <w:rsid w:val="006E2476"/>
    <w:rsid w:val="006E5848"/>
    <w:rsid w:val="006E5F39"/>
    <w:rsid w:val="006E6163"/>
    <w:rsid w:val="006E688A"/>
    <w:rsid w:val="006E720F"/>
    <w:rsid w:val="006F061B"/>
    <w:rsid w:val="006F3D85"/>
    <w:rsid w:val="006F41D1"/>
    <w:rsid w:val="006F5A74"/>
    <w:rsid w:val="006F6BA7"/>
    <w:rsid w:val="007009E3"/>
    <w:rsid w:val="00700CAD"/>
    <w:rsid w:val="00702407"/>
    <w:rsid w:val="00702B63"/>
    <w:rsid w:val="00703479"/>
    <w:rsid w:val="007034D9"/>
    <w:rsid w:val="00703E99"/>
    <w:rsid w:val="00705D8E"/>
    <w:rsid w:val="00706CFC"/>
    <w:rsid w:val="0070764A"/>
    <w:rsid w:val="00707881"/>
    <w:rsid w:val="00707945"/>
    <w:rsid w:val="00711081"/>
    <w:rsid w:val="00711429"/>
    <w:rsid w:val="00711493"/>
    <w:rsid w:val="00711BFA"/>
    <w:rsid w:val="00711E8C"/>
    <w:rsid w:val="00713142"/>
    <w:rsid w:val="0071481B"/>
    <w:rsid w:val="007149C1"/>
    <w:rsid w:val="007158B4"/>
    <w:rsid w:val="007160D0"/>
    <w:rsid w:val="007215EC"/>
    <w:rsid w:val="00722523"/>
    <w:rsid w:val="00723122"/>
    <w:rsid w:val="0072480C"/>
    <w:rsid w:val="00724F21"/>
    <w:rsid w:val="00725199"/>
    <w:rsid w:val="0072524B"/>
    <w:rsid w:val="0072745B"/>
    <w:rsid w:val="007277AB"/>
    <w:rsid w:val="00730250"/>
    <w:rsid w:val="00730843"/>
    <w:rsid w:val="00731CEF"/>
    <w:rsid w:val="00732398"/>
    <w:rsid w:val="0073293E"/>
    <w:rsid w:val="00734803"/>
    <w:rsid w:val="00734840"/>
    <w:rsid w:val="007350ED"/>
    <w:rsid w:val="00735DF6"/>
    <w:rsid w:val="0074015F"/>
    <w:rsid w:val="007418CB"/>
    <w:rsid w:val="007430B6"/>
    <w:rsid w:val="007444CF"/>
    <w:rsid w:val="00744CD8"/>
    <w:rsid w:val="007457AF"/>
    <w:rsid w:val="007459E8"/>
    <w:rsid w:val="00746B48"/>
    <w:rsid w:val="00746D89"/>
    <w:rsid w:val="0074799D"/>
    <w:rsid w:val="00747C9A"/>
    <w:rsid w:val="00747F36"/>
    <w:rsid w:val="007511ED"/>
    <w:rsid w:val="00751EB0"/>
    <w:rsid w:val="00753425"/>
    <w:rsid w:val="00753A4F"/>
    <w:rsid w:val="00754B2E"/>
    <w:rsid w:val="00755C94"/>
    <w:rsid w:val="00755CF0"/>
    <w:rsid w:val="0075622D"/>
    <w:rsid w:val="007564DE"/>
    <w:rsid w:val="00756999"/>
    <w:rsid w:val="00757E0F"/>
    <w:rsid w:val="00757F6C"/>
    <w:rsid w:val="00760FED"/>
    <w:rsid w:val="00761A36"/>
    <w:rsid w:val="007629DD"/>
    <w:rsid w:val="00762C3A"/>
    <w:rsid w:val="00762F6E"/>
    <w:rsid w:val="00763A2A"/>
    <w:rsid w:val="0076584D"/>
    <w:rsid w:val="0076729D"/>
    <w:rsid w:val="00767FCD"/>
    <w:rsid w:val="007708E1"/>
    <w:rsid w:val="00771301"/>
    <w:rsid w:val="0077243A"/>
    <w:rsid w:val="00772690"/>
    <w:rsid w:val="0077290A"/>
    <w:rsid w:val="00772F56"/>
    <w:rsid w:val="00773A85"/>
    <w:rsid w:val="00773E8D"/>
    <w:rsid w:val="007753FE"/>
    <w:rsid w:val="00776F41"/>
    <w:rsid w:val="0078010C"/>
    <w:rsid w:val="00780CCA"/>
    <w:rsid w:val="007813A8"/>
    <w:rsid w:val="00782006"/>
    <w:rsid w:val="007828E1"/>
    <w:rsid w:val="00782DE5"/>
    <w:rsid w:val="00783AAA"/>
    <w:rsid w:val="00783BC3"/>
    <w:rsid w:val="00784296"/>
    <w:rsid w:val="00784D07"/>
    <w:rsid w:val="00786E5A"/>
    <w:rsid w:val="00790156"/>
    <w:rsid w:val="007901E1"/>
    <w:rsid w:val="0079148F"/>
    <w:rsid w:val="00792851"/>
    <w:rsid w:val="007935E1"/>
    <w:rsid w:val="00794051"/>
    <w:rsid w:val="007940B9"/>
    <w:rsid w:val="00794840"/>
    <w:rsid w:val="00795EB8"/>
    <w:rsid w:val="00796B12"/>
    <w:rsid w:val="00796BA2"/>
    <w:rsid w:val="00796EC2"/>
    <w:rsid w:val="00797993"/>
    <w:rsid w:val="00797E40"/>
    <w:rsid w:val="007A01A8"/>
    <w:rsid w:val="007A0974"/>
    <w:rsid w:val="007A0DAF"/>
    <w:rsid w:val="007A17CD"/>
    <w:rsid w:val="007A2075"/>
    <w:rsid w:val="007A33BF"/>
    <w:rsid w:val="007A4572"/>
    <w:rsid w:val="007A46FB"/>
    <w:rsid w:val="007A5794"/>
    <w:rsid w:val="007A579C"/>
    <w:rsid w:val="007A6001"/>
    <w:rsid w:val="007A6861"/>
    <w:rsid w:val="007A6F8A"/>
    <w:rsid w:val="007A7AA6"/>
    <w:rsid w:val="007B0298"/>
    <w:rsid w:val="007B0678"/>
    <w:rsid w:val="007B0708"/>
    <w:rsid w:val="007B4DE4"/>
    <w:rsid w:val="007B6308"/>
    <w:rsid w:val="007B71BF"/>
    <w:rsid w:val="007B79D3"/>
    <w:rsid w:val="007C0716"/>
    <w:rsid w:val="007C0C83"/>
    <w:rsid w:val="007C27A2"/>
    <w:rsid w:val="007C5628"/>
    <w:rsid w:val="007C639A"/>
    <w:rsid w:val="007C6EAD"/>
    <w:rsid w:val="007C7046"/>
    <w:rsid w:val="007D0330"/>
    <w:rsid w:val="007D0526"/>
    <w:rsid w:val="007D081E"/>
    <w:rsid w:val="007D0C74"/>
    <w:rsid w:val="007D11B0"/>
    <w:rsid w:val="007D2C7D"/>
    <w:rsid w:val="007D2F07"/>
    <w:rsid w:val="007D4AD4"/>
    <w:rsid w:val="007D4CA3"/>
    <w:rsid w:val="007D56EB"/>
    <w:rsid w:val="007D5AD0"/>
    <w:rsid w:val="007D5BA0"/>
    <w:rsid w:val="007D5BAE"/>
    <w:rsid w:val="007D6F9F"/>
    <w:rsid w:val="007D6FFB"/>
    <w:rsid w:val="007E02D7"/>
    <w:rsid w:val="007E037F"/>
    <w:rsid w:val="007E0783"/>
    <w:rsid w:val="007E1177"/>
    <w:rsid w:val="007E135B"/>
    <w:rsid w:val="007E394D"/>
    <w:rsid w:val="007E4689"/>
    <w:rsid w:val="007E48F7"/>
    <w:rsid w:val="007E67B5"/>
    <w:rsid w:val="007F03E5"/>
    <w:rsid w:val="007F1262"/>
    <w:rsid w:val="007F19F5"/>
    <w:rsid w:val="007F5109"/>
    <w:rsid w:val="00800159"/>
    <w:rsid w:val="00800F20"/>
    <w:rsid w:val="00802961"/>
    <w:rsid w:val="008042FB"/>
    <w:rsid w:val="008044BB"/>
    <w:rsid w:val="008046AB"/>
    <w:rsid w:val="00805D78"/>
    <w:rsid w:val="00806880"/>
    <w:rsid w:val="00806AF0"/>
    <w:rsid w:val="00807E93"/>
    <w:rsid w:val="0081130A"/>
    <w:rsid w:val="00811489"/>
    <w:rsid w:val="008116E5"/>
    <w:rsid w:val="00813E8A"/>
    <w:rsid w:val="00814CD8"/>
    <w:rsid w:val="00815107"/>
    <w:rsid w:val="00816053"/>
    <w:rsid w:val="0081639A"/>
    <w:rsid w:val="00817004"/>
    <w:rsid w:val="00817449"/>
    <w:rsid w:val="008179E9"/>
    <w:rsid w:val="00817F15"/>
    <w:rsid w:val="00820A3E"/>
    <w:rsid w:val="00820D06"/>
    <w:rsid w:val="00820E87"/>
    <w:rsid w:val="008213AE"/>
    <w:rsid w:val="00822641"/>
    <w:rsid w:val="00822F58"/>
    <w:rsid w:val="00823016"/>
    <w:rsid w:val="00825675"/>
    <w:rsid w:val="0082592B"/>
    <w:rsid w:val="0082659E"/>
    <w:rsid w:val="00826674"/>
    <w:rsid w:val="0082781D"/>
    <w:rsid w:val="00827C94"/>
    <w:rsid w:val="008307A5"/>
    <w:rsid w:val="00831490"/>
    <w:rsid w:val="008323CB"/>
    <w:rsid w:val="00833620"/>
    <w:rsid w:val="00836247"/>
    <w:rsid w:val="00836883"/>
    <w:rsid w:val="00836D5E"/>
    <w:rsid w:val="0083736C"/>
    <w:rsid w:val="00840FEF"/>
    <w:rsid w:val="00843092"/>
    <w:rsid w:val="00843DBC"/>
    <w:rsid w:val="0084419E"/>
    <w:rsid w:val="0084463D"/>
    <w:rsid w:val="008461B3"/>
    <w:rsid w:val="0084659B"/>
    <w:rsid w:val="00847050"/>
    <w:rsid w:val="0084709E"/>
    <w:rsid w:val="008507BF"/>
    <w:rsid w:val="00850CE9"/>
    <w:rsid w:val="00850FBF"/>
    <w:rsid w:val="00851456"/>
    <w:rsid w:val="00852FE5"/>
    <w:rsid w:val="008536C3"/>
    <w:rsid w:val="00854A55"/>
    <w:rsid w:val="00854B4C"/>
    <w:rsid w:val="008552FB"/>
    <w:rsid w:val="008570AD"/>
    <w:rsid w:val="00857FCE"/>
    <w:rsid w:val="00860224"/>
    <w:rsid w:val="0086092D"/>
    <w:rsid w:val="00860C3C"/>
    <w:rsid w:val="00861F1F"/>
    <w:rsid w:val="00861FBE"/>
    <w:rsid w:val="008633F4"/>
    <w:rsid w:val="008639C8"/>
    <w:rsid w:val="008640A1"/>
    <w:rsid w:val="008654E2"/>
    <w:rsid w:val="00865B47"/>
    <w:rsid w:val="00865E8E"/>
    <w:rsid w:val="008660FE"/>
    <w:rsid w:val="00867576"/>
    <w:rsid w:val="008701E9"/>
    <w:rsid w:val="00871E7B"/>
    <w:rsid w:val="008733EF"/>
    <w:rsid w:val="0087364C"/>
    <w:rsid w:val="00873DCD"/>
    <w:rsid w:val="00874DC5"/>
    <w:rsid w:val="00874DE4"/>
    <w:rsid w:val="00874FF8"/>
    <w:rsid w:val="00875490"/>
    <w:rsid w:val="00876B28"/>
    <w:rsid w:val="0087776D"/>
    <w:rsid w:val="0088077A"/>
    <w:rsid w:val="00880F0C"/>
    <w:rsid w:val="00881A54"/>
    <w:rsid w:val="00883BEE"/>
    <w:rsid w:val="00884737"/>
    <w:rsid w:val="00884CE6"/>
    <w:rsid w:val="00884E73"/>
    <w:rsid w:val="0088531F"/>
    <w:rsid w:val="008856B3"/>
    <w:rsid w:val="00885EA3"/>
    <w:rsid w:val="0088632B"/>
    <w:rsid w:val="00886895"/>
    <w:rsid w:val="00886A49"/>
    <w:rsid w:val="00887E6C"/>
    <w:rsid w:val="00890C35"/>
    <w:rsid w:val="00890E7D"/>
    <w:rsid w:val="00891103"/>
    <w:rsid w:val="008935A7"/>
    <w:rsid w:val="0089698B"/>
    <w:rsid w:val="008973F9"/>
    <w:rsid w:val="00897647"/>
    <w:rsid w:val="00897E38"/>
    <w:rsid w:val="008A497A"/>
    <w:rsid w:val="008A5C55"/>
    <w:rsid w:val="008B02C1"/>
    <w:rsid w:val="008B0934"/>
    <w:rsid w:val="008B0AE0"/>
    <w:rsid w:val="008B1F82"/>
    <w:rsid w:val="008B2BCE"/>
    <w:rsid w:val="008B41D6"/>
    <w:rsid w:val="008B4FD7"/>
    <w:rsid w:val="008B5971"/>
    <w:rsid w:val="008B5E25"/>
    <w:rsid w:val="008B5EDD"/>
    <w:rsid w:val="008B67E2"/>
    <w:rsid w:val="008B7DB9"/>
    <w:rsid w:val="008C0FC0"/>
    <w:rsid w:val="008C2AC1"/>
    <w:rsid w:val="008C494B"/>
    <w:rsid w:val="008C6CA8"/>
    <w:rsid w:val="008D0260"/>
    <w:rsid w:val="008D0A05"/>
    <w:rsid w:val="008D2316"/>
    <w:rsid w:val="008D2E8A"/>
    <w:rsid w:val="008D3D80"/>
    <w:rsid w:val="008D424E"/>
    <w:rsid w:val="008D43CE"/>
    <w:rsid w:val="008D4439"/>
    <w:rsid w:val="008D5CE0"/>
    <w:rsid w:val="008D6AD0"/>
    <w:rsid w:val="008D6F13"/>
    <w:rsid w:val="008E1BF8"/>
    <w:rsid w:val="008E4B30"/>
    <w:rsid w:val="008E4EAD"/>
    <w:rsid w:val="008E4F43"/>
    <w:rsid w:val="008E547A"/>
    <w:rsid w:val="008E6EFD"/>
    <w:rsid w:val="008E780E"/>
    <w:rsid w:val="008E7A38"/>
    <w:rsid w:val="008F0621"/>
    <w:rsid w:val="008F0823"/>
    <w:rsid w:val="008F22A9"/>
    <w:rsid w:val="008F2BC6"/>
    <w:rsid w:val="008F31DC"/>
    <w:rsid w:val="008F4954"/>
    <w:rsid w:val="008F78F1"/>
    <w:rsid w:val="008F7D80"/>
    <w:rsid w:val="00900A5D"/>
    <w:rsid w:val="00900C21"/>
    <w:rsid w:val="00900CC5"/>
    <w:rsid w:val="00900EC4"/>
    <w:rsid w:val="0090104E"/>
    <w:rsid w:val="00901513"/>
    <w:rsid w:val="009038EC"/>
    <w:rsid w:val="00905880"/>
    <w:rsid w:val="00905F11"/>
    <w:rsid w:val="00906B43"/>
    <w:rsid w:val="00906E1C"/>
    <w:rsid w:val="00907656"/>
    <w:rsid w:val="0091079C"/>
    <w:rsid w:val="0091130F"/>
    <w:rsid w:val="009115B9"/>
    <w:rsid w:val="00912192"/>
    <w:rsid w:val="00912282"/>
    <w:rsid w:val="00914644"/>
    <w:rsid w:val="00915137"/>
    <w:rsid w:val="0091545D"/>
    <w:rsid w:val="0091576A"/>
    <w:rsid w:val="00915D9A"/>
    <w:rsid w:val="00916080"/>
    <w:rsid w:val="00916608"/>
    <w:rsid w:val="00916E36"/>
    <w:rsid w:val="00917798"/>
    <w:rsid w:val="009177D4"/>
    <w:rsid w:val="0091792F"/>
    <w:rsid w:val="00917E8F"/>
    <w:rsid w:val="00917F18"/>
    <w:rsid w:val="00920892"/>
    <w:rsid w:val="0092110C"/>
    <w:rsid w:val="0092148B"/>
    <w:rsid w:val="00925004"/>
    <w:rsid w:val="009257F4"/>
    <w:rsid w:val="009259ED"/>
    <w:rsid w:val="0092723B"/>
    <w:rsid w:val="00927264"/>
    <w:rsid w:val="009273DF"/>
    <w:rsid w:val="0093156B"/>
    <w:rsid w:val="0093169E"/>
    <w:rsid w:val="00933498"/>
    <w:rsid w:val="009337AF"/>
    <w:rsid w:val="00934CE0"/>
    <w:rsid w:val="00934F71"/>
    <w:rsid w:val="00935D6F"/>
    <w:rsid w:val="009363CC"/>
    <w:rsid w:val="0093688E"/>
    <w:rsid w:val="00937EA3"/>
    <w:rsid w:val="00941BFE"/>
    <w:rsid w:val="00943C41"/>
    <w:rsid w:val="00943E39"/>
    <w:rsid w:val="00943FF0"/>
    <w:rsid w:val="00944378"/>
    <w:rsid w:val="0094460F"/>
    <w:rsid w:val="009448F7"/>
    <w:rsid w:val="00944C84"/>
    <w:rsid w:val="00944E37"/>
    <w:rsid w:val="00946496"/>
    <w:rsid w:val="009467B8"/>
    <w:rsid w:val="0094768D"/>
    <w:rsid w:val="00950507"/>
    <w:rsid w:val="009512A5"/>
    <w:rsid w:val="00953947"/>
    <w:rsid w:val="009548D3"/>
    <w:rsid w:val="009556A8"/>
    <w:rsid w:val="00956070"/>
    <w:rsid w:val="00957DB6"/>
    <w:rsid w:val="00960E4F"/>
    <w:rsid w:val="0096134C"/>
    <w:rsid w:val="00961643"/>
    <w:rsid w:val="00963C93"/>
    <w:rsid w:val="00963FD0"/>
    <w:rsid w:val="00966B4C"/>
    <w:rsid w:val="009670AD"/>
    <w:rsid w:val="00967898"/>
    <w:rsid w:val="00971619"/>
    <w:rsid w:val="00971725"/>
    <w:rsid w:val="00971AF3"/>
    <w:rsid w:val="00972427"/>
    <w:rsid w:val="00973C78"/>
    <w:rsid w:val="00974603"/>
    <w:rsid w:val="00974683"/>
    <w:rsid w:val="00974D01"/>
    <w:rsid w:val="009756EA"/>
    <w:rsid w:val="00975E02"/>
    <w:rsid w:val="0097687B"/>
    <w:rsid w:val="00976EA4"/>
    <w:rsid w:val="009779EF"/>
    <w:rsid w:val="009803E4"/>
    <w:rsid w:val="00980954"/>
    <w:rsid w:val="00980BF5"/>
    <w:rsid w:val="00980E77"/>
    <w:rsid w:val="0098240B"/>
    <w:rsid w:val="009859D4"/>
    <w:rsid w:val="00986791"/>
    <w:rsid w:val="00986C9A"/>
    <w:rsid w:val="009912AC"/>
    <w:rsid w:val="00992026"/>
    <w:rsid w:val="009923F3"/>
    <w:rsid w:val="009926D8"/>
    <w:rsid w:val="009935B8"/>
    <w:rsid w:val="0099370A"/>
    <w:rsid w:val="00993BC0"/>
    <w:rsid w:val="00993BFB"/>
    <w:rsid w:val="00994A54"/>
    <w:rsid w:val="009975B4"/>
    <w:rsid w:val="009A0127"/>
    <w:rsid w:val="009A02A3"/>
    <w:rsid w:val="009A0493"/>
    <w:rsid w:val="009A0582"/>
    <w:rsid w:val="009A0A39"/>
    <w:rsid w:val="009A1150"/>
    <w:rsid w:val="009A1318"/>
    <w:rsid w:val="009A14EA"/>
    <w:rsid w:val="009A1DD7"/>
    <w:rsid w:val="009A3869"/>
    <w:rsid w:val="009A4AB3"/>
    <w:rsid w:val="009A668D"/>
    <w:rsid w:val="009A6911"/>
    <w:rsid w:val="009A6FD4"/>
    <w:rsid w:val="009B1CF9"/>
    <w:rsid w:val="009B1D7D"/>
    <w:rsid w:val="009B1FF0"/>
    <w:rsid w:val="009B2CB3"/>
    <w:rsid w:val="009B2E8F"/>
    <w:rsid w:val="009B2F29"/>
    <w:rsid w:val="009B35F3"/>
    <w:rsid w:val="009B3D19"/>
    <w:rsid w:val="009B4364"/>
    <w:rsid w:val="009B4434"/>
    <w:rsid w:val="009B45D4"/>
    <w:rsid w:val="009B5DC8"/>
    <w:rsid w:val="009B768F"/>
    <w:rsid w:val="009C4542"/>
    <w:rsid w:val="009C4F2B"/>
    <w:rsid w:val="009C5571"/>
    <w:rsid w:val="009C5B0B"/>
    <w:rsid w:val="009C63B0"/>
    <w:rsid w:val="009C7126"/>
    <w:rsid w:val="009D0BD7"/>
    <w:rsid w:val="009D15FA"/>
    <w:rsid w:val="009D20C1"/>
    <w:rsid w:val="009D22CD"/>
    <w:rsid w:val="009D290E"/>
    <w:rsid w:val="009D2968"/>
    <w:rsid w:val="009D2C25"/>
    <w:rsid w:val="009D3935"/>
    <w:rsid w:val="009D394D"/>
    <w:rsid w:val="009D3D88"/>
    <w:rsid w:val="009E297C"/>
    <w:rsid w:val="009E2C0C"/>
    <w:rsid w:val="009E4B55"/>
    <w:rsid w:val="009E59A7"/>
    <w:rsid w:val="009E67F9"/>
    <w:rsid w:val="009E7562"/>
    <w:rsid w:val="009F0625"/>
    <w:rsid w:val="009F132A"/>
    <w:rsid w:val="009F2F84"/>
    <w:rsid w:val="009F33F1"/>
    <w:rsid w:val="009F3F5D"/>
    <w:rsid w:val="009F443B"/>
    <w:rsid w:val="009F476A"/>
    <w:rsid w:val="009F76C3"/>
    <w:rsid w:val="00A00C80"/>
    <w:rsid w:val="00A00EAF"/>
    <w:rsid w:val="00A0193A"/>
    <w:rsid w:val="00A02BE0"/>
    <w:rsid w:val="00A02F24"/>
    <w:rsid w:val="00A03627"/>
    <w:rsid w:val="00A037CB"/>
    <w:rsid w:val="00A04E02"/>
    <w:rsid w:val="00A059B8"/>
    <w:rsid w:val="00A05FE2"/>
    <w:rsid w:val="00A066B1"/>
    <w:rsid w:val="00A129DC"/>
    <w:rsid w:val="00A1362D"/>
    <w:rsid w:val="00A1422A"/>
    <w:rsid w:val="00A15C08"/>
    <w:rsid w:val="00A16178"/>
    <w:rsid w:val="00A16E61"/>
    <w:rsid w:val="00A170BD"/>
    <w:rsid w:val="00A17120"/>
    <w:rsid w:val="00A175B2"/>
    <w:rsid w:val="00A2121C"/>
    <w:rsid w:val="00A223A0"/>
    <w:rsid w:val="00A22CED"/>
    <w:rsid w:val="00A231EB"/>
    <w:rsid w:val="00A23F26"/>
    <w:rsid w:val="00A24EA3"/>
    <w:rsid w:val="00A26D92"/>
    <w:rsid w:val="00A27305"/>
    <w:rsid w:val="00A2738F"/>
    <w:rsid w:val="00A274CD"/>
    <w:rsid w:val="00A30253"/>
    <w:rsid w:val="00A30EFE"/>
    <w:rsid w:val="00A3183B"/>
    <w:rsid w:val="00A327F8"/>
    <w:rsid w:val="00A32F13"/>
    <w:rsid w:val="00A33738"/>
    <w:rsid w:val="00A33CBF"/>
    <w:rsid w:val="00A357F3"/>
    <w:rsid w:val="00A35B1A"/>
    <w:rsid w:val="00A37824"/>
    <w:rsid w:val="00A4000B"/>
    <w:rsid w:val="00A400ED"/>
    <w:rsid w:val="00A40690"/>
    <w:rsid w:val="00A41694"/>
    <w:rsid w:val="00A44ADC"/>
    <w:rsid w:val="00A44C9E"/>
    <w:rsid w:val="00A44FC2"/>
    <w:rsid w:val="00A459C5"/>
    <w:rsid w:val="00A45B98"/>
    <w:rsid w:val="00A46344"/>
    <w:rsid w:val="00A46C0D"/>
    <w:rsid w:val="00A52947"/>
    <w:rsid w:val="00A54A47"/>
    <w:rsid w:val="00A54FE8"/>
    <w:rsid w:val="00A558E3"/>
    <w:rsid w:val="00A575EB"/>
    <w:rsid w:val="00A6017E"/>
    <w:rsid w:val="00A61290"/>
    <w:rsid w:val="00A62922"/>
    <w:rsid w:val="00A629E5"/>
    <w:rsid w:val="00A62D95"/>
    <w:rsid w:val="00A645B4"/>
    <w:rsid w:val="00A64B69"/>
    <w:rsid w:val="00A65053"/>
    <w:rsid w:val="00A6598B"/>
    <w:rsid w:val="00A70018"/>
    <w:rsid w:val="00A712AA"/>
    <w:rsid w:val="00A736C7"/>
    <w:rsid w:val="00A74702"/>
    <w:rsid w:val="00A74849"/>
    <w:rsid w:val="00A752F2"/>
    <w:rsid w:val="00A76C7B"/>
    <w:rsid w:val="00A77EF2"/>
    <w:rsid w:val="00A81F22"/>
    <w:rsid w:val="00A82B32"/>
    <w:rsid w:val="00A82ED5"/>
    <w:rsid w:val="00A8301A"/>
    <w:rsid w:val="00A834C1"/>
    <w:rsid w:val="00A84B80"/>
    <w:rsid w:val="00A851FD"/>
    <w:rsid w:val="00A85423"/>
    <w:rsid w:val="00A855B6"/>
    <w:rsid w:val="00A85EEC"/>
    <w:rsid w:val="00A8637A"/>
    <w:rsid w:val="00A9058F"/>
    <w:rsid w:val="00A90C26"/>
    <w:rsid w:val="00A91085"/>
    <w:rsid w:val="00A91E87"/>
    <w:rsid w:val="00A927DA"/>
    <w:rsid w:val="00A95B48"/>
    <w:rsid w:val="00A960DB"/>
    <w:rsid w:val="00A969D2"/>
    <w:rsid w:val="00AA05D3"/>
    <w:rsid w:val="00AA155D"/>
    <w:rsid w:val="00AA1D99"/>
    <w:rsid w:val="00AA4970"/>
    <w:rsid w:val="00AA4B60"/>
    <w:rsid w:val="00AA5120"/>
    <w:rsid w:val="00AA6237"/>
    <w:rsid w:val="00AA66C6"/>
    <w:rsid w:val="00AA74E2"/>
    <w:rsid w:val="00AA7CDE"/>
    <w:rsid w:val="00AB0941"/>
    <w:rsid w:val="00AB44BC"/>
    <w:rsid w:val="00AB4921"/>
    <w:rsid w:val="00AB5711"/>
    <w:rsid w:val="00AB6087"/>
    <w:rsid w:val="00AC0223"/>
    <w:rsid w:val="00AC1D14"/>
    <w:rsid w:val="00AC2DB0"/>
    <w:rsid w:val="00AC2EBF"/>
    <w:rsid w:val="00AC374D"/>
    <w:rsid w:val="00AC5919"/>
    <w:rsid w:val="00AC5A3D"/>
    <w:rsid w:val="00AC6354"/>
    <w:rsid w:val="00AC6AA4"/>
    <w:rsid w:val="00AC73B7"/>
    <w:rsid w:val="00AC781E"/>
    <w:rsid w:val="00AC78CD"/>
    <w:rsid w:val="00AD11E3"/>
    <w:rsid w:val="00AD1BEE"/>
    <w:rsid w:val="00AD3B99"/>
    <w:rsid w:val="00AD3E3C"/>
    <w:rsid w:val="00AD564B"/>
    <w:rsid w:val="00AD62BA"/>
    <w:rsid w:val="00AE13CE"/>
    <w:rsid w:val="00AE1C8C"/>
    <w:rsid w:val="00AE27AF"/>
    <w:rsid w:val="00AE3C6E"/>
    <w:rsid w:val="00AE4369"/>
    <w:rsid w:val="00AE4823"/>
    <w:rsid w:val="00AE53ED"/>
    <w:rsid w:val="00AE544D"/>
    <w:rsid w:val="00AE5E2B"/>
    <w:rsid w:val="00AE6637"/>
    <w:rsid w:val="00AE67BD"/>
    <w:rsid w:val="00AE755A"/>
    <w:rsid w:val="00AF071A"/>
    <w:rsid w:val="00AF0BF9"/>
    <w:rsid w:val="00AF1139"/>
    <w:rsid w:val="00AF1904"/>
    <w:rsid w:val="00AF2A6C"/>
    <w:rsid w:val="00AF2C27"/>
    <w:rsid w:val="00AF35F6"/>
    <w:rsid w:val="00AF3697"/>
    <w:rsid w:val="00AF3C35"/>
    <w:rsid w:val="00AF3F64"/>
    <w:rsid w:val="00AF4348"/>
    <w:rsid w:val="00AF4A3F"/>
    <w:rsid w:val="00AF4A48"/>
    <w:rsid w:val="00AF561B"/>
    <w:rsid w:val="00AF584D"/>
    <w:rsid w:val="00AF69D8"/>
    <w:rsid w:val="00AF6ED5"/>
    <w:rsid w:val="00AF7660"/>
    <w:rsid w:val="00AF7771"/>
    <w:rsid w:val="00AF7B2C"/>
    <w:rsid w:val="00AF7B7E"/>
    <w:rsid w:val="00B01764"/>
    <w:rsid w:val="00B0292F"/>
    <w:rsid w:val="00B036B6"/>
    <w:rsid w:val="00B055B6"/>
    <w:rsid w:val="00B06CF4"/>
    <w:rsid w:val="00B07599"/>
    <w:rsid w:val="00B079E4"/>
    <w:rsid w:val="00B07C5E"/>
    <w:rsid w:val="00B07E3D"/>
    <w:rsid w:val="00B122A5"/>
    <w:rsid w:val="00B137B7"/>
    <w:rsid w:val="00B171CB"/>
    <w:rsid w:val="00B17A7E"/>
    <w:rsid w:val="00B202F6"/>
    <w:rsid w:val="00B20C48"/>
    <w:rsid w:val="00B20E07"/>
    <w:rsid w:val="00B2327C"/>
    <w:rsid w:val="00B23CDF"/>
    <w:rsid w:val="00B23DFD"/>
    <w:rsid w:val="00B24E12"/>
    <w:rsid w:val="00B25192"/>
    <w:rsid w:val="00B25A33"/>
    <w:rsid w:val="00B26CBA"/>
    <w:rsid w:val="00B26F04"/>
    <w:rsid w:val="00B272AB"/>
    <w:rsid w:val="00B274E4"/>
    <w:rsid w:val="00B27BA9"/>
    <w:rsid w:val="00B27F22"/>
    <w:rsid w:val="00B31D39"/>
    <w:rsid w:val="00B32792"/>
    <w:rsid w:val="00B3433A"/>
    <w:rsid w:val="00B343E7"/>
    <w:rsid w:val="00B347B9"/>
    <w:rsid w:val="00B34B0E"/>
    <w:rsid w:val="00B34C64"/>
    <w:rsid w:val="00B34E9E"/>
    <w:rsid w:val="00B34F7B"/>
    <w:rsid w:val="00B37621"/>
    <w:rsid w:val="00B37DFF"/>
    <w:rsid w:val="00B401D3"/>
    <w:rsid w:val="00B40B4C"/>
    <w:rsid w:val="00B41736"/>
    <w:rsid w:val="00B43624"/>
    <w:rsid w:val="00B43FBA"/>
    <w:rsid w:val="00B51115"/>
    <w:rsid w:val="00B518C8"/>
    <w:rsid w:val="00B5218D"/>
    <w:rsid w:val="00B529E0"/>
    <w:rsid w:val="00B52AB1"/>
    <w:rsid w:val="00B52D29"/>
    <w:rsid w:val="00B52D47"/>
    <w:rsid w:val="00B53BD7"/>
    <w:rsid w:val="00B53DB1"/>
    <w:rsid w:val="00B562FE"/>
    <w:rsid w:val="00B62CC4"/>
    <w:rsid w:val="00B62D5F"/>
    <w:rsid w:val="00B651E1"/>
    <w:rsid w:val="00B651EC"/>
    <w:rsid w:val="00B679A7"/>
    <w:rsid w:val="00B72D92"/>
    <w:rsid w:val="00B72F20"/>
    <w:rsid w:val="00B739B8"/>
    <w:rsid w:val="00B73F46"/>
    <w:rsid w:val="00B74239"/>
    <w:rsid w:val="00B7505F"/>
    <w:rsid w:val="00B756BC"/>
    <w:rsid w:val="00B77500"/>
    <w:rsid w:val="00B778EE"/>
    <w:rsid w:val="00B809CB"/>
    <w:rsid w:val="00B80C86"/>
    <w:rsid w:val="00B814E3"/>
    <w:rsid w:val="00B8238C"/>
    <w:rsid w:val="00B83D66"/>
    <w:rsid w:val="00B83FC2"/>
    <w:rsid w:val="00B841F5"/>
    <w:rsid w:val="00B85D5E"/>
    <w:rsid w:val="00B86AE4"/>
    <w:rsid w:val="00B870B5"/>
    <w:rsid w:val="00B8738C"/>
    <w:rsid w:val="00B917C9"/>
    <w:rsid w:val="00B91DEF"/>
    <w:rsid w:val="00B92EED"/>
    <w:rsid w:val="00B93554"/>
    <w:rsid w:val="00B942B5"/>
    <w:rsid w:val="00B9437E"/>
    <w:rsid w:val="00B955EE"/>
    <w:rsid w:val="00B96C9A"/>
    <w:rsid w:val="00B972A2"/>
    <w:rsid w:val="00B97626"/>
    <w:rsid w:val="00B97D17"/>
    <w:rsid w:val="00BA0278"/>
    <w:rsid w:val="00BA03D4"/>
    <w:rsid w:val="00BA04D6"/>
    <w:rsid w:val="00BA07F2"/>
    <w:rsid w:val="00BA1E65"/>
    <w:rsid w:val="00BA2C5E"/>
    <w:rsid w:val="00BA2D4A"/>
    <w:rsid w:val="00BA47B7"/>
    <w:rsid w:val="00BA4A0B"/>
    <w:rsid w:val="00BA4D01"/>
    <w:rsid w:val="00BA4D8B"/>
    <w:rsid w:val="00BA7CAC"/>
    <w:rsid w:val="00BB0273"/>
    <w:rsid w:val="00BB0309"/>
    <w:rsid w:val="00BB03C7"/>
    <w:rsid w:val="00BB0F7F"/>
    <w:rsid w:val="00BB1344"/>
    <w:rsid w:val="00BB2C0C"/>
    <w:rsid w:val="00BB2F7F"/>
    <w:rsid w:val="00BB5725"/>
    <w:rsid w:val="00BB5D89"/>
    <w:rsid w:val="00BB75B8"/>
    <w:rsid w:val="00BB797B"/>
    <w:rsid w:val="00BC0AC5"/>
    <w:rsid w:val="00BC1167"/>
    <w:rsid w:val="00BC1B5D"/>
    <w:rsid w:val="00BC2BDC"/>
    <w:rsid w:val="00BC5892"/>
    <w:rsid w:val="00BC6289"/>
    <w:rsid w:val="00BC720F"/>
    <w:rsid w:val="00BC7CD3"/>
    <w:rsid w:val="00BD06EA"/>
    <w:rsid w:val="00BD0DAD"/>
    <w:rsid w:val="00BD1DA1"/>
    <w:rsid w:val="00BD1F2D"/>
    <w:rsid w:val="00BD2A2B"/>
    <w:rsid w:val="00BD30F1"/>
    <w:rsid w:val="00BD4679"/>
    <w:rsid w:val="00BD5142"/>
    <w:rsid w:val="00BD5530"/>
    <w:rsid w:val="00BD6527"/>
    <w:rsid w:val="00BE040B"/>
    <w:rsid w:val="00BE12FC"/>
    <w:rsid w:val="00BE13BD"/>
    <w:rsid w:val="00BE1A31"/>
    <w:rsid w:val="00BE27CC"/>
    <w:rsid w:val="00BE30B4"/>
    <w:rsid w:val="00BE3D70"/>
    <w:rsid w:val="00BE4065"/>
    <w:rsid w:val="00BE4220"/>
    <w:rsid w:val="00BE4EE9"/>
    <w:rsid w:val="00BE591D"/>
    <w:rsid w:val="00BE7EE0"/>
    <w:rsid w:val="00BF0503"/>
    <w:rsid w:val="00BF0C69"/>
    <w:rsid w:val="00BF0F21"/>
    <w:rsid w:val="00BF1102"/>
    <w:rsid w:val="00BF185F"/>
    <w:rsid w:val="00BF2ED4"/>
    <w:rsid w:val="00BF3DD8"/>
    <w:rsid w:val="00BF45E2"/>
    <w:rsid w:val="00BF4C7C"/>
    <w:rsid w:val="00BF5970"/>
    <w:rsid w:val="00BF6100"/>
    <w:rsid w:val="00BF663A"/>
    <w:rsid w:val="00C005E2"/>
    <w:rsid w:val="00C028D0"/>
    <w:rsid w:val="00C06CD5"/>
    <w:rsid w:val="00C100D9"/>
    <w:rsid w:val="00C109C7"/>
    <w:rsid w:val="00C1194E"/>
    <w:rsid w:val="00C11BA1"/>
    <w:rsid w:val="00C11CA7"/>
    <w:rsid w:val="00C1283B"/>
    <w:rsid w:val="00C15300"/>
    <w:rsid w:val="00C15AC4"/>
    <w:rsid w:val="00C17035"/>
    <w:rsid w:val="00C17CD4"/>
    <w:rsid w:val="00C20169"/>
    <w:rsid w:val="00C205CE"/>
    <w:rsid w:val="00C21227"/>
    <w:rsid w:val="00C21D23"/>
    <w:rsid w:val="00C21E11"/>
    <w:rsid w:val="00C2254B"/>
    <w:rsid w:val="00C2377B"/>
    <w:rsid w:val="00C25341"/>
    <w:rsid w:val="00C25E52"/>
    <w:rsid w:val="00C2616D"/>
    <w:rsid w:val="00C31243"/>
    <w:rsid w:val="00C31DC1"/>
    <w:rsid w:val="00C32A90"/>
    <w:rsid w:val="00C342F3"/>
    <w:rsid w:val="00C34D73"/>
    <w:rsid w:val="00C35EEF"/>
    <w:rsid w:val="00C36539"/>
    <w:rsid w:val="00C409CF"/>
    <w:rsid w:val="00C40F7E"/>
    <w:rsid w:val="00C40F9F"/>
    <w:rsid w:val="00C436A0"/>
    <w:rsid w:val="00C437D4"/>
    <w:rsid w:val="00C45E8F"/>
    <w:rsid w:val="00C46A0B"/>
    <w:rsid w:val="00C501EF"/>
    <w:rsid w:val="00C50B6B"/>
    <w:rsid w:val="00C511F1"/>
    <w:rsid w:val="00C512CC"/>
    <w:rsid w:val="00C5200D"/>
    <w:rsid w:val="00C532BC"/>
    <w:rsid w:val="00C537B4"/>
    <w:rsid w:val="00C5396C"/>
    <w:rsid w:val="00C55D56"/>
    <w:rsid w:val="00C56456"/>
    <w:rsid w:val="00C571BD"/>
    <w:rsid w:val="00C601B1"/>
    <w:rsid w:val="00C617BF"/>
    <w:rsid w:val="00C62CBB"/>
    <w:rsid w:val="00C63258"/>
    <w:rsid w:val="00C639EC"/>
    <w:rsid w:val="00C6454C"/>
    <w:rsid w:val="00C652AA"/>
    <w:rsid w:val="00C66491"/>
    <w:rsid w:val="00C66A00"/>
    <w:rsid w:val="00C675EF"/>
    <w:rsid w:val="00C67A0C"/>
    <w:rsid w:val="00C70CD4"/>
    <w:rsid w:val="00C71F36"/>
    <w:rsid w:val="00C72030"/>
    <w:rsid w:val="00C7228E"/>
    <w:rsid w:val="00C737F5"/>
    <w:rsid w:val="00C73B84"/>
    <w:rsid w:val="00C73D8A"/>
    <w:rsid w:val="00C770E7"/>
    <w:rsid w:val="00C77393"/>
    <w:rsid w:val="00C774FA"/>
    <w:rsid w:val="00C80C2A"/>
    <w:rsid w:val="00C831CC"/>
    <w:rsid w:val="00C83EE4"/>
    <w:rsid w:val="00C8412B"/>
    <w:rsid w:val="00C841E2"/>
    <w:rsid w:val="00C8501A"/>
    <w:rsid w:val="00C85911"/>
    <w:rsid w:val="00C86583"/>
    <w:rsid w:val="00C8767A"/>
    <w:rsid w:val="00C90355"/>
    <w:rsid w:val="00C90666"/>
    <w:rsid w:val="00C91352"/>
    <w:rsid w:val="00C921C4"/>
    <w:rsid w:val="00C9292F"/>
    <w:rsid w:val="00C92A98"/>
    <w:rsid w:val="00C93BFE"/>
    <w:rsid w:val="00C93E72"/>
    <w:rsid w:val="00C96AEE"/>
    <w:rsid w:val="00C974BC"/>
    <w:rsid w:val="00C975CC"/>
    <w:rsid w:val="00CA1674"/>
    <w:rsid w:val="00CA1DBA"/>
    <w:rsid w:val="00CA266A"/>
    <w:rsid w:val="00CA2763"/>
    <w:rsid w:val="00CA314C"/>
    <w:rsid w:val="00CA3C0E"/>
    <w:rsid w:val="00CA4A91"/>
    <w:rsid w:val="00CA643A"/>
    <w:rsid w:val="00CA7948"/>
    <w:rsid w:val="00CB000A"/>
    <w:rsid w:val="00CB0C1D"/>
    <w:rsid w:val="00CB1165"/>
    <w:rsid w:val="00CB139C"/>
    <w:rsid w:val="00CB1674"/>
    <w:rsid w:val="00CB18C9"/>
    <w:rsid w:val="00CB201D"/>
    <w:rsid w:val="00CB295A"/>
    <w:rsid w:val="00CB4901"/>
    <w:rsid w:val="00CB5D13"/>
    <w:rsid w:val="00CB6750"/>
    <w:rsid w:val="00CB6F54"/>
    <w:rsid w:val="00CB7BC2"/>
    <w:rsid w:val="00CB7C3F"/>
    <w:rsid w:val="00CC107F"/>
    <w:rsid w:val="00CC2A59"/>
    <w:rsid w:val="00CC2CB7"/>
    <w:rsid w:val="00CC3344"/>
    <w:rsid w:val="00CC5C63"/>
    <w:rsid w:val="00CC74BD"/>
    <w:rsid w:val="00CC7576"/>
    <w:rsid w:val="00CC7A21"/>
    <w:rsid w:val="00CD2857"/>
    <w:rsid w:val="00CD39A1"/>
    <w:rsid w:val="00CD3BAE"/>
    <w:rsid w:val="00CD4778"/>
    <w:rsid w:val="00CD5940"/>
    <w:rsid w:val="00CD660C"/>
    <w:rsid w:val="00CD6B59"/>
    <w:rsid w:val="00CE02FA"/>
    <w:rsid w:val="00CE0463"/>
    <w:rsid w:val="00CE0C84"/>
    <w:rsid w:val="00CE2644"/>
    <w:rsid w:val="00CE2951"/>
    <w:rsid w:val="00CE2A6A"/>
    <w:rsid w:val="00CE3752"/>
    <w:rsid w:val="00CE4B74"/>
    <w:rsid w:val="00CE65B5"/>
    <w:rsid w:val="00CE65F5"/>
    <w:rsid w:val="00CE74EF"/>
    <w:rsid w:val="00CE758F"/>
    <w:rsid w:val="00CE7E52"/>
    <w:rsid w:val="00CF0671"/>
    <w:rsid w:val="00CF09D3"/>
    <w:rsid w:val="00CF0E48"/>
    <w:rsid w:val="00CF3F35"/>
    <w:rsid w:val="00CF4C44"/>
    <w:rsid w:val="00CF5641"/>
    <w:rsid w:val="00CF5BE2"/>
    <w:rsid w:val="00CF5D24"/>
    <w:rsid w:val="00CF6842"/>
    <w:rsid w:val="00D01720"/>
    <w:rsid w:val="00D01F0D"/>
    <w:rsid w:val="00D039E9"/>
    <w:rsid w:val="00D03B95"/>
    <w:rsid w:val="00D0468A"/>
    <w:rsid w:val="00D054AE"/>
    <w:rsid w:val="00D05CAC"/>
    <w:rsid w:val="00D06EFF"/>
    <w:rsid w:val="00D06F17"/>
    <w:rsid w:val="00D07A24"/>
    <w:rsid w:val="00D1092B"/>
    <w:rsid w:val="00D10E80"/>
    <w:rsid w:val="00D10F85"/>
    <w:rsid w:val="00D11178"/>
    <w:rsid w:val="00D1285A"/>
    <w:rsid w:val="00D12994"/>
    <w:rsid w:val="00D13677"/>
    <w:rsid w:val="00D13A6A"/>
    <w:rsid w:val="00D141BA"/>
    <w:rsid w:val="00D14AF9"/>
    <w:rsid w:val="00D14E5D"/>
    <w:rsid w:val="00D15400"/>
    <w:rsid w:val="00D154DA"/>
    <w:rsid w:val="00D15F64"/>
    <w:rsid w:val="00D16CF6"/>
    <w:rsid w:val="00D174C1"/>
    <w:rsid w:val="00D20A1B"/>
    <w:rsid w:val="00D215BD"/>
    <w:rsid w:val="00D219F0"/>
    <w:rsid w:val="00D22222"/>
    <w:rsid w:val="00D22B6D"/>
    <w:rsid w:val="00D22CB8"/>
    <w:rsid w:val="00D23E0B"/>
    <w:rsid w:val="00D242D3"/>
    <w:rsid w:val="00D242EC"/>
    <w:rsid w:val="00D25D2F"/>
    <w:rsid w:val="00D31471"/>
    <w:rsid w:val="00D3218C"/>
    <w:rsid w:val="00D337F4"/>
    <w:rsid w:val="00D368CC"/>
    <w:rsid w:val="00D43F55"/>
    <w:rsid w:val="00D44125"/>
    <w:rsid w:val="00D45CEA"/>
    <w:rsid w:val="00D46AA9"/>
    <w:rsid w:val="00D474C2"/>
    <w:rsid w:val="00D474D2"/>
    <w:rsid w:val="00D5491B"/>
    <w:rsid w:val="00D55477"/>
    <w:rsid w:val="00D55790"/>
    <w:rsid w:val="00D55BC0"/>
    <w:rsid w:val="00D55F89"/>
    <w:rsid w:val="00D616B3"/>
    <w:rsid w:val="00D61E98"/>
    <w:rsid w:val="00D623AA"/>
    <w:rsid w:val="00D63D05"/>
    <w:rsid w:val="00D64C17"/>
    <w:rsid w:val="00D6604C"/>
    <w:rsid w:val="00D6633C"/>
    <w:rsid w:val="00D66796"/>
    <w:rsid w:val="00D67CDC"/>
    <w:rsid w:val="00D70E94"/>
    <w:rsid w:val="00D71071"/>
    <w:rsid w:val="00D71B07"/>
    <w:rsid w:val="00D7345B"/>
    <w:rsid w:val="00D74661"/>
    <w:rsid w:val="00D7508A"/>
    <w:rsid w:val="00D75848"/>
    <w:rsid w:val="00D7640F"/>
    <w:rsid w:val="00D818A9"/>
    <w:rsid w:val="00D8202E"/>
    <w:rsid w:val="00D82C90"/>
    <w:rsid w:val="00D82F4D"/>
    <w:rsid w:val="00D84764"/>
    <w:rsid w:val="00D847F8"/>
    <w:rsid w:val="00D8580D"/>
    <w:rsid w:val="00D8743E"/>
    <w:rsid w:val="00D915F3"/>
    <w:rsid w:val="00D91C8C"/>
    <w:rsid w:val="00D91EE2"/>
    <w:rsid w:val="00D922C9"/>
    <w:rsid w:val="00D92983"/>
    <w:rsid w:val="00D946E7"/>
    <w:rsid w:val="00D94708"/>
    <w:rsid w:val="00D9629D"/>
    <w:rsid w:val="00D97224"/>
    <w:rsid w:val="00DA0070"/>
    <w:rsid w:val="00DA0442"/>
    <w:rsid w:val="00DA0633"/>
    <w:rsid w:val="00DA078C"/>
    <w:rsid w:val="00DA0D3D"/>
    <w:rsid w:val="00DA0EC2"/>
    <w:rsid w:val="00DA27A4"/>
    <w:rsid w:val="00DA30E7"/>
    <w:rsid w:val="00DA3BF1"/>
    <w:rsid w:val="00DA443F"/>
    <w:rsid w:val="00DA4562"/>
    <w:rsid w:val="00DA4DE7"/>
    <w:rsid w:val="00DA4EDF"/>
    <w:rsid w:val="00DA4EF1"/>
    <w:rsid w:val="00DA52B7"/>
    <w:rsid w:val="00DA5427"/>
    <w:rsid w:val="00DA6863"/>
    <w:rsid w:val="00DA68CE"/>
    <w:rsid w:val="00DA6CE8"/>
    <w:rsid w:val="00DA76D7"/>
    <w:rsid w:val="00DB0A74"/>
    <w:rsid w:val="00DB1154"/>
    <w:rsid w:val="00DB1279"/>
    <w:rsid w:val="00DB1886"/>
    <w:rsid w:val="00DB24B4"/>
    <w:rsid w:val="00DB399C"/>
    <w:rsid w:val="00DB5122"/>
    <w:rsid w:val="00DB5AC9"/>
    <w:rsid w:val="00DB5C88"/>
    <w:rsid w:val="00DB66DB"/>
    <w:rsid w:val="00DB701F"/>
    <w:rsid w:val="00DC111A"/>
    <w:rsid w:val="00DC3062"/>
    <w:rsid w:val="00DC3E33"/>
    <w:rsid w:val="00DC442C"/>
    <w:rsid w:val="00DC46F9"/>
    <w:rsid w:val="00DC4F60"/>
    <w:rsid w:val="00DC5109"/>
    <w:rsid w:val="00DC5BD8"/>
    <w:rsid w:val="00DC5F3F"/>
    <w:rsid w:val="00DC7811"/>
    <w:rsid w:val="00DD0F06"/>
    <w:rsid w:val="00DD1709"/>
    <w:rsid w:val="00DD2372"/>
    <w:rsid w:val="00DD2B99"/>
    <w:rsid w:val="00DD2DD9"/>
    <w:rsid w:val="00DD4A7B"/>
    <w:rsid w:val="00DD569D"/>
    <w:rsid w:val="00DD5B0F"/>
    <w:rsid w:val="00DD72C3"/>
    <w:rsid w:val="00DE0AEF"/>
    <w:rsid w:val="00DE2435"/>
    <w:rsid w:val="00DE475B"/>
    <w:rsid w:val="00DE4B1C"/>
    <w:rsid w:val="00DE4CD9"/>
    <w:rsid w:val="00DE5213"/>
    <w:rsid w:val="00DE529E"/>
    <w:rsid w:val="00DE6A75"/>
    <w:rsid w:val="00DF312A"/>
    <w:rsid w:val="00DF4918"/>
    <w:rsid w:val="00DF6A95"/>
    <w:rsid w:val="00DF6E5E"/>
    <w:rsid w:val="00DF6F81"/>
    <w:rsid w:val="00DF735B"/>
    <w:rsid w:val="00DF7E7C"/>
    <w:rsid w:val="00E004C5"/>
    <w:rsid w:val="00E0067D"/>
    <w:rsid w:val="00E00DA1"/>
    <w:rsid w:val="00E0124C"/>
    <w:rsid w:val="00E013C1"/>
    <w:rsid w:val="00E013F0"/>
    <w:rsid w:val="00E01CE9"/>
    <w:rsid w:val="00E01D1D"/>
    <w:rsid w:val="00E04292"/>
    <w:rsid w:val="00E044E5"/>
    <w:rsid w:val="00E04EEB"/>
    <w:rsid w:val="00E060D5"/>
    <w:rsid w:val="00E063C8"/>
    <w:rsid w:val="00E063D2"/>
    <w:rsid w:val="00E1066F"/>
    <w:rsid w:val="00E11910"/>
    <w:rsid w:val="00E11F0C"/>
    <w:rsid w:val="00E1229A"/>
    <w:rsid w:val="00E1344B"/>
    <w:rsid w:val="00E139A7"/>
    <w:rsid w:val="00E13A18"/>
    <w:rsid w:val="00E146E5"/>
    <w:rsid w:val="00E14824"/>
    <w:rsid w:val="00E1509C"/>
    <w:rsid w:val="00E21412"/>
    <w:rsid w:val="00E21D6A"/>
    <w:rsid w:val="00E221C9"/>
    <w:rsid w:val="00E22995"/>
    <w:rsid w:val="00E257B9"/>
    <w:rsid w:val="00E261ED"/>
    <w:rsid w:val="00E267F6"/>
    <w:rsid w:val="00E26C56"/>
    <w:rsid w:val="00E313BE"/>
    <w:rsid w:val="00E32062"/>
    <w:rsid w:val="00E3303A"/>
    <w:rsid w:val="00E332CF"/>
    <w:rsid w:val="00E345F6"/>
    <w:rsid w:val="00E35D15"/>
    <w:rsid w:val="00E3625D"/>
    <w:rsid w:val="00E36F1C"/>
    <w:rsid w:val="00E372A4"/>
    <w:rsid w:val="00E4063A"/>
    <w:rsid w:val="00E4067C"/>
    <w:rsid w:val="00E4137F"/>
    <w:rsid w:val="00E419C6"/>
    <w:rsid w:val="00E429F0"/>
    <w:rsid w:val="00E43830"/>
    <w:rsid w:val="00E44EEF"/>
    <w:rsid w:val="00E45D5D"/>
    <w:rsid w:val="00E50200"/>
    <w:rsid w:val="00E512A0"/>
    <w:rsid w:val="00E5131C"/>
    <w:rsid w:val="00E51995"/>
    <w:rsid w:val="00E520F2"/>
    <w:rsid w:val="00E52CBC"/>
    <w:rsid w:val="00E53B7F"/>
    <w:rsid w:val="00E546F6"/>
    <w:rsid w:val="00E54EC3"/>
    <w:rsid w:val="00E54EE7"/>
    <w:rsid w:val="00E54FE3"/>
    <w:rsid w:val="00E55305"/>
    <w:rsid w:val="00E55467"/>
    <w:rsid w:val="00E554AD"/>
    <w:rsid w:val="00E55BBC"/>
    <w:rsid w:val="00E55DD1"/>
    <w:rsid w:val="00E56005"/>
    <w:rsid w:val="00E60598"/>
    <w:rsid w:val="00E615D1"/>
    <w:rsid w:val="00E6311A"/>
    <w:rsid w:val="00E64C23"/>
    <w:rsid w:val="00E6643A"/>
    <w:rsid w:val="00E66BEA"/>
    <w:rsid w:val="00E67694"/>
    <w:rsid w:val="00E70005"/>
    <w:rsid w:val="00E70D64"/>
    <w:rsid w:val="00E72299"/>
    <w:rsid w:val="00E72D97"/>
    <w:rsid w:val="00E735ED"/>
    <w:rsid w:val="00E738A3"/>
    <w:rsid w:val="00E73BB5"/>
    <w:rsid w:val="00E758BA"/>
    <w:rsid w:val="00E75EAE"/>
    <w:rsid w:val="00E75F67"/>
    <w:rsid w:val="00E761CE"/>
    <w:rsid w:val="00E769BD"/>
    <w:rsid w:val="00E770D3"/>
    <w:rsid w:val="00E779E0"/>
    <w:rsid w:val="00E77C49"/>
    <w:rsid w:val="00E801DD"/>
    <w:rsid w:val="00E8022D"/>
    <w:rsid w:val="00E81007"/>
    <w:rsid w:val="00E81D0F"/>
    <w:rsid w:val="00E8273A"/>
    <w:rsid w:val="00E830FF"/>
    <w:rsid w:val="00E83788"/>
    <w:rsid w:val="00E83E49"/>
    <w:rsid w:val="00E842B0"/>
    <w:rsid w:val="00E862EF"/>
    <w:rsid w:val="00E924FE"/>
    <w:rsid w:val="00E93784"/>
    <w:rsid w:val="00E9450D"/>
    <w:rsid w:val="00E949D7"/>
    <w:rsid w:val="00E95922"/>
    <w:rsid w:val="00E96D89"/>
    <w:rsid w:val="00E97414"/>
    <w:rsid w:val="00EA045F"/>
    <w:rsid w:val="00EA057F"/>
    <w:rsid w:val="00EA07BE"/>
    <w:rsid w:val="00EA184C"/>
    <w:rsid w:val="00EA2F02"/>
    <w:rsid w:val="00EA3883"/>
    <w:rsid w:val="00EA3FFE"/>
    <w:rsid w:val="00EA49A1"/>
    <w:rsid w:val="00EA4F87"/>
    <w:rsid w:val="00EA7057"/>
    <w:rsid w:val="00EA7430"/>
    <w:rsid w:val="00EA7F01"/>
    <w:rsid w:val="00EB00BC"/>
    <w:rsid w:val="00EB0949"/>
    <w:rsid w:val="00EB170E"/>
    <w:rsid w:val="00EB1BBD"/>
    <w:rsid w:val="00EB1BC9"/>
    <w:rsid w:val="00EB6907"/>
    <w:rsid w:val="00EB6F6D"/>
    <w:rsid w:val="00EC1064"/>
    <w:rsid w:val="00EC12AF"/>
    <w:rsid w:val="00EC16EE"/>
    <w:rsid w:val="00EC2193"/>
    <w:rsid w:val="00EC3AE0"/>
    <w:rsid w:val="00EC3D11"/>
    <w:rsid w:val="00EC4824"/>
    <w:rsid w:val="00EC6AB7"/>
    <w:rsid w:val="00ED00BE"/>
    <w:rsid w:val="00ED17BB"/>
    <w:rsid w:val="00ED186A"/>
    <w:rsid w:val="00ED2184"/>
    <w:rsid w:val="00ED6F4A"/>
    <w:rsid w:val="00ED758A"/>
    <w:rsid w:val="00EE07A2"/>
    <w:rsid w:val="00EE1E66"/>
    <w:rsid w:val="00EE2940"/>
    <w:rsid w:val="00EE35EB"/>
    <w:rsid w:val="00EE4241"/>
    <w:rsid w:val="00EE4999"/>
    <w:rsid w:val="00EE4E3D"/>
    <w:rsid w:val="00EE5FC7"/>
    <w:rsid w:val="00EF02B8"/>
    <w:rsid w:val="00EF061E"/>
    <w:rsid w:val="00EF0839"/>
    <w:rsid w:val="00EF13AD"/>
    <w:rsid w:val="00EF2624"/>
    <w:rsid w:val="00EF3628"/>
    <w:rsid w:val="00EF3766"/>
    <w:rsid w:val="00EF47B2"/>
    <w:rsid w:val="00EF5789"/>
    <w:rsid w:val="00EF62BB"/>
    <w:rsid w:val="00EF6473"/>
    <w:rsid w:val="00EF7F5A"/>
    <w:rsid w:val="00F01150"/>
    <w:rsid w:val="00F018EC"/>
    <w:rsid w:val="00F01B50"/>
    <w:rsid w:val="00F026D3"/>
    <w:rsid w:val="00F02FDF"/>
    <w:rsid w:val="00F033B0"/>
    <w:rsid w:val="00F0422C"/>
    <w:rsid w:val="00F046BE"/>
    <w:rsid w:val="00F06A8C"/>
    <w:rsid w:val="00F06BAB"/>
    <w:rsid w:val="00F10328"/>
    <w:rsid w:val="00F10FF9"/>
    <w:rsid w:val="00F11FDC"/>
    <w:rsid w:val="00F12570"/>
    <w:rsid w:val="00F14071"/>
    <w:rsid w:val="00F14644"/>
    <w:rsid w:val="00F164CB"/>
    <w:rsid w:val="00F16884"/>
    <w:rsid w:val="00F16B86"/>
    <w:rsid w:val="00F172F2"/>
    <w:rsid w:val="00F2037A"/>
    <w:rsid w:val="00F20A32"/>
    <w:rsid w:val="00F2116A"/>
    <w:rsid w:val="00F218CD"/>
    <w:rsid w:val="00F21B25"/>
    <w:rsid w:val="00F22433"/>
    <w:rsid w:val="00F25FA8"/>
    <w:rsid w:val="00F27833"/>
    <w:rsid w:val="00F30A4D"/>
    <w:rsid w:val="00F318E1"/>
    <w:rsid w:val="00F32EF7"/>
    <w:rsid w:val="00F3351A"/>
    <w:rsid w:val="00F337DD"/>
    <w:rsid w:val="00F360BA"/>
    <w:rsid w:val="00F36AF6"/>
    <w:rsid w:val="00F41ADB"/>
    <w:rsid w:val="00F42637"/>
    <w:rsid w:val="00F427C6"/>
    <w:rsid w:val="00F42D63"/>
    <w:rsid w:val="00F42DE2"/>
    <w:rsid w:val="00F43BEC"/>
    <w:rsid w:val="00F4402C"/>
    <w:rsid w:val="00F44E53"/>
    <w:rsid w:val="00F455A7"/>
    <w:rsid w:val="00F45D25"/>
    <w:rsid w:val="00F45DE6"/>
    <w:rsid w:val="00F46C72"/>
    <w:rsid w:val="00F5015A"/>
    <w:rsid w:val="00F50553"/>
    <w:rsid w:val="00F508F7"/>
    <w:rsid w:val="00F50C41"/>
    <w:rsid w:val="00F51A46"/>
    <w:rsid w:val="00F51E16"/>
    <w:rsid w:val="00F5203D"/>
    <w:rsid w:val="00F5332F"/>
    <w:rsid w:val="00F53BD4"/>
    <w:rsid w:val="00F53E27"/>
    <w:rsid w:val="00F573DD"/>
    <w:rsid w:val="00F605B1"/>
    <w:rsid w:val="00F61642"/>
    <w:rsid w:val="00F630A0"/>
    <w:rsid w:val="00F63602"/>
    <w:rsid w:val="00F63C01"/>
    <w:rsid w:val="00F644AC"/>
    <w:rsid w:val="00F64519"/>
    <w:rsid w:val="00F64A32"/>
    <w:rsid w:val="00F66C53"/>
    <w:rsid w:val="00F674D0"/>
    <w:rsid w:val="00F71A05"/>
    <w:rsid w:val="00F720FF"/>
    <w:rsid w:val="00F7307D"/>
    <w:rsid w:val="00F74E71"/>
    <w:rsid w:val="00F756F8"/>
    <w:rsid w:val="00F75730"/>
    <w:rsid w:val="00F76A0C"/>
    <w:rsid w:val="00F76F31"/>
    <w:rsid w:val="00F776A4"/>
    <w:rsid w:val="00F833F4"/>
    <w:rsid w:val="00F83A5E"/>
    <w:rsid w:val="00F84116"/>
    <w:rsid w:val="00F85997"/>
    <w:rsid w:val="00F860E2"/>
    <w:rsid w:val="00F86FD7"/>
    <w:rsid w:val="00F8780F"/>
    <w:rsid w:val="00F90FD7"/>
    <w:rsid w:val="00F91230"/>
    <w:rsid w:val="00F943EE"/>
    <w:rsid w:val="00F97C30"/>
    <w:rsid w:val="00F97C33"/>
    <w:rsid w:val="00FA14ED"/>
    <w:rsid w:val="00FA2B18"/>
    <w:rsid w:val="00FA4328"/>
    <w:rsid w:val="00FA532C"/>
    <w:rsid w:val="00FA6145"/>
    <w:rsid w:val="00FA69AC"/>
    <w:rsid w:val="00FA6B74"/>
    <w:rsid w:val="00FA72B2"/>
    <w:rsid w:val="00FA73B7"/>
    <w:rsid w:val="00FB05BB"/>
    <w:rsid w:val="00FB1C87"/>
    <w:rsid w:val="00FB297A"/>
    <w:rsid w:val="00FB4A82"/>
    <w:rsid w:val="00FB4EE1"/>
    <w:rsid w:val="00FB5846"/>
    <w:rsid w:val="00FB5F1A"/>
    <w:rsid w:val="00FB6790"/>
    <w:rsid w:val="00FC2B15"/>
    <w:rsid w:val="00FC2E10"/>
    <w:rsid w:val="00FC4BE7"/>
    <w:rsid w:val="00FC5DB0"/>
    <w:rsid w:val="00FC6076"/>
    <w:rsid w:val="00FC6872"/>
    <w:rsid w:val="00FC6A31"/>
    <w:rsid w:val="00FC709C"/>
    <w:rsid w:val="00FC70B2"/>
    <w:rsid w:val="00FC77E7"/>
    <w:rsid w:val="00FC78BD"/>
    <w:rsid w:val="00FC7BE9"/>
    <w:rsid w:val="00FD0C15"/>
    <w:rsid w:val="00FD0C51"/>
    <w:rsid w:val="00FD43B2"/>
    <w:rsid w:val="00FD4B37"/>
    <w:rsid w:val="00FD5B9D"/>
    <w:rsid w:val="00FD6EBB"/>
    <w:rsid w:val="00FD6FC6"/>
    <w:rsid w:val="00FE01CE"/>
    <w:rsid w:val="00FE0AA2"/>
    <w:rsid w:val="00FE22EA"/>
    <w:rsid w:val="00FE3C12"/>
    <w:rsid w:val="00FE443A"/>
    <w:rsid w:val="00FE475C"/>
    <w:rsid w:val="00FE5D2B"/>
    <w:rsid w:val="00FE7303"/>
    <w:rsid w:val="00FE75CD"/>
    <w:rsid w:val="00FE79F6"/>
    <w:rsid w:val="00FF051C"/>
    <w:rsid w:val="00FF101C"/>
    <w:rsid w:val="00FF1028"/>
    <w:rsid w:val="00FF133E"/>
    <w:rsid w:val="00FF15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15697-71D6-4241-A1E4-E415F0CA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372"/>
    <w:rPr>
      <w:rFonts w:ascii="Cambria" w:eastAsia="MS Mincho" w:hAnsi="Cambria" w:cs="Arial"/>
      <w:sz w:val="20"/>
    </w:rPr>
  </w:style>
  <w:style w:type="paragraph" w:styleId="Heading1">
    <w:name w:val="heading 1"/>
    <w:next w:val="Normal"/>
    <w:link w:val="Heading1Char"/>
    <w:uiPriority w:val="9"/>
    <w:qFormat/>
    <w:rsid w:val="00AF584D"/>
    <w:pPr>
      <w:keepNext/>
      <w:pageBreakBefore/>
      <w:numPr>
        <w:numId w:val="1"/>
      </w:numPr>
      <w:pBdr>
        <w:bottom w:val="single" w:sz="12" w:space="1" w:color="993366"/>
      </w:pBdr>
      <w:outlineLvl w:val="0"/>
    </w:pPr>
    <w:rPr>
      <w:rFonts w:ascii="Arial" w:eastAsia="MS Mincho" w:hAnsi="Arial" w:cs="Arial"/>
      <w:b/>
      <w:caps/>
      <w:sz w:val="32"/>
      <w:szCs w:val="48"/>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uiPriority w:val="9"/>
    <w:unhideWhenUsed/>
    <w:qFormat/>
    <w:rsid w:val="009E2C0C"/>
    <w:pPr>
      <w:keepNext/>
      <w:keepLines/>
      <w:numPr>
        <w:ilvl w:val="1"/>
        <w:numId w:val="1"/>
      </w:numPr>
      <w:spacing w:before="4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9E2C0C"/>
    <w:pPr>
      <w:keepNext/>
      <w:keepLines/>
      <w:numPr>
        <w:ilvl w:val="2"/>
        <w:numId w:val="1"/>
      </w:numPr>
      <w:spacing w:before="40"/>
      <w:outlineLvl w:val="2"/>
    </w:pPr>
    <w:rPr>
      <w:rFonts w:eastAsiaTheme="majorEastAsia" w:cstheme="majorBidi"/>
      <w:sz w:val="24"/>
      <w:szCs w:val="28"/>
    </w:rPr>
  </w:style>
  <w:style w:type="paragraph" w:styleId="Heading4">
    <w:name w:val="heading 4"/>
    <w:basedOn w:val="Normal"/>
    <w:next w:val="Normal"/>
    <w:link w:val="Heading4Char"/>
    <w:uiPriority w:val="9"/>
    <w:unhideWhenUsed/>
    <w:qFormat/>
    <w:rsid w:val="00B43624"/>
    <w:pPr>
      <w:keepNext/>
      <w:keepLines/>
      <w:numPr>
        <w:ilvl w:val="3"/>
        <w:numId w:val="1"/>
      </w:numPr>
      <w:spacing w:before="40"/>
      <w:outlineLvl w:val="3"/>
    </w:pPr>
    <w:rPr>
      <w:rFonts w:eastAsiaTheme="majorEastAsia" w:cstheme="majorBidi"/>
      <w:szCs w:val="24"/>
    </w:rPr>
  </w:style>
  <w:style w:type="paragraph" w:styleId="Heading5">
    <w:name w:val="heading 5"/>
    <w:basedOn w:val="Normal"/>
    <w:next w:val="Normal"/>
    <w:link w:val="Heading5Char"/>
    <w:autoRedefine/>
    <w:uiPriority w:val="9"/>
    <w:unhideWhenUsed/>
    <w:qFormat/>
    <w:rsid w:val="0035221B"/>
    <w:pPr>
      <w:keepNext/>
      <w:keepLines/>
      <w:numPr>
        <w:ilvl w:val="4"/>
        <w:numId w:val="1"/>
      </w:numPr>
      <w:spacing w:before="40"/>
      <w:outlineLvl w:val="4"/>
    </w:pPr>
    <w:rPr>
      <w:rFonts w:asciiTheme="minorHAnsi" w:eastAsiaTheme="majorEastAsia" w:hAnsiTheme="minorHAnsi" w:cstheme="majorBidi"/>
    </w:rPr>
  </w:style>
  <w:style w:type="paragraph" w:styleId="Heading6">
    <w:name w:val="heading 6"/>
    <w:basedOn w:val="Normal"/>
    <w:next w:val="Normal"/>
    <w:link w:val="Heading6Char"/>
    <w:uiPriority w:val="9"/>
    <w:unhideWhenUsed/>
    <w:qFormat/>
    <w:rsid w:val="00850FBF"/>
    <w:pPr>
      <w:keepNext/>
      <w:keepLines/>
      <w:numPr>
        <w:ilvl w:val="5"/>
        <w:numId w:val="1"/>
      </w:numPr>
      <w:spacing w:before="40"/>
      <w:outlineLvl w:val="5"/>
    </w:pPr>
    <w:rPr>
      <w:rFonts w:asciiTheme="majorHAnsi" w:eastAsiaTheme="majorEastAsia" w:hAnsiTheme="majorHAnsi" w:cstheme="majorBidi"/>
      <w:i/>
      <w:iCs/>
      <w:caps/>
    </w:rPr>
  </w:style>
  <w:style w:type="paragraph" w:styleId="Heading7">
    <w:name w:val="heading 7"/>
    <w:basedOn w:val="Normal"/>
    <w:next w:val="Normal"/>
    <w:link w:val="Heading7Char"/>
    <w:uiPriority w:val="9"/>
    <w:unhideWhenUsed/>
    <w:qFormat/>
    <w:rsid w:val="005C38CA"/>
    <w:pPr>
      <w:keepNext/>
      <w:keepLines/>
      <w:numPr>
        <w:ilvl w:val="6"/>
        <w:numId w:val="1"/>
      </w:numPr>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5C38CA"/>
    <w:pPr>
      <w:keepNext/>
      <w:keepLines/>
      <w:numPr>
        <w:ilvl w:val="7"/>
        <w:numId w:val="1"/>
      </w:numPr>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5C38CA"/>
    <w:pPr>
      <w:keepNext/>
      <w:keepLines/>
      <w:numPr>
        <w:ilvl w:val="8"/>
        <w:numId w:val="1"/>
      </w:numPr>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List Paragraph1,List Paragraph Char Char,b1,Normal Sentence,Colorful List - Accent 11,ListPar1,Number_1,new,SGLText List Paragraph,List Paragraph2,List Paragraph11,list1,List Paragraph21,lp1,b1 + Justified,Equipment,b,FooterText"/>
    <w:basedOn w:val="Normal"/>
    <w:link w:val="ListParagraphChar"/>
    <w:uiPriority w:val="34"/>
    <w:qFormat/>
    <w:rsid w:val="00E4063A"/>
    <w:pPr>
      <w:contextualSpacing/>
    </w:pPr>
  </w:style>
  <w:style w:type="table" w:styleId="TableGrid">
    <w:name w:val="Table Grid"/>
    <w:basedOn w:val="TableNormal"/>
    <w:uiPriority w:val="39"/>
    <w:rsid w:val="00E40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584D"/>
    <w:rPr>
      <w:rFonts w:ascii="Arial" w:eastAsia="MS Mincho" w:hAnsi="Arial" w:cs="Arial"/>
      <w:b/>
      <w:caps/>
      <w:sz w:val="32"/>
      <w:szCs w:val="48"/>
    </w:rPr>
  </w:style>
  <w:style w:type="paragraph" w:styleId="TOCHeading">
    <w:name w:val="TOC Heading"/>
    <w:basedOn w:val="Heading1"/>
    <w:next w:val="Normal"/>
    <w:uiPriority w:val="39"/>
    <w:unhideWhenUsed/>
    <w:qFormat/>
    <w:rsid w:val="005C38CA"/>
    <w:pPr>
      <w:contextualSpacing/>
      <w:outlineLvl w:val="9"/>
    </w:pPr>
  </w:style>
  <w:style w:type="paragraph" w:styleId="TOC1">
    <w:name w:val="toc 1"/>
    <w:basedOn w:val="Normal"/>
    <w:next w:val="Normal"/>
    <w:autoRedefine/>
    <w:uiPriority w:val="39"/>
    <w:unhideWhenUsed/>
    <w:qFormat/>
    <w:rsid w:val="00C652AA"/>
    <w:pPr>
      <w:tabs>
        <w:tab w:val="left" w:pos="397"/>
        <w:tab w:val="right" w:leader="dot" w:pos="9620"/>
      </w:tabs>
    </w:pPr>
    <w:rPr>
      <w:rFonts w:asciiTheme="minorHAnsi" w:hAnsiTheme="minorHAnsi" w:cstheme="minorHAnsi"/>
      <w:b/>
      <w:bCs/>
      <w:iCs/>
      <w:sz w:val="24"/>
      <w:szCs w:val="24"/>
    </w:rPr>
  </w:style>
  <w:style w:type="character" w:styleId="Hyperlink">
    <w:name w:val="Hyperlink"/>
    <w:basedOn w:val="DefaultParagraphFont"/>
    <w:uiPriority w:val="99"/>
    <w:unhideWhenUsed/>
    <w:rsid w:val="00F45D25"/>
    <w:rPr>
      <w:color w:val="0563C1" w:themeColor="hyperlink"/>
      <w:u w:val="single"/>
    </w:rPr>
  </w:style>
  <w:style w:type="paragraph" w:styleId="NoSpacing">
    <w:name w:val="No Spacing"/>
    <w:link w:val="NoSpacingChar"/>
    <w:uiPriority w:val="1"/>
    <w:qFormat/>
    <w:rsid w:val="005C38CA"/>
  </w:style>
  <w:style w:type="character" w:customStyle="1" w:styleId="NoSpacingChar">
    <w:name w:val="No Spacing Char"/>
    <w:basedOn w:val="DefaultParagraphFont"/>
    <w:link w:val="NoSpacing"/>
    <w:uiPriority w:val="1"/>
    <w:rsid w:val="00F45D25"/>
  </w:style>
  <w:style w:type="paragraph" w:styleId="Header">
    <w:name w:val="header"/>
    <w:basedOn w:val="Normal"/>
    <w:link w:val="HeaderChar"/>
    <w:uiPriority w:val="99"/>
    <w:unhideWhenUsed/>
    <w:rsid w:val="00F45D25"/>
    <w:pPr>
      <w:tabs>
        <w:tab w:val="center" w:pos="4680"/>
        <w:tab w:val="right" w:pos="9360"/>
      </w:tabs>
    </w:pPr>
  </w:style>
  <w:style w:type="character" w:customStyle="1" w:styleId="HeaderChar">
    <w:name w:val="Header Char"/>
    <w:basedOn w:val="DefaultParagraphFont"/>
    <w:link w:val="Header"/>
    <w:uiPriority w:val="99"/>
    <w:rsid w:val="00F45D25"/>
  </w:style>
  <w:style w:type="paragraph" w:styleId="Footer">
    <w:name w:val="footer"/>
    <w:basedOn w:val="Normal"/>
    <w:link w:val="FooterChar"/>
    <w:uiPriority w:val="99"/>
    <w:unhideWhenUsed/>
    <w:rsid w:val="00592D3C"/>
    <w:pPr>
      <w:tabs>
        <w:tab w:val="center" w:pos="4680"/>
        <w:tab w:val="right" w:pos="9360"/>
      </w:tabs>
    </w:pPr>
  </w:style>
  <w:style w:type="character" w:customStyle="1" w:styleId="FooterChar">
    <w:name w:val="Footer Char"/>
    <w:basedOn w:val="DefaultParagraphFont"/>
    <w:link w:val="Footer"/>
    <w:uiPriority w:val="99"/>
    <w:rsid w:val="00592D3C"/>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uiPriority w:val="9"/>
    <w:rsid w:val="009E2C0C"/>
    <w:rPr>
      <w:rFonts w:ascii="Cambria" w:eastAsiaTheme="majorEastAsia" w:hAnsi="Cambria" w:cstheme="majorBidi"/>
      <w:sz w:val="28"/>
      <w:szCs w:val="32"/>
    </w:rPr>
  </w:style>
  <w:style w:type="character" w:customStyle="1" w:styleId="Heading3Char">
    <w:name w:val="Heading 3 Char"/>
    <w:basedOn w:val="DefaultParagraphFont"/>
    <w:link w:val="Heading3"/>
    <w:uiPriority w:val="9"/>
    <w:rsid w:val="009E2C0C"/>
    <w:rPr>
      <w:rFonts w:ascii="Cambria" w:eastAsiaTheme="majorEastAsia" w:hAnsi="Cambria" w:cstheme="majorBidi"/>
      <w:sz w:val="24"/>
      <w:szCs w:val="28"/>
    </w:rPr>
  </w:style>
  <w:style w:type="character" w:customStyle="1" w:styleId="Heading4Char">
    <w:name w:val="Heading 4 Char"/>
    <w:basedOn w:val="DefaultParagraphFont"/>
    <w:link w:val="Heading4"/>
    <w:uiPriority w:val="9"/>
    <w:rsid w:val="00B43624"/>
    <w:rPr>
      <w:rFonts w:ascii="Cambria" w:eastAsiaTheme="majorEastAsia" w:hAnsi="Cambria" w:cstheme="majorBidi"/>
      <w:sz w:val="20"/>
      <w:szCs w:val="24"/>
    </w:rPr>
  </w:style>
  <w:style w:type="character" w:customStyle="1" w:styleId="Heading5Char">
    <w:name w:val="Heading 5 Char"/>
    <w:basedOn w:val="DefaultParagraphFont"/>
    <w:link w:val="Heading5"/>
    <w:uiPriority w:val="9"/>
    <w:rsid w:val="0035221B"/>
    <w:rPr>
      <w:rFonts w:eastAsiaTheme="majorEastAsia" w:cstheme="majorBidi"/>
      <w:sz w:val="20"/>
    </w:rPr>
  </w:style>
  <w:style w:type="character" w:customStyle="1" w:styleId="Heading6Char">
    <w:name w:val="Heading 6 Char"/>
    <w:basedOn w:val="DefaultParagraphFont"/>
    <w:link w:val="Heading6"/>
    <w:uiPriority w:val="9"/>
    <w:rsid w:val="00850FBF"/>
    <w:rPr>
      <w:rFonts w:asciiTheme="majorHAnsi" w:eastAsiaTheme="majorEastAsia" w:hAnsiTheme="majorHAnsi" w:cstheme="majorBidi"/>
      <w:i/>
      <w:iCs/>
      <w:caps/>
      <w:sz w:val="20"/>
    </w:rPr>
  </w:style>
  <w:style w:type="character" w:customStyle="1" w:styleId="Heading7Char">
    <w:name w:val="Heading 7 Char"/>
    <w:basedOn w:val="DefaultParagraphFont"/>
    <w:link w:val="Heading7"/>
    <w:uiPriority w:val="9"/>
    <w:rsid w:val="005C38CA"/>
    <w:rPr>
      <w:rFonts w:asciiTheme="majorHAnsi" w:eastAsiaTheme="majorEastAsia" w:hAnsiTheme="majorHAnsi" w:cstheme="majorBidi"/>
      <w:b/>
      <w:bCs/>
      <w:color w:val="1F4E79" w:themeColor="accent1" w:themeShade="80"/>
      <w:sz w:val="20"/>
    </w:rPr>
  </w:style>
  <w:style w:type="character" w:customStyle="1" w:styleId="Heading8Char">
    <w:name w:val="Heading 8 Char"/>
    <w:basedOn w:val="DefaultParagraphFont"/>
    <w:link w:val="Heading8"/>
    <w:uiPriority w:val="9"/>
    <w:rsid w:val="005C38CA"/>
    <w:rPr>
      <w:rFonts w:asciiTheme="majorHAnsi" w:eastAsiaTheme="majorEastAsia" w:hAnsiTheme="majorHAnsi" w:cstheme="majorBidi"/>
      <w:b/>
      <w:bCs/>
      <w:i/>
      <w:iCs/>
      <w:color w:val="1F4E79" w:themeColor="accent1" w:themeShade="80"/>
      <w:sz w:val="20"/>
    </w:rPr>
  </w:style>
  <w:style w:type="character" w:customStyle="1" w:styleId="Heading9Char">
    <w:name w:val="Heading 9 Char"/>
    <w:basedOn w:val="DefaultParagraphFont"/>
    <w:link w:val="Heading9"/>
    <w:uiPriority w:val="9"/>
    <w:rsid w:val="005C38CA"/>
    <w:rPr>
      <w:rFonts w:asciiTheme="majorHAnsi" w:eastAsiaTheme="majorEastAsia" w:hAnsiTheme="majorHAnsi" w:cstheme="majorBidi"/>
      <w:i/>
      <w:iCs/>
      <w:color w:val="1F4E79" w:themeColor="accent1" w:themeShade="80"/>
      <w:sz w:val="20"/>
    </w:rPr>
  </w:style>
  <w:style w:type="paragraph" w:styleId="Caption">
    <w:name w:val="caption"/>
    <w:basedOn w:val="Normal"/>
    <w:next w:val="Normal"/>
    <w:uiPriority w:val="35"/>
    <w:unhideWhenUsed/>
    <w:qFormat/>
    <w:rsid w:val="005C38CA"/>
    <w:rPr>
      <w:b/>
      <w:bCs/>
      <w:smallCaps/>
      <w:color w:val="44546A" w:themeColor="text2"/>
    </w:rPr>
  </w:style>
  <w:style w:type="paragraph" w:styleId="Title">
    <w:name w:val="Title"/>
    <w:basedOn w:val="Normal"/>
    <w:next w:val="Normal"/>
    <w:link w:val="TitleChar"/>
    <w:uiPriority w:val="10"/>
    <w:qFormat/>
    <w:rsid w:val="005C38CA"/>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38C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C38CA"/>
    <w:pPr>
      <w:numPr>
        <w:ilvl w:val="1"/>
      </w:numPr>
      <w:spacing w:after="240"/>
      <w:ind w:left="720" w:hanging="432"/>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C38C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C38CA"/>
    <w:rPr>
      <w:b/>
      <w:bCs/>
    </w:rPr>
  </w:style>
  <w:style w:type="character" w:styleId="Emphasis">
    <w:name w:val="Emphasis"/>
    <w:basedOn w:val="DefaultParagraphFont"/>
    <w:uiPriority w:val="20"/>
    <w:qFormat/>
    <w:rsid w:val="005C38CA"/>
    <w:rPr>
      <w:i/>
      <w:iCs/>
    </w:rPr>
  </w:style>
  <w:style w:type="paragraph" w:styleId="Quote">
    <w:name w:val="Quote"/>
    <w:basedOn w:val="Normal"/>
    <w:next w:val="Normal"/>
    <w:link w:val="QuoteChar"/>
    <w:uiPriority w:val="29"/>
    <w:qFormat/>
    <w:rsid w:val="005C38CA"/>
    <w:pPr>
      <w:spacing w:before="120" w:after="120"/>
    </w:pPr>
    <w:rPr>
      <w:color w:val="44546A" w:themeColor="text2"/>
      <w:sz w:val="24"/>
      <w:szCs w:val="24"/>
    </w:rPr>
  </w:style>
  <w:style w:type="character" w:customStyle="1" w:styleId="QuoteChar">
    <w:name w:val="Quote Char"/>
    <w:basedOn w:val="DefaultParagraphFont"/>
    <w:link w:val="Quote"/>
    <w:uiPriority w:val="29"/>
    <w:rsid w:val="005C38CA"/>
    <w:rPr>
      <w:color w:val="44546A" w:themeColor="text2"/>
      <w:sz w:val="24"/>
      <w:szCs w:val="24"/>
    </w:rPr>
  </w:style>
  <w:style w:type="paragraph" w:styleId="IntenseQuote">
    <w:name w:val="Intense Quote"/>
    <w:basedOn w:val="Normal"/>
    <w:next w:val="Normal"/>
    <w:link w:val="IntenseQuoteChar"/>
    <w:uiPriority w:val="30"/>
    <w:qFormat/>
    <w:rsid w:val="005C38CA"/>
    <w:pPr>
      <w:spacing w:before="100" w:beforeAutospacing="1" w:after="24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38C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38CA"/>
    <w:rPr>
      <w:i/>
      <w:iCs/>
      <w:color w:val="595959" w:themeColor="text1" w:themeTint="A6"/>
    </w:rPr>
  </w:style>
  <w:style w:type="character" w:styleId="IntenseEmphasis">
    <w:name w:val="Intense Emphasis"/>
    <w:basedOn w:val="DefaultParagraphFont"/>
    <w:uiPriority w:val="21"/>
    <w:qFormat/>
    <w:rsid w:val="005C38CA"/>
    <w:rPr>
      <w:b/>
      <w:bCs/>
      <w:i/>
      <w:iCs/>
    </w:rPr>
  </w:style>
  <w:style w:type="character" w:styleId="SubtleReference">
    <w:name w:val="Subtle Reference"/>
    <w:basedOn w:val="DefaultParagraphFont"/>
    <w:uiPriority w:val="31"/>
    <w:qFormat/>
    <w:rsid w:val="005C38C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38CA"/>
    <w:rPr>
      <w:b/>
      <w:bCs/>
      <w:smallCaps/>
      <w:color w:val="44546A" w:themeColor="text2"/>
      <w:u w:val="single"/>
    </w:rPr>
  </w:style>
  <w:style w:type="character" w:styleId="BookTitle">
    <w:name w:val="Book Title"/>
    <w:basedOn w:val="DefaultParagraphFont"/>
    <w:uiPriority w:val="33"/>
    <w:qFormat/>
    <w:rsid w:val="005C38CA"/>
    <w:rPr>
      <w:b/>
      <w:bCs/>
      <w:smallCaps/>
      <w:spacing w:val="10"/>
    </w:rPr>
  </w:style>
  <w:style w:type="paragraph" w:styleId="TOC2">
    <w:name w:val="toc 2"/>
    <w:basedOn w:val="Normal"/>
    <w:next w:val="Normal"/>
    <w:autoRedefine/>
    <w:uiPriority w:val="39"/>
    <w:unhideWhenUsed/>
    <w:qFormat/>
    <w:rsid w:val="00C652AA"/>
    <w:pPr>
      <w:tabs>
        <w:tab w:val="left" w:pos="1584"/>
        <w:tab w:val="right" w:leader="dot" w:pos="9620"/>
      </w:tabs>
    </w:pPr>
    <w:rPr>
      <w:rFonts w:cstheme="minorHAnsi"/>
      <w:b/>
      <w:bCs/>
    </w:rPr>
  </w:style>
  <w:style w:type="paragraph" w:styleId="TOC3">
    <w:name w:val="toc 3"/>
    <w:basedOn w:val="Normal"/>
    <w:next w:val="Normal"/>
    <w:autoRedefine/>
    <w:uiPriority w:val="39"/>
    <w:unhideWhenUsed/>
    <w:qFormat/>
    <w:rsid w:val="00527C8F"/>
    <w:pPr>
      <w:tabs>
        <w:tab w:val="left" w:pos="1400"/>
        <w:tab w:val="left" w:pos="1786"/>
        <w:tab w:val="right" w:leader="dot" w:pos="9620"/>
      </w:tabs>
      <w:ind w:left="715" w:hanging="431"/>
      <w:contextualSpacing/>
    </w:pPr>
    <w:rPr>
      <w:rFonts w:asciiTheme="minorHAnsi" w:hAnsiTheme="minorHAnsi" w:cstheme="minorHAnsi"/>
      <w:szCs w:val="20"/>
    </w:rPr>
  </w:style>
  <w:style w:type="character" w:styleId="FollowedHyperlink">
    <w:name w:val="FollowedHyperlink"/>
    <w:basedOn w:val="DefaultParagraphFont"/>
    <w:uiPriority w:val="99"/>
    <w:semiHidden/>
    <w:unhideWhenUsed/>
    <w:rsid w:val="004B0FAA"/>
    <w:rPr>
      <w:color w:val="954F72"/>
      <w:u w:val="single"/>
    </w:rPr>
  </w:style>
  <w:style w:type="paragraph" w:customStyle="1" w:styleId="xl66">
    <w:name w:val="xl66"/>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7">
    <w:name w:val="xl67"/>
    <w:basedOn w:val="Normal"/>
    <w:rsid w:val="004B0FAA"/>
    <w:pP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4B0FAA"/>
    <w:pPr>
      <w:pBdr>
        <w:top w:val="single" w:sz="8" w:space="0" w:color="auto"/>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9">
    <w:name w:val="xl69"/>
    <w:basedOn w:val="Normal"/>
    <w:rsid w:val="004B0FAA"/>
    <w:pPr>
      <w:pBdr>
        <w:top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0">
    <w:name w:val="xl70"/>
    <w:basedOn w:val="Normal"/>
    <w:rsid w:val="004B0FAA"/>
    <w:pPr>
      <w:pBdr>
        <w:top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1">
    <w:name w:val="xl71"/>
    <w:basedOn w:val="Normal"/>
    <w:rsid w:val="004B0FAA"/>
    <w:pPr>
      <w:pBdr>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2">
    <w:name w:val="xl72"/>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3">
    <w:name w:val="xl73"/>
    <w:basedOn w:val="Normal"/>
    <w:rsid w:val="004B0FAA"/>
    <w:pP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4">
    <w:name w:val="xl74"/>
    <w:basedOn w:val="Normal"/>
    <w:rsid w:val="004B0FAA"/>
    <w:pPr>
      <w:pBdr>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5">
    <w:name w:val="xl75"/>
    <w:basedOn w:val="Normal"/>
    <w:rsid w:val="004B0FA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6">
    <w:name w:val="xl7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7">
    <w:name w:val="xl77"/>
    <w:basedOn w:val="Normal"/>
    <w:rsid w:val="004B0FAA"/>
    <w:pPr>
      <w:pBdr>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8">
    <w:name w:val="xl78"/>
    <w:basedOn w:val="Normal"/>
    <w:rsid w:val="004B0FAA"/>
    <w:pPr>
      <w:spacing w:before="100" w:beforeAutospacing="1" w:after="100" w:afterAutospacing="1"/>
      <w:jc w:val="center"/>
    </w:pPr>
    <w:rPr>
      <w:rFonts w:ascii="Times New Roman" w:eastAsia="Times New Roman" w:hAnsi="Times New Roman" w:cs="Times New Roman"/>
      <w:sz w:val="16"/>
      <w:szCs w:val="16"/>
    </w:rPr>
  </w:style>
  <w:style w:type="paragraph" w:customStyle="1" w:styleId="xl79">
    <w:name w:val="xl79"/>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0">
    <w:name w:val="xl80"/>
    <w:basedOn w:val="Normal"/>
    <w:rsid w:val="004B0FAA"/>
    <w:pPr>
      <w:pBdr>
        <w:left w:val="single" w:sz="8" w:space="0" w:color="auto"/>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1">
    <w:name w:val="xl81"/>
    <w:basedOn w:val="Normal"/>
    <w:rsid w:val="004B0FAA"/>
    <w:pPr>
      <w:pBdr>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2">
    <w:name w:val="xl82"/>
    <w:basedOn w:val="Normal"/>
    <w:rsid w:val="004B0FAA"/>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3">
    <w:name w:val="xl83"/>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4">
    <w:name w:val="xl8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5">
    <w:name w:val="xl85"/>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6">
    <w:name w:val="xl8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7">
    <w:name w:val="xl87"/>
    <w:basedOn w:val="Normal"/>
    <w:rsid w:val="004B0FAA"/>
    <w:pP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8">
    <w:name w:val="xl88"/>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9">
    <w:name w:val="xl89"/>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0">
    <w:name w:val="xl90"/>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1">
    <w:name w:val="xl91"/>
    <w:basedOn w:val="Normal"/>
    <w:rsid w:val="004B0FAA"/>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2">
    <w:name w:val="xl92"/>
    <w:basedOn w:val="Normal"/>
    <w:rsid w:val="004B0FA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93">
    <w:name w:val="xl93"/>
    <w:basedOn w:val="Normal"/>
    <w:rsid w:val="004B0FAA"/>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4">
    <w:name w:val="xl9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A81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F22"/>
    <w:rPr>
      <w:rFonts w:ascii="Segoe UI" w:hAnsi="Segoe UI" w:cs="Segoe UI"/>
      <w:sz w:val="18"/>
      <w:szCs w:val="18"/>
    </w:rPr>
  </w:style>
  <w:style w:type="character" w:customStyle="1" w:styleId="bodytext">
    <w:name w:val="bodytext"/>
    <w:basedOn w:val="DefaultParagraphFont"/>
    <w:rsid w:val="006B004D"/>
  </w:style>
  <w:style w:type="character" w:customStyle="1" w:styleId="apple-converted-space">
    <w:name w:val="apple-converted-space"/>
    <w:basedOn w:val="DefaultParagraphFont"/>
    <w:rsid w:val="006B004D"/>
  </w:style>
  <w:style w:type="character" w:customStyle="1" w:styleId="mantatorytext">
    <w:name w:val="mantatorytext"/>
    <w:basedOn w:val="DefaultParagraphFont"/>
    <w:rsid w:val="006B004D"/>
  </w:style>
  <w:style w:type="paragraph" w:styleId="DocumentMap">
    <w:name w:val="Document Map"/>
    <w:basedOn w:val="Normal"/>
    <w:link w:val="DocumentMapChar"/>
    <w:uiPriority w:val="99"/>
    <w:semiHidden/>
    <w:unhideWhenUsed/>
    <w:rsid w:val="00060359"/>
    <w:rPr>
      <w:rFonts w:ascii="Tahoma" w:hAnsi="Tahoma" w:cs="Tahoma"/>
      <w:sz w:val="16"/>
      <w:szCs w:val="16"/>
    </w:rPr>
  </w:style>
  <w:style w:type="character" w:customStyle="1" w:styleId="DocumentMapChar">
    <w:name w:val="Document Map Char"/>
    <w:basedOn w:val="DefaultParagraphFont"/>
    <w:link w:val="DocumentMap"/>
    <w:uiPriority w:val="99"/>
    <w:semiHidden/>
    <w:rsid w:val="00060359"/>
    <w:rPr>
      <w:rFonts w:ascii="Tahoma" w:hAnsi="Tahoma" w:cs="Tahoma"/>
      <w:sz w:val="16"/>
      <w:szCs w:val="16"/>
    </w:rPr>
  </w:style>
  <w:style w:type="character" w:styleId="CommentReference">
    <w:name w:val="annotation reference"/>
    <w:basedOn w:val="DefaultParagraphFont"/>
    <w:uiPriority w:val="99"/>
    <w:semiHidden/>
    <w:unhideWhenUsed/>
    <w:rsid w:val="00F06BAB"/>
    <w:rPr>
      <w:sz w:val="16"/>
      <w:szCs w:val="16"/>
    </w:rPr>
  </w:style>
  <w:style w:type="paragraph" w:styleId="CommentText">
    <w:name w:val="annotation text"/>
    <w:basedOn w:val="Normal"/>
    <w:link w:val="CommentTextChar"/>
    <w:uiPriority w:val="99"/>
    <w:unhideWhenUsed/>
    <w:rsid w:val="00F06BAB"/>
    <w:rPr>
      <w:szCs w:val="20"/>
    </w:rPr>
  </w:style>
  <w:style w:type="character" w:customStyle="1" w:styleId="CommentTextChar">
    <w:name w:val="Comment Text Char"/>
    <w:basedOn w:val="DefaultParagraphFont"/>
    <w:link w:val="CommentText"/>
    <w:uiPriority w:val="99"/>
    <w:rsid w:val="00F06BA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6BAB"/>
    <w:rPr>
      <w:b/>
      <w:bCs/>
    </w:rPr>
  </w:style>
  <w:style w:type="character" w:customStyle="1" w:styleId="CommentSubjectChar">
    <w:name w:val="Comment Subject Char"/>
    <w:basedOn w:val="CommentTextChar"/>
    <w:link w:val="CommentSubject"/>
    <w:uiPriority w:val="99"/>
    <w:semiHidden/>
    <w:rsid w:val="00F06BAB"/>
    <w:rPr>
      <w:rFonts w:ascii="Arial" w:hAnsi="Arial" w:cs="Arial"/>
      <w:b/>
      <w:bCs/>
      <w:sz w:val="20"/>
      <w:szCs w:val="20"/>
    </w:rPr>
  </w:style>
  <w:style w:type="paragraph" w:customStyle="1" w:styleId="VBodyText">
    <w:name w:val="V_Body Text"/>
    <w:basedOn w:val="Normal"/>
    <w:qFormat/>
    <w:rsid w:val="009E7562"/>
    <w:pPr>
      <w:spacing w:before="120" w:after="120"/>
    </w:pPr>
    <w:rPr>
      <w:rFonts w:ascii="Calibri" w:eastAsia="Times New Roman" w:hAnsi="Calibri" w:cs="Times New Roman"/>
      <w:bCs/>
      <w:lang w:val="en-GB" w:eastAsia="en-GB"/>
    </w:rPr>
  </w:style>
  <w:style w:type="paragraph" w:customStyle="1" w:styleId="TableParagraph">
    <w:name w:val="Table Paragraph"/>
    <w:basedOn w:val="Normal"/>
    <w:uiPriority w:val="1"/>
    <w:qFormat/>
    <w:rsid w:val="00171A1A"/>
    <w:pPr>
      <w:widowControl w:val="0"/>
      <w:autoSpaceDE w:val="0"/>
      <w:autoSpaceDN w:val="0"/>
    </w:pPr>
    <w:rPr>
      <w:rFonts w:eastAsia="Arial"/>
      <w:sz w:val="22"/>
      <w:lang w:bidi="en-US"/>
    </w:rPr>
  </w:style>
  <w:style w:type="paragraph" w:styleId="TOC4">
    <w:name w:val="toc 4"/>
    <w:basedOn w:val="Normal"/>
    <w:next w:val="Normal"/>
    <w:autoRedefine/>
    <w:uiPriority w:val="39"/>
    <w:unhideWhenUsed/>
    <w:rsid w:val="00AE755A"/>
    <w:pPr>
      <w:ind w:left="600"/>
    </w:pPr>
    <w:rPr>
      <w:rFonts w:asciiTheme="minorHAnsi" w:hAnsiTheme="minorHAnsi" w:cstheme="minorHAnsi"/>
      <w:szCs w:val="20"/>
    </w:rPr>
  </w:style>
  <w:style w:type="paragraph" w:styleId="TOC5">
    <w:name w:val="toc 5"/>
    <w:basedOn w:val="Normal"/>
    <w:next w:val="Normal"/>
    <w:autoRedefine/>
    <w:uiPriority w:val="39"/>
    <w:unhideWhenUsed/>
    <w:rsid w:val="00AE755A"/>
    <w:pPr>
      <w:ind w:left="800"/>
    </w:pPr>
    <w:rPr>
      <w:rFonts w:asciiTheme="minorHAnsi" w:hAnsiTheme="minorHAnsi" w:cstheme="minorHAnsi"/>
      <w:szCs w:val="20"/>
    </w:rPr>
  </w:style>
  <w:style w:type="paragraph" w:styleId="TOC6">
    <w:name w:val="toc 6"/>
    <w:basedOn w:val="Normal"/>
    <w:next w:val="Normal"/>
    <w:autoRedefine/>
    <w:uiPriority w:val="39"/>
    <w:unhideWhenUsed/>
    <w:rsid w:val="00AE755A"/>
    <w:pPr>
      <w:ind w:left="1000"/>
    </w:pPr>
    <w:rPr>
      <w:rFonts w:asciiTheme="minorHAnsi" w:hAnsiTheme="minorHAnsi" w:cstheme="minorHAnsi"/>
      <w:szCs w:val="20"/>
    </w:rPr>
  </w:style>
  <w:style w:type="paragraph" w:styleId="TOC7">
    <w:name w:val="toc 7"/>
    <w:basedOn w:val="Normal"/>
    <w:next w:val="Normal"/>
    <w:autoRedefine/>
    <w:uiPriority w:val="39"/>
    <w:unhideWhenUsed/>
    <w:rsid w:val="00AE755A"/>
    <w:pPr>
      <w:ind w:left="1200"/>
    </w:pPr>
    <w:rPr>
      <w:rFonts w:asciiTheme="minorHAnsi" w:hAnsiTheme="minorHAnsi" w:cstheme="minorHAnsi"/>
      <w:szCs w:val="20"/>
    </w:rPr>
  </w:style>
  <w:style w:type="paragraph" w:styleId="TOC8">
    <w:name w:val="toc 8"/>
    <w:basedOn w:val="Normal"/>
    <w:next w:val="Normal"/>
    <w:autoRedefine/>
    <w:uiPriority w:val="39"/>
    <w:unhideWhenUsed/>
    <w:rsid w:val="00AE755A"/>
    <w:pPr>
      <w:ind w:left="1400"/>
    </w:pPr>
    <w:rPr>
      <w:rFonts w:asciiTheme="minorHAnsi" w:hAnsiTheme="minorHAnsi" w:cstheme="minorHAnsi"/>
      <w:szCs w:val="20"/>
    </w:rPr>
  </w:style>
  <w:style w:type="paragraph" w:styleId="TOC9">
    <w:name w:val="toc 9"/>
    <w:basedOn w:val="Normal"/>
    <w:next w:val="Normal"/>
    <w:autoRedefine/>
    <w:uiPriority w:val="39"/>
    <w:unhideWhenUsed/>
    <w:rsid w:val="00AE755A"/>
    <w:pPr>
      <w:ind w:left="1600"/>
    </w:pPr>
    <w:rPr>
      <w:rFonts w:asciiTheme="minorHAnsi" w:hAnsiTheme="minorHAnsi" w:cstheme="minorHAnsi"/>
      <w:szCs w:val="20"/>
    </w:rPr>
  </w:style>
  <w:style w:type="character" w:customStyle="1" w:styleId="mw-headline">
    <w:name w:val="mw-headline"/>
    <w:basedOn w:val="DefaultParagraphFont"/>
    <w:rsid w:val="007B0678"/>
  </w:style>
  <w:style w:type="character" w:customStyle="1" w:styleId="mw-editsection">
    <w:name w:val="mw-editsection"/>
    <w:basedOn w:val="DefaultParagraphFont"/>
    <w:rsid w:val="007B0678"/>
  </w:style>
  <w:style w:type="character" w:customStyle="1" w:styleId="mw-editsection-bracket">
    <w:name w:val="mw-editsection-bracket"/>
    <w:basedOn w:val="DefaultParagraphFont"/>
    <w:rsid w:val="007B0678"/>
  </w:style>
  <w:style w:type="paragraph" w:styleId="NormalWeb">
    <w:name w:val="Normal (Web)"/>
    <w:basedOn w:val="Normal"/>
    <w:uiPriority w:val="99"/>
    <w:unhideWhenUsed/>
    <w:rsid w:val="007B0678"/>
    <w:pPr>
      <w:spacing w:before="100" w:beforeAutospacing="1" w:after="100" w:afterAutospacing="1"/>
    </w:pPr>
    <w:rPr>
      <w:rFonts w:ascii="Times New Roman" w:eastAsia="Times New Roman" w:hAnsi="Times New Roman" w:cs="Times New Roman"/>
      <w:sz w:val="24"/>
      <w:szCs w:val="24"/>
    </w:rPr>
  </w:style>
  <w:style w:type="character" w:customStyle="1" w:styleId="lblclass">
    <w:name w:val="lblclass"/>
    <w:basedOn w:val="DefaultParagraphFont"/>
    <w:rsid w:val="007B0678"/>
  </w:style>
  <w:style w:type="paragraph" w:styleId="Revision">
    <w:name w:val="Revision"/>
    <w:hidden/>
    <w:uiPriority w:val="99"/>
    <w:semiHidden/>
    <w:rsid w:val="007B0678"/>
    <w:rPr>
      <w:rFonts w:ascii="Arial" w:eastAsia="Times New Roman" w:hAnsi="Arial" w:cs="Arial"/>
      <w:sz w:val="20"/>
    </w:rPr>
  </w:style>
  <w:style w:type="paragraph" w:styleId="ListBullet">
    <w:name w:val="List Bullet"/>
    <w:basedOn w:val="Normal"/>
    <w:uiPriority w:val="99"/>
    <w:unhideWhenUsed/>
    <w:rsid w:val="007B0678"/>
    <w:pPr>
      <w:numPr>
        <w:numId w:val="2"/>
      </w:numPr>
      <w:spacing w:after="200" w:line="276" w:lineRule="auto"/>
      <w:contextualSpacing/>
    </w:pPr>
    <w:rPr>
      <w:rFonts w:ascii="Calibri" w:eastAsia="Calibri" w:hAnsi="Calibri" w:cs="Times New Roman"/>
      <w:sz w:val="22"/>
    </w:rPr>
  </w:style>
  <w:style w:type="character" w:customStyle="1" w:styleId="ListParagraphChar">
    <w:name w:val="List Paragraph Char"/>
    <w:aliases w:val="Bullet 1 Char,List Paragraph1 Char,List Paragraph Char Char Char,b1 Char,Normal Sentence Char,Colorful List - Accent 11 Char,ListPar1 Char,Number_1 Char,new Char,SGLText List Paragraph Char,List Paragraph2 Char,List Paragraph11 Char"/>
    <w:basedOn w:val="DefaultParagraphFont"/>
    <w:link w:val="ListParagraph"/>
    <w:qFormat/>
    <w:rsid w:val="005C3065"/>
    <w:rPr>
      <w:rFonts w:ascii="Arial" w:hAnsi="Arial" w:cs="Arial"/>
      <w:sz w:val="20"/>
    </w:rPr>
  </w:style>
  <w:style w:type="table" w:customStyle="1" w:styleId="PlainTable51">
    <w:name w:val="Plain Table 51"/>
    <w:basedOn w:val="TableNormal"/>
    <w:uiPriority w:val="45"/>
    <w:rsid w:val="00C906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TVXLabels">
    <w:name w:val="ETVXLabels"/>
    <w:autoRedefine/>
    <w:rsid w:val="009912AC"/>
    <w:rPr>
      <w:rFonts w:ascii="Trebuchet MS" w:eastAsia="Times New Roman" w:hAnsi="Trebuchet MS" w:cs="Times New Roman"/>
      <w:b/>
      <w:color w:val="000000"/>
      <w:sz w:val="20"/>
      <w:szCs w:val="24"/>
    </w:rPr>
  </w:style>
  <w:style w:type="paragraph" w:customStyle="1" w:styleId="TableText">
    <w:name w:val="Table Text"/>
    <w:basedOn w:val="Normal"/>
    <w:link w:val="TableTextChar"/>
    <w:qFormat/>
    <w:rsid w:val="009912AC"/>
    <w:pPr>
      <w:spacing w:before="60" w:after="60"/>
    </w:pPr>
    <w:rPr>
      <w:rFonts w:ascii="Arial" w:eastAsia="Times New Roman" w:hAnsi="Arial" w:cs="Times New Roman"/>
      <w:sz w:val="24"/>
      <w:szCs w:val="20"/>
      <w:lang w:val="en-GB" w:eastAsia="x-none"/>
    </w:rPr>
  </w:style>
  <w:style w:type="character" w:customStyle="1" w:styleId="TableTextChar">
    <w:name w:val="Table Text Char"/>
    <w:link w:val="TableText"/>
    <w:locked/>
    <w:rsid w:val="009912AC"/>
    <w:rPr>
      <w:rFonts w:ascii="Arial" w:eastAsia="Times New Roman" w:hAnsi="Arial" w:cs="Times New Roman"/>
      <w:sz w:val="24"/>
      <w:szCs w:val="20"/>
      <w:lang w:val="en-GB" w:eastAsia="x-none"/>
    </w:rPr>
  </w:style>
  <w:style w:type="character" w:styleId="HTMLCode">
    <w:name w:val="HTML Code"/>
    <w:basedOn w:val="DefaultParagraphFont"/>
    <w:uiPriority w:val="99"/>
    <w:semiHidden/>
    <w:unhideWhenUsed/>
    <w:rsid w:val="005D2B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18679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742">
      <w:bodyDiv w:val="1"/>
      <w:marLeft w:val="0"/>
      <w:marRight w:val="0"/>
      <w:marTop w:val="0"/>
      <w:marBottom w:val="0"/>
      <w:divBdr>
        <w:top w:val="none" w:sz="0" w:space="0" w:color="auto"/>
        <w:left w:val="none" w:sz="0" w:space="0" w:color="auto"/>
        <w:bottom w:val="none" w:sz="0" w:space="0" w:color="auto"/>
        <w:right w:val="none" w:sz="0" w:space="0" w:color="auto"/>
      </w:divBdr>
    </w:div>
    <w:div w:id="23872968">
      <w:bodyDiv w:val="1"/>
      <w:marLeft w:val="0"/>
      <w:marRight w:val="0"/>
      <w:marTop w:val="0"/>
      <w:marBottom w:val="0"/>
      <w:divBdr>
        <w:top w:val="none" w:sz="0" w:space="0" w:color="auto"/>
        <w:left w:val="none" w:sz="0" w:space="0" w:color="auto"/>
        <w:bottom w:val="none" w:sz="0" w:space="0" w:color="auto"/>
        <w:right w:val="none" w:sz="0" w:space="0" w:color="auto"/>
      </w:divBdr>
    </w:div>
    <w:div w:id="30420023">
      <w:bodyDiv w:val="1"/>
      <w:marLeft w:val="0"/>
      <w:marRight w:val="0"/>
      <w:marTop w:val="0"/>
      <w:marBottom w:val="0"/>
      <w:divBdr>
        <w:top w:val="none" w:sz="0" w:space="0" w:color="auto"/>
        <w:left w:val="none" w:sz="0" w:space="0" w:color="auto"/>
        <w:bottom w:val="none" w:sz="0" w:space="0" w:color="auto"/>
        <w:right w:val="none" w:sz="0" w:space="0" w:color="auto"/>
      </w:divBdr>
    </w:div>
    <w:div w:id="40130411">
      <w:bodyDiv w:val="1"/>
      <w:marLeft w:val="0"/>
      <w:marRight w:val="0"/>
      <w:marTop w:val="0"/>
      <w:marBottom w:val="0"/>
      <w:divBdr>
        <w:top w:val="none" w:sz="0" w:space="0" w:color="auto"/>
        <w:left w:val="none" w:sz="0" w:space="0" w:color="auto"/>
        <w:bottom w:val="none" w:sz="0" w:space="0" w:color="auto"/>
        <w:right w:val="none" w:sz="0" w:space="0" w:color="auto"/>
      </w:divBdr>
    </w:div>
    <w:div w:id="59060570">
      <w:bodyDiv w:val="1"/>
      <w:marLeft w:val="0"/>
      <w:marRight w:val="0"/>
      <w:marTop w:val="0"/>
      <w:marBottom w:val="0"/>
      <w:divBdr>
        <w:top w:val="none" w:sz="0" w:space="0" w:color="auto"/>
        <w:left w:val="none" w:sz="0" w:space="0" w:color="auto"/>
        <w:bottom w:val="none" w:sz="0" w:space="0" w:color="auto"/>
        <w:right w:val="none" w:sz="0" w:space="0" w:color="auto"/>
      </w:divBdr>
      <w:divsChild>
        <w:div w:id="659432369">
          <w:marLeft w:val="374"/>
          <w:marRight w:val="0"/>
          <w:marTop w:val="0"/>
          <w:marBottom w:val="0"/>
          <w:divBdr>
            <w:top w:val="none" w:sz="0" w:space="0" w:color="auto"/>
            <w:left w:val="none" w:sz="0" w:space="0" w:color="auto"/>
            <w:bottom w:val="none" w:sz="0" w:space="0" w:color="auto"/>
            <w:right w:val="none" w:sz="0" w:space="0" w:color="auto"/>
          </w:divBdr>
        </w:div>
        <w:div w:id="2082363736">
          <w:marLeft w:val="374"/>
          <w:marRight w:val="0"/>
          <w:marTop w:val="0"/>
          <w:marBottom w:val="0"/>
          <w:divBdr>
            <w:top w:val="none" w:sz="0" w:space="0" w:color="auto"/>
            <w:left w:val="none" w:sz="0" w:space="0" w:color="auto"/>
            <w:bottom w:val="none" w:sz="0" w:space="0" w:color="auto"/>
            <w:right w:val="none" w:sz="0" w:space="0" w:color="auto"/>
          </w:divBdr>
        </w:div>
        <w:div w:id="902910151">
          <w:marLeft w:val="374"/>
          <w:marRight w:val="0"/>
          <w:marTop w:val="0"/>
          <w:marBottom w:val="0"/>
          <w:divBdr>
            <w:top w:val="none" w:sz="0" w:space="0" w:color="auto"/>
            <w:left w:val="none" w:sz="0" w:space="0" w:color="auto"/>
            <w:bottom w:val="none" w:sz="0" w:space="0" w:color="auto"/>
            <w:right w:val="none" w:sz="0" w:space="0" w:color="auto"/>
          </w:divBdr>
        </w:div>
      </w:divsChild>
    </w:div>
    <w:div w:id="60370433">
      <w:bodyDiv w:val="1"/>
      <w:marLeft w:val="0"/>
      <w:marRight w:val="0"/>
      <w:marTop w:val="0"/>
      <w:marBottom w:val="0"/>
      <w:divBdr>
        <w:top w:val="none" w:sz="0" w:space="0" w:color="auto"/>
        <w:left w:val="none" w:sz="0" w:space="0" w:color="auto"/>
        <w:bottom w:val="none" w:sz="0" w:space="0" w:color="auto"/>
        <w:right w:val="none" w:sz="0" w:space="0" w:color="auto"/>
      </w:divBdr>
    </w:div>
    <w:div w:id="69930081">
      <w:bodyDiv w:val="1"/>
      <w:marLeft w:val="0"/>
      <w:marRight w:val="0"/>
      <w:marTop w:val="0"/>
      <w:marBottom w:val="0"/>
      <w:divBdr>
        <w:top w:val="none" w:sz="0" w:space="0" w:color="auto"/>
        <w:left w:val="none" w:sz="0" w:space="0" w:color="auto"/>
        <w:bottom w:val="none" w:sz="0" w:space="0" w:color="auto"/>
        <w:right w:val="none" w:sz="0" w:space="0" w:color="auto"/>
      </w:divBdr>
    </w:div>
    <w:div w:id="78142454">
      <w:bodyDiv w:val="1"/>
      <w:marLeft w:val="0"/>
      <w:marRight w:val="0"/>
      <w:marTop w:val="0"/>
      <w:marBottom w:val="0"/>
      <w:divBdr>
        <w:top w:val="none" w:sz="0" w:space="0" w:color="auto"/>
        <w:left w:val="none" w:sz="0" w:space="0" w:color="auto"/>
        <w:bottom w:val="none" w:sz="0" w:space="0" w:color="auto"/>
        <w:right w:val="none" w:sz="0" w:space="0" w:color="auto"/>
      </w:divBdr>
    </w:div>
    <w:div w:id="101074968">
      <w:bodyDiv w:val="1"/>
      <w:marLeft w:val="0"/>
      <w:marRight w:val="0"/>
      <w:marTop w:val="0"/>
      <w:marBottom w:val="0"/>
      <w:divBdr>
        <w:top w:val="none" w:sz="0" w:space="0" w:color="auto"/>
        <w:left w:val="none" w:sz="0" w:space="0" w:color="auto"/>
        <w:bottom w:val="none" w:sz="0" w:space="0" w:color="auto"/>
        <w:right w:val="none" w:sz="0" w:space="0" w:color="auto"/>
      </w:divBdr>
    </w:div>
    <w:div w:id="134612542">
      <w:bodyDiv w:val="1"/>
      <w:marLeft w:val="0"/>
      <w:marRight w:val="0"/>
      <w:marTop w:val="0"/>
      <w:marBottom w:val="0"/>
      <w:divBdr>
        <w:top w:val="none" w:sz="0" w:space="0" w:color="auto"/>
        <w:left w:val="none" w:sz="0" w:space="0" w:color="auto"/>
        <w:bottom w:val="none" w:sz="0" w:space="0" w:color="auto"/>
        <w:right w:val="none" w:sz="0" w:space="0" w:color="auto"/>
      </w:divBdr>
    </w:div>
    <w:div w:id="152185529">
      <w:bodyDiv w:val="1"/>
      <w:marLeft w:val="0"/>
      <w:marRight w:val="0"/>
      <w:marTop w:val="0"/>
      <w:marBottom w:val="0"/>
      <w:divBdr>
        <w:top w:val="none" w:sz="0" w:space="0" w:color="auto"/>
        <w:left w:val="none" w:sz="0" w:space="0" w:color="auto"/>
        <w:bottom w:val="none" w:sz="0" w:space="0" w:color="auto"/>
        <w:right w:val="none" w:sz="0" w:space="0" w:color="auto"/>
      </w:divBdr>
    </w:div>
    <w:div w:id="173812941">
      <w:bodyDiv w:val="1"/>
      <w:marLeft w:val="0"/>
      <w:marRight w:val="0"/>
      <w:marTop w:val="0"/>
      <w:marBottom w:val="0"/>
      <w:divBdr>
        <w:top w:val="none" w:sz="0" w:space="0" w:color="auto"/>
        <w:left w:val="none" w:sz="0" w:space="0" w:color="auto"/>
        <w:bottom w:val="none" w:sz="0" w:space="0" w:color="auto"/>
        <w:right w:val="none" w:sz="0" w:space="0" w:color="auto"/>
      </w:divBdr>
    </w:div>
    <w:div w:id="200630652">
      <w:bodyDiv w:val="1"/>
      <w:marLeft w:val="0"/>
      <w:marRight w:val="0"/>
      <w:marTop w:val="0"/>
      <w:marBottom w:val="0"/>
      <w:divBdr>
        <w:top w:val="none" w:sz="0" w:space="0" w:color="auto"/>
        <w:left w:val="none" w:sz="0" w:space="0" w:color="auto"/>
        <w:bottom w:val="none" w:sz="0" w:space="0" w:color="auto"/>
        <w:right w:val="none" w:sz="0" w:space="0" w:color="auto"/>
      </w:divBdr>
    </w:div>
    <w:div w:id="225145109">
      <w:bodyDiv w:val="1"/>
      <w:marLeft w:val="0"/>
      <w:marRight w:val="0"/>
      <w:marTop w:val="0"/>
      <w:marBottom w:val="0"/>
      <w:divBdr>
        <w:top w:val="none" w:sz="0" w:space="0" w:color="auto"/>
        <w:left w:val="none" w:sz="0" w:space="0" w:color="auto"/>
        <w:bottom w:val="none" w:sz="0" w:space="0" w:color="auto"/>
        <w:right w:val="none" w:sz="0" w:space="0" w:color="auto"/>
      </w:divBdr>
    </w:div>
    <w:div w:id="225993899">
      <w:bodyDiv w:val="1"/>
      <w:marLeft w:val="0"/>
      <w:marRight w:val="0"/>
      <w:marTop w:val="0"/>
      <w:marBottom w:val="0"/>
      <w:divBdr>
        <w:top w:val="none" w:sz="0" w:space="0" w:color="auto"/>
        <w:left w:val="none" w:sz="0" w:space="0" w:color="auto"/>
        <w:bottom w:val="none" w:sz="0" w:space="0" w:color="auto"/>
        <w:right w:val="none" w:sz="0" w:space="0" w:color="auto"/>
      </w:divBdr>
    </w:div>
    <w:div w:id="262617329">
      <w:bodyDiv w:val="1"/>
      <w:marLeft w:val="0"/>
      <w:marRight w:val="0"/>
      <w:marTop w:val="0"/>
      <w:marBottom w:val="0"/>
      <w:divBdr>
        <w:top w:val="none" w:sz="0" w:space="0" w:color="auto"/>
        <w:left w:val="none" w:sz="0" w:space="0" w:color="auto"/>
        <w:bottom w:val="none" w:sz="0" w:space="0" w:color="auto"/>
        <w:right w:val="none" w:sz="0" w:space="0" w:color="auto"/>
      </w:divBdr>
    </w:div>
    <w:div w:id="363407457">
      <w:bodyDiv w:val="1"/>
      <w:marLeft w:val="0"/>
      <w:marRight w:val="0"/>
      <w:marTop w:val="0"/>
      <w:marBottom w:val="0"/>
      <w:divBdr>
        <w:top w:val="none" w:sz="0" w:space="0" w:color="auto"/>
        <w:left w:val="none" w:sz="0" w:space="0" w:color="auto"/>
        <w:bottom w:val="none" w:sz="0" w:space="0" w:color="auto"/>
        <w:right w:val="none" w:sz="0" w:space="0" w:color="auto"/>
      </w:divBdr>
    </w:div>
    <w:div w:id="366375926">
      <w:bodyDiv w:val="1"/>
      <w:marLeft w:val="0"/>
      <w:marRight w:val="0"/>
      <w:marTop w:val="0"/>
      <w:marBottom w:val="0"/>
      <w:divBdr>
        <w:top w:val="none" w:sz="0" w:space="0" w:color="auto"/>
        <w:left w:val="none" w:sz="0" w:space="0" w:color="auto"/>
        <w:bottom w:val="none" w:sz="0" w:space="0" w:color="auto"/>
        <w:right w:val="none" w:sz="0" w:space="0" w:color="auto"/>
      </w:divBdr>
    </w:div>
    <w:div w:id="397213966">
      <w:bodyDiv w:val="1"/>
      <w:marLeft w:val="0"/>
      <w:marRight w:val="0"/>
      <w:marTop w:val="0"/>
      <w:marBottom w:val="0"/>
      <w:divBdr>
        <w:top w:val="none" w:sz="0" w:space="0" w:color="auto"/>
        <w:left w:val="none" w:sz="0" w:space="0" w:color="auto"/>
        <w:bottom w:val="none" w:sz="0" w:space="0" w:color="auto"/>
        <w:right w:val="none" w:sz="0" w:space="0" w:color="auto"/>
      </w:divBdr>
      <w:divsChild>
        <w:div w:id="920262995">
          <w:marLeft w:val="374"/>
          <w:marRight w:val="0"/>
          <w:marTop w:val="0"/>
          <w:marBottom w:val="0"/>
          <w:divBdr>
            <w:top w:val="none" w:sz="0" w:space="0" w:color="auto"/>
            <w:left w:val="none" w:sz="0" w:space="0" w:color="auto"/>
            <w:bottom w:val="none" w:sz="0" w:space="0" w:color="auto"/>
            <w:right w:val="none" w:sz="0" w:space="0" w:color="auto"/>
          </w:divBdr>
        </w:div>
        <w:div w:id="1192181901">
          <w:marLeft w:val="374"/>
          <w:marRight w:val="0"/>
          <w:marTop w:val="0"/>
          <w:marBottom w:val="0"/>
          <w:divBdr>
            <w:top w:val="none" w:sz="0" w:space="0" w:color="auto"/>
            <w:left w:val="none" w:sz="0" w:space="0" w:color="auto"/>
            <w:bottom w:val="none" w:sz="0" w:space="0" w:color="auto"/>
            <w:right w:val="none" w:sz="0" w:space="0" w:color="auto"/>
          </w:divBdr>
        </w:div>
        <w:div w:id="133834238">
          <w:marLeft w:val="374"/>
          <w:marRight w:val="0"/>
          <w:marTop w:val="0"/>
          <w:marBottom w:val="0"/>
          <w:divBdr>
            <w:top w:val="none" w:sz="0" w:space="0" w:color="auto"/>
            <w:left w:val="none" w:sz="0" w:space="0" w:color="auto"/>
            <w:bottom w:val="none" w:sz="0" w:space="0" w:color="auto"/>
            <w:right w:val="none" w:sz="0" w:space="0" w:color="auto"/>
          </w:divBdr>
        </w:div>
        <w:div w:id="552813303">
          <w:marLeft w:val="374"/>
          <w:marRight w:val="0"/>
          <w:marTop w:val="0"/>
          <w:marBottom w:val="0"/>
          <w:divBdr>
            <w:top w:val="none" w:sz="0" w:space="0" w:color="auto"/>
            <w:left w:val="none" w:sz="0" w:space="0" w:color="auto"/>
            <w:bottom w:val="none" w:sz="0" w:space="0" w:color="auto"/>
            <w:right w:val="none" w:sz="0" w:space="0" w:color="auto"/>
          </w:divBdr>
        </w:div>
      </w:divsChild>
    </w:div>
    <w:div w:id="401219256">
      <w:bodyDiv w:val="1"/>
      <w:marLeft w:val="0"/>
      <w:marRight w:val="0"/>
      <w:marTop w:val="0"/>
      <w:marBottom w:val="0"/>
      <w:divBdr>
        <w:top w:val="none" w:sz="0" w:space="0" w:color="auto"/>
        <w:left w:val="none" w:sz="0" w:space="0" w:color="auto"/>
        <w:bottom w:val="none" w:sz="0" w:space="0" w:color="auto"/>
        <w:right w:val="none" w:sz="0" w:space="0" w:color="auto"/>
      </w:divBdr>
    </w:div>
    <w:div w:id="449402973">
      <w:bodyDiv w:val="1"/>
      <w:marLeft w:val="0"/>
      <w:marRight w:val="0"/>
      <w:marTop w:val="0"/>
      <w:marBottom w:val="0"/>
      <w:divBdr>
        <w:top w:val="none" w:sz="0" w:space="0" w:color="auto"/>
        <w:left w:val="none" w:sz="0" w:space="0" w:color="auto"/>
        <w:bottom w:val="none" w:sz="0" w:space="0" w:color="auto"/>
        <w:right w:val="none" w:sz="0" w:space="0" w:color="auto"/>
      </w:divBdr>
    </w:div>
    <w:div w:id="451293869">
      <w:bodyDiv w:val="1"/>
      <w:marLeft w:val="0"/>
      <w:marRight w:val="0"/>
      <w:marTop w:val="0"/>
      <w:marBottom w:val="0"/>
      <w:divBdr>
        <w:top w:val="none" w:sz="0" w:space="0" w:color="auto"/>
        <w:left w:val="none" w:sz="0" w:space="0" w:color="auto"/>
        <w:bottom w:val="none" w:sz="0" w:space="0" w:color="auto"/>
        <w:right w:val="none" w:sz="0" w:space="0" w:color="auto"/>
      </w:divBdr>
    </w:div>
    <w:div w:id="464397118">
      <w:bodyDiv w:val="1"/>
      <w:marLeft w:val="0"/>
      <w:marRight w:val="0"/>
      <w:marTop w:val="0"/>
      <w:marBottom w:val="0"/>
      <w:divBdr>
        <w:top w:val="none" w:sz="0" w:space="0" w:color="auto"/>
        <w:left w:val="none" w:sz="0" w:space="0" w:color="auto"/>
        <w:bottom w:val="none" w:sz="0" w:space="0" w:color="auto"/>
        <w:right w:val="none" w:sz="0" w:space="0" w:color="auto"/>
      </w:divBdr>
    </w:div>
    <w:div w:id="498156692">
      <w:bodyDiv w:val="1"/>
      <w:marLeft w:val="0"/>
      <w:marRight w:val="0"/>
      <w:marTop w:val="0"/>
      <w:marBottom w:val="0"/>
      <w:divBdr>
        <w:top w:val="none" w:sz="0" w:space="0" w:color="auto"/>
        <w:left w:val="none" w:sz="0" w:space="0" w:color="auto"/>
        <w:bottom w:val="none" w:sz="0" w:space="0" w:color="auto"/>
        <w:right w:val="none" w:sz="0" w:space="0" w:color="auto"/>
      </w:divBdr>
    </w:div>
    <w:div w:id="546795084">
      <w:bodyDiv w:val="1"/>
      <w:marLeft w:val="0"/>
      <w:marRight w:val="0"/>
      <w:marTop w:val="0"/>
      <w:marBottom w:val="0"/>
      <w:divBdr>
        <w:top w:val="none" w:sz="0" w:space="0" w:color="auto"/>
        <w:left w:val="none" w:sz="0" w:space="0" w:color="auto"/>
        <w:bottom w:val="none" w:sz="0" w:space="0" w:color="auto"/>
        <w:right w:val="none" w:sz="0" w:space="0" w:color="auto"/>
      </w:divBdr>
      <w:divsChild>
        <w:div w:id="1491630798">
          <w:marLeft w:val="374"/>
          <w:marRight w:val="0"/>
          <w:marTop w:val="0"/>
          <w:marBottom w:val="0"/>
          <w:divBdr>
            <w:top w:val="none" w:sz="0" w:space="0" w:color="auto"/>
            <w:left w:val="none" w:sz="0" w:space="0" w:color="auto"/>
            <w:bottom w:val="none" w:sz="0" w:space="0" w:color="auto"/>
            <w:right w:val="none" w:sz="0" w:space="0" w:color="auto"/>
          </w:divBdr>
        </w:div>
        <w:div w:id="1154419341">
          <w:marLeft w:val="374"/>
          <w:marRight w:val="0"/>
          <w:marTop w:val="0"/>
          <w:marBottom w:val="0"/>
          <w:divBdr>
            <w:top w:val="none" w:sz="0" w:space="0" w:color="auto"/>
            <w:left w:val="none" w:sz="0" w:space="0" w:color="auto"/>
            <w:bottom w:val="none" w:sz="0" w:space="0" w:color="auto"/>
            <w:right w:val="none" w:sz="0" w:space="0" w:color="auto"/>
          </w:divBdr>
        </w:div>
        <w:div w:id="1610813932">
          <w:marLeft w:val="374"/>
          <w:marRight w:val="0"/>
          <w:marTop w:val="0"/>
          <w:marBottom w:val="0"/>
          <w:divBdr>
            <w:top w:val="none" w:sz="0" w:space="0" w:color="auto"/>
            <w:left w:val="none" w:sz="0" w:space="0" w:color="auto"/>
            <w:bottom w:val="none" w:sz="0" w:space="0" w:color="auto"/>
            <w:right w:val="none" w:sz="0" w:space="0" w:color="auto"/>
          </w:divBdr>
        </w:div>
      </w:divsChild>
    </w:div>
    <w:div w:id="558248030">
      <w:bodyDiv w:val="1"/>
      <w:marLeft w:val="0"/>
      <w:marRight w:val="0"/>
      <w:marTop w:val="0"/>
      <w:marBottom w:val="0"/>
      <w:divBdr>
        <w:top w:val="none" w:sz="0" w:space="0" w:color="auto"/>
        <w:left w:val="none" w:sz="0" w:space="0" w:color="auto"/>
        <w:bottom w:val="none" w:sz="0" w:space="0" w:color="auto"/>
        <w:right w:val="none" w:sz="0" w:space="0" w:color="auto"/>
      </w:divBdr>
    </w:div>
    <w:div w:id="587470794">
      <w:bodyDiv w:val="1"/>
      <w:marLeft w:val="0"/>
      <w:marRight w:val="0"/>
      <w:marTop w:val="0"/>
      <w:marBottom w:val="0"/>
      <w:divBdr>
        <w:top w:val="none" w:sz="0" w:space="0" w:color="auto"/>
        <w:left w:val="none" w:sz="0" w:space="0" w:color="auto"/>
        <w:bottom w:val="none" w:sz="0" w:space="0" w:color="auto"/>
        <w:right w:val="none" w:sz="0" w:space="0" w:color="auto"/>
      </w:divBdr>
    </w:div>
    <w:div w:id="588003643">
      <w:bodyDiv w:val="1"/>
      <w:marLeft w:val="0"/>
      <w:marRight w:val="0"/>
      <w:marTop w:val="0"/>
      <w:marBottom w:val="0"/>
      <w:divBdr>
        <w:top w:val="none" w:sz="0" w:space="0" w:color="auto"/>
        <w:left w:val="none" w:sz="0" w:space="0" w:color="auto"/>
        <w:bottom w:val="none" w:sz="0" w:space="0" w:color="auto"/>
        <w:right w:val="none" w:sz="0" w:space="0" w:color="auto"/>
      </w:divBdr>
    </w:div>
    <w:div w:id="604463495">
      <w:bodyDiv w:val="1"/>
      <w:marLeft w:val="0"/>
      <w:marRight w:val="0"/>
      <w:marTop w:val="0"/>
      <w:marBottom w:val="0"/>
      <w:divBdr>
        <w:top w:val="none" w:sz="0" w:space="0" w:color="auto"/>
        <w:left w:val="none" w:sz="0" w:space="0" w:color="auto"/>
        <w:bottom w:val="none" w:sz="0" w:space="0" w:color="auto"/>
        <w:right w:val="none" w:sz="0" w:space="0" w:color="auto"/>
      </w:divBdr>
    </w:div>
    <w:div w:id="622813789">
      <w:bodyDiv w:val="1"/>
      <w:marLeft w:val="0"/>
      <w:marRight w:val="0"/>
      <w:marTop w:val="0"/>
      <w:marBottom w:val="0"/>
      <w:divBdr>
        <w:top w:val="none" w:sz="0" w:space="0" w:color="auto"/>
        <w:left w:val="none" w:sz="0" w:space="0" w:color="auto"/>
        <w:bottom w:val="none" w:sz="0" w:space="0" w:color="auto"/>
        <w:right w:val="none" w:sz="0" w:space="0" w:color="auto"/>
      </w:divBdr>
    </w:div>
    <w:div w:id="636103303">
      <w:bodyDiv w:val="1"/>
      <w:marLeft w:val="0"/>
      <w:marRight w:val="0"/>
      <w:marTop w:val="0"/>
      <w:marBottom w:val="0"/>
      <w:divBdr>
        <w:top w:val="none" w:sz="0" w:space="0" w:color="auto"/>
        <w:left w:val="none" w:sz="0" w:space="0" w:color="auto"/>
        <w:bottom w:val="none" w:sz="0" w:space="0" w:color="auto"/>
        <w:right w:val="none" w:sz="0" w:space="0" w:color="auto"/>
      </w:divBdr>
    </w:div>
    <w:div w:id="662899665">
      <w:bodyDiv w:val="1"/>
      <w:marLeft w:val="0"/>
      <w:marRight w:val="0"/>
      <w:marTop w:val="0"/>
      <w:marBottom w:val="0"/>
      <w:divBdr>
        <w:top w:val="none" w:sz="0" w:space="0" w:color="auto"/>
        <w:left w:val="none" w:sz="0" w:space="0" w:color="auto"/>
        <w:bottom w:val="none" w:sz="0" w:space="0" w:color="auto"/>
        <w:right w:val="none" w:sz="0" w:space="0" w:color="auto"/>
      </w:divBdr>
    </w:div>
    <w:div w:id="663700942">
      <w:bodyDiv w:val="1"/>
      <w:marLeft w:val="0"/>
      <w:marRight w:val="0"/>
      <w:marTop w:val="0"/>
      <w:marBottom w:val="0"/>
      <w:divBdr>
        <w:top w:val="none" w:sz="0" w:space="0" w:color="auto"/>
        <w:left w:val="none" w:sz="0" w:space="0" w:color="auto"/>
        <w:bottom w:val="none" w:sz="0" w:space="0" w:color="auto"/>
        <w:right w:val="none" w:sz="0" w:space="0" w:color="auto"/>
      </w:divBdr>
    </w:div>
    <w:div w:id="699673089">
      <w:bodyDiv w:val="1"/>
      <w:marLeft w:val="0"/>
      <w:marRight w:val="0"/>
      <w:marTop w:val="0"/>
      <w:marBottom w:val="0"/>
      <w:divBdr>
        <w:top w:val="none" w:sz="0" w:space="0" w:color="auto"/>
        <w:left w:val="none" w:sz="0" w:space="0" w:color="auto"/>
        <w:bottom w:val="none" w:sz="0" w:space="0" w:color="auto"/>
        <w:right w:val="none" w:sz="0" w:space="0" w:color="auto"/>
      </w:divBdr>
    </w:div>
    <w:div w:id="705983741">
      <w:bodyDiv w:val="1"/>
      <w:marLeft w:val="0"/>
      <w:marRight w:val="0"/>
      <w:marTop w:val="0"/>
      <w:marBottom w:val="0"/>
      <w:divBdr>
        <w:top w:val="none" w:sz="0" w:space="0" w:color="auto"/>
        <w:left w:val="none" w:sz="0" w:space="0" w:color="auto"/>
        <w:bottom w:val="none" w:sz="0" w:space="0" w:color="auto"/>
        <w:right w:val="none" w:sz="0" w:space="0" w:color="auto"/>
      </w:divBdr>
      <w:divsChild>
        <w:div w:id="1532496091">
          <w:marLeft w:val="374"/>
          <w:marRight w:val="0"/>
          <w:marTop w:val="0"/>
          <w:marBottom w:val="0"/>
          <w:divBdr>
            <w:top w:val="none" w:sz="0" w:space="0" w:color="auto"/>
            <w:left w:val="none" w:sz="0" w:space="0" w:color="auto"/>
            <w:bottom w:val="none" w:sz="0" w:space="0" w:color="auto"/>
            <w:right w:val="none" w:sz="0" w:space="0" w:color="auto"/>
          </w:divBdr>
        </w:div>
        <w:div w:id="1011185152">
          <w:marLeft w:val="374"/>
          <w:marRight w:val="0"/>
          <w:marTop w:val="0"/>
          <w:marBottom w:val="0"/>
          <w:divBdr>
            <w:top w:val="none" w:sz="0" w:space="0" w:color="auto"/>
            <w:left w:val="none" w:sz="0" w:space="0" w:color="auto"/>
            <w:bottom w:val="none" w:sz="0" w:space="0" w:color="auto"/>
            <w:right w:val="none" w:sz="0" w:space="0" w:color="auto"/>
          </w:divBdr>
        </w:div>
        <w:div w:id="1075393799">
          <w:marLeft w:val="374"/>
          <w:marRight w:val="0"/>
          <w:marTop w:val="0"/>
          <w:marBottom w:val="0"/>
          <w:divBdr>
            <w:top w:val="none" w:sz="0" w:space="0" w:color="auto"/>
            <w:left w:val="none" w:sz="0" w:space="0" w:color="auto"/>
            <w:bottom w:val="none" w:sz="0" w:space="0" w:color="auto"/>
            <w:right w:val="none" w:sz="0" w:space="0" w:color="auto"/>
          </w:divBdr>
        </w:div>
        <w:div w:id="1088817597">
          <w:marLeft w:val="374"/>
          <w:marRight w:val="0"/>
          <w:marTop w:val="0"/>
          <w:marBottom w:val="0"/>
          <w:divBdr>
            <w:top w:val="none" w:sz="0" w:space="0" w:color="auto"/>
            <w:left w:val="none" w:sz="0" w:space="0" w:color="auto"/>
            <w:bottom w:val="none" w:sz="0" w:space="0" w:color="auto"/>
            <w:right w:val="none" w:sz="0" w:space="0" w:color="auto"/>
          </w:divBdr>
        </w:div>
      </w:divsChild>
    </w:div>
    <w:div w:id="721752818">
      <w:bodyDiv w:val="1"/>
      <w:marLeft w:val="0"/>
      <w:marRight w:val="0"/>
      <w:marTop w:val="0"/>
      <w:marBottom w:val="0"/>
      <w:divBdr>
        <w:top w:val="none" w:sz="0" w:space="0" w:color="auto"/>
        <w:left w:val="none" w:sz="0" w:space="0" w:color="auto"/>
        <w:bottom w:val="none" w:sz="0" w:space="0" w:color="auto"/>
        <w:right w:val="none" w:sz="0" w:space="0" w:color="auto"/>
      </w:divBdr>
      <w:divsChild>
        <w:div w:id="1485510673">
          <w:marLeft w:val="374"/>
          <w:marRight w:val="0"/>
          <w:marTop w:val="0"/>
          <w:marBottom w:val="0"/>
          <w:divBdr>
            <w:top w:val="none" w:sz="0" w:space="0" w:color="auto"/>
            <w:left w:val="none" w:sz="0" w:space="0" w:color="auto"/>
            <w:bottom w:val="none" w:sz="0" w:space="0" w:color="auto"/>
            <w:right w:val="none" w:sz="0" w:space="0" w:color="auto"/>
          </w:divBdr>
        </w:div>
        <w:div w:id="1609267192">
          <w:marLeft w:val="374"/>
          <w:marRight w:val="0"/>
          <w:marTop w:val="0"/>
          <w:marBottom w:val="0"/>
          <w:divBdr>
            <w:top w:val="none" w:sz="0" w:space="0" w:color="auto"/>
            <w:left w:val="none" w:sz="0" w:space="0" w:color="auto"/>
            <w:bottom w:val="none" w:sz="0" w:space="0" w:color="auto"/>
            <w:right w:val="none" w:sz="0" w:space="0" w:color="auto"/>
          </w:divBdr>
        </w:div>
        <w:div w:id="528493960">
          <w:marLeft w:val="374"/>
          <w:marRight w:val="0"/>
          <w:marTop w:val="0"/>
          <w:marBottom w:val="0"/>
          <w:divBdr>
            <w:top w:val="none" w:sz="0" w:space="0" w:color="auto"/>
            <w:left w:val="none" w:sz="0" w:space="0" w:color="auto"/>
            <w:bottom w:val="none" w:sz="0" w:space="0" w:color="auto"/>
            <w:right w:val="none" w:sz="0" w:space="0" w:color="auto"/>
          </w:divBdr>
        </w:div>
        <w:div w:id="1012609353">
          <w:marLeft w:val="374"/>
          <w:marRight w:val="0"/>
          <w:marTop w:val="0"/>
          <w:marBottom w:val="0"/>
          <w:divBdr>
            <w:top w:val="none" w:sz="0" w:space="0" w:color="auto"/>
            <w:left w:val="none" w:sz="0" w:space="0" w:color="auto"/>
            <w:bottom w:val="none" w:sz="0" w:space="0" w:color="auto"/>
            <w:right w:val="none" w:sz="0" w:space="0" w:color="auto"/>
          </w:divBdr>
        </w:div>
        <w:div w:id="1982806008">
          <w:marLeft w:val="374"/>
          <w:marRight w:val="0"/>
          <w:marTop w:val="0"/>
          <w:marBottom w:val="0"/>
          <w:divBdr>
            <w:top w:val="none" w:sz="0" w:space="0" w:color="auto"/>
            <w:left w:val="none" w:sz="0" w:space="0" w:color="auto"/>
            <w:bottom w:val="none" w:sz="0" w:space="0" w:color="auto"/>
            <w:right w:val="none" w:sz="0" w:space="0" w:color="auto"/>
          </w:divBdr>
        </w:div>
      </w:divsChild>
    </w:div>
    <w:div w:id="728647191">
      <w:bodyDiv w:val="1"/>
      <w:marLeft w:val="0"/>
      <w:marRight w:val="0"/>
      <w:marTop w:val="0"/>
      <w:marBottom w:val="0"/>
      <w:divBdr>
        <w:top w:val="none" w:sz="0" w:space="0" w:color="auto"/>
        <w:left w:val="none" w:sz="0" w:space="0" w:color="auto"/>
        <w:bottom w:val="none" w:sz="0" w:space="0" w:color="auto"/>
        <w:right w:val="none" w:sz="0" w:space="0" w:color="auto"/>
      </w:divBdr>
      <w:divsChild>
        <w:div w:id="1124883717">
          <w:marLeft w:val="374"/>
          <w:marRight w:val="0"/>
          <w:marTop w:val="0"/>
          <w:marBottom w:val="0"/>
          <w:divBdr>
            <w:top w:val="none" w:sz="0" w:space="0" w:color="auto"/>
            <w:left w:val="none" w:sz="0" w:space="0" w:color="auto"/>
            <w:bottom w:val="none" w:sz="0" w:space="0" w:color="auto"/>
            <w:right w:val="none" w:sz="0" w:space="0" w:color="auto"/>
          </w:divBdr>
        </w:div>
        <w:div w:id="1320842659">
          <w:marLeft w:val="374"/>
          <w:marRight w:val="0"/>
          <w:marTop w:val="0"/>
          <w:marBottom w:val="0"/>
          <w:divBdr>
            <w:top w:val="none" w:sz="0" w:space="0" w:color="auto"/>
            <w:left w:val="none" w:sz="0" w:space="0" w:color="auto"/>
            <w:bottom w:val="none" w:sz="0" w:space="0" w:color="auto"/>
            <w:right w:val="none" w:sz="0" w:space="0" w:color="auto"/>
          </w:divBdr>
        </w:div>
      </w:divsChild>
    </w:div>
    <w:div w:id="812717116">
      <w:bodyDiv w:val="1"/>
      <w:marLeft w:val="0"/>
      <w:marRight w:val="0"/>
      <w:marTop w:val="0"/>
      <w:marBottom w:val="0"/>
      <w:divBdr>
        <w:top w:val="none" w:sz="0" w:space="0" w:color="auto"/>
        <w:left w:val="none" w:sz="0" w:space="0" w:color="auto"/>
        <w:bottom w:val="none" w:sz="0" w:space="0" w:color="auto"/>
        <w:right w:val="none" w:sz="0" w:space="0" w:color="auto"/>
      </w:divBdr>
    </w:div>
    <w:div w:id="829637724">
      <w:bodyDiv w:val="1"/>
      <w:marLeft w:val="0"/>
      <w:marRight w:val="0"/>
      <w:marTop w:val="0"/>
      <w:marBottom w:val="0"/>
      <w:divBdr>
        <w:top w:val="none" w:sz="0" w:space="0" w:color="auto"/>
        <w:left w:val="none" w:sz="0" w:space="0" w:color="auto"/>
        <w:bottom w:val="none" w:sz="0" w:space="0" w:color="auto"/>
        <w:right w:val="none" w:sz="0" w:space="0" w:color="auto"/>
      </w:divBdr>
    </w:div>
    <w:div w:id="838272677">
      <w:bodyDiv w:val="1"/>
      <w:marLeft w:val="0"/>
      <w:marRight w:val="0"/>
      <w:marTop w:val="0"/>
      <w:marBottom w:val="0"/>
      <w:divBdr>
        <w:top w:val="none" w:sz="0" w:space="0" w:color="auto"/>
        <w:left w:val="none" w:sz="0" w:space="0" w:color="auto"/>
        <w:bottom w:val="none" w:sz="0" w:space="0" w:color="auto"/>
        <w:right w:val="none" w:sz="0" w:space="0" w:color="auto"/>
      </w:divBdr>
    </w:div>
    <w:div w:id="854541239">
      <w:bodyDiv w:val="1"/>
      <w:marLeft w:val="0"/>
      <w:marRight w:val="0"/>
      <w:marTop w:val="0"/>
      <w:marBottom w:val="0"/>
      <w:divBdr>
        <w:top w:val="none" w:sz="0" w:space="0" w:color="auto"/>
        <w:left w:val="none" w:sz="0" w:space="0" w:color="auto"/>
        <w:bottom w:val="none" w:sz="0" w:space="0" w:color="auto"/>
        <w:right w:val="none" w:sz="0" w:space="0" w:color="auto"/>
      </w:divBdr>
      <w:divsChild>
        <w:div w:id="1967082737">
          <w:marLeft w:val="446"/>
          <w:marRight w:val="0"/>
          <w:marTop w:val="0"/>
          <w:marBottom w:val="0"/>
          <w:divBdr>
            <w:top w:val="none" w:sz="0" w:space="0" w:color="auto"/>
            <w:left w:val="none" w:sz="0" w:space="0" w:color="auto"/>
            <w:bottom w:val="none" w:sz="0" w:space="0" w:color="auto"/>
            <w:right w:val="none" w:sz="0" w:space="0" w:color="auto"/>
          </w:divBdr>
        </w:div>
        <w:div w:id="487403960">
          <w:marLeft w:val="446"/>
          <w:marRight w:val="0"/>
          <w:marTop w:val="0"/>
          <w:marBottom w:val="0"/>
          <w:divBdr>
            <w:top w:val="none" w:sz="0" w:space="0" w:color="auto"/>
            <w:left w:val="none" w:sz="0" w:space="0" w:color="auto"/>
            <w:bottom w:val="none" w:sz="0" w:space="0" w:color="auto"/>
            <w:right w:val="none" w:sz="0" w:space="0" w:color="auto"/>
          </w:divBdr>
        </w:div>
        <w:div w:id="613023980">
          <w:marLeft w:val="1166"/>
          <w:marRight w:val="0"/>
          <w:marTop w:val="60"/>
          <w:marBottom w:val="0"/>
          <w:divBdr>
            <w:top w:val="none" w:sz="0" w:space="0" w:color="auto"/>
            <w:left w:val="none" w:sz="0" w:space="0" w:color="auto"/>
            <w:bottom w:val="none" w:sz="0" w:space="0" w:color="auto"/>
            <w:right w:val="none" w:sz="0" w:space="0" w:color="auto"/>
          </w:divBdr>
        </w:div>
        <w:div w:id="416169653">
          <w:marLeft w:val="1166"/>
          <w:marRight w:val="0"/>
          <w:marTop w:val="60"/>
          <w:marBottom w:val="0"/>
          <w:divBdr>
            <w:top w:val="none" w:sz="0" w:space="0" w:color="auto"/>
            <w:left w:val="none" w:sz="0" w:space="0" w:color="auto"/>
            <w:bottom w:val="none" w:sz="0" w:space="0" w:color="auto"/>
            <w:right w:val="none" w:sz="0" w:space="0" w:color="auto"/>
          </w:divBdr>
        </w:div>
        <w:div w:id="377978325">
          <w:marLeft w:val="1166"/>
          <w:marRight w:val="0"/>
          <w:marTop w:val="60"/>
          <w:marBottom w:val="0"/>
          <w:divBdr>
            <w:top w:val="none" w:sz="0" w:space="0" w:color="auto"/>
            <w:left w:val="none" w:sz="0" w:space="0" w:color="auto"/>
            <w:bottom w:val="none" w:sz="0" w:space="0" w:color="auto"/>
            <w:right w:val="none" w:sz="0" w:space="0" w:color="auto"/>
          </w:divBdr>
        </w:div>
        <w:div w:id="750347933">
          <w:marLeft w:val="446"/>
          <w:marRight w:val="0"/>
          <w:marTop w:val="0"/>
          <w:marBottom w:val="0"/>
          <w:divBdr>
            <w:top w:val="none" w:sz="0" w:space="0" w:color="auto"/>
            <w:left w:val="none" w:sz="0" w:space="0" w:color="auto"/>
            <w:bottom w:val="none" w:sz="0" w:space="0" w:color="auto"/>
            <w:right w:val="none" w:sz="0" w:space="0" w:color="auto"/>
          </w:divBdr>
        </w:div>
        <w:div w:id="799373895">
          <w:marLeft w:val="446"/>
          <w:marRight w:val="0"/>
          <w:marTop w:val="0"/>
          <w:marBottom w:val="0"/>
          <w:divBdr>
            <w:top w:val="none" w:sz="0" w:space="0" w:color="auto"/>
            <w:left w:val="none" w:sz="0" w:space="0" w:color="auto"/>
            <w:bottom w:val="none" w:sz="0" w:space="0" w:color="auto"/>
            <w:right w:val="none" w:sz="0" w:space="0" w:color="auto"/>
          </w:divBdr>
        </w:div>
      </w:divsChild>
    </w:div>
    <w:div w:id="973485027">
      <w:bodyDiv w:val="1"/>
      <w:marLeft w:val="0"/>
      <w:marRight w:val="0"/>
      <w:marTop w:val="0"/>
      <w:marBottom w:val="0"/>
      <w:divBdr>
        <w:top w:val="none" w:sz="0" w:space="0" w:color="auto"/>
        <w:left w:val="none" w:sz="0" w:space="0" w:color="auto"/>
        <w:bottom w:val="none" w:sz="0" w:space="0" w:color="auto"/>
        <w:right w:val="none" w:sz="0" w:space="0" w:color="auto"/>
      </w:divBdr>
    </w:div>
    <w:div w:id="987128688">
      <w:bodyDiv w:val="1"/>
      <w:marLeft w:val="0"/>
      <w:marRight w:val="0"/>
      <w:marTop w:val="0"/>
      <w:marBottom w:val="0"/>
      <w:divBdr>
        <w:top w:val="none" w:sz="0" w:space="0" w:color="auto"/>
        <w:left w:val="none" w:sz="0" w:space="0" w:color="auto"/>
        <w:bottom w:val="none" w:sz="0" w:space="0" w:color="auto"/>
        <w:right w:val="none" w:sz="0" w:space="0" w:color="auto"/>
      </w:divBdr>
    </w:div>
    <w:div w:id="1000961798">
      <w:bodyDiv w:val="1"/>
      <w:marLeft w:val="0"/>
      <w:marRight w:val="0"/>
      <w:marTop w:val="0"/>
      <w:marBottom w:val="0"/>
      <w:divBdr>
        <w:top w:val="none" w:sz="0" w:space="0" w:color="auto"/>
        <w:left w:val="none" w:sz="0" w:space="0" w:color="auto"/>
        <w:bottom w:val="none" w:sz="0" w:space="0" w:color="auto"/>
        <w:right w:val="none" w:sz="0" w:space="0" w:color="auto"/>
      </w:divBdr>
    </w:div>
    <w:div w:id="1005594403">
      <w:bodyDiv w:val="1"/>
      <w:marLeft w:val="0"/>
      <w:marRight w:val="0"/>
      <w:marTop w:val="0"/>
      <w:marBottom w:val="0"/>
      <w:divBdr>
        <w:top w:val="none" w:sz="0" w:space="0" w:color="auto"/>
        <w:left w:val="none" w:sz="0" w:space="0" w:color="auto"/>
        <w:bottom w:val="none" w:sz="0" w:space="0" w:color="auto"/>
        <w:right w:val="none" w:sz="0" w:space="0" w:color="auto"/>
      </w:divBdr>
    </w:div>
    <w:div w:id="1011488631">
      <w:bodyDiv w:val="1"/>
      <w:marLeft w:val="0"/>
      <w:marRight w:val="0"/>
      <w:marTop w:val="0"/>
      <w:marBottom w:val="0"/>
      <w:divBdr>
        <w:top w:val="none" w:sz="0" w:space="0" w:color="auto"/>
        <w:left w:val="none" w:sz="0" w:space="0" w:color="auto"/>
        <w:bottom w:val="none" w:sz="0" w:space="0" w:color="auto"/>
        <w:right w:val="none" w:sz="0" w:space="0" w:color="auto"/>
      </w:divBdr>
    </w:div>
    <w:div w:id="1056125697">
      <w:bodyDiv w:val="1"/>
      <w:marLeft w:val="0"/>
      <w:marRight w:val="0"/>
      <w:marTop w:val="0"/>
      <w:marBottom w:val="0"/>
      <w:divBdr>
        <w:top w:val="none" w:sz="0" w:space="0" w:color="auto"/>
        <w:left w:val="none" w:sz="0" w:space="0" w:color="auto"/>
        <w:bottom w:val="none" w:sz="0" w:space="0" w:color="auto"/>
        <w:right w:val="none" w:sz="0" w:space="0" w:color="auto"/>
      </w:divBdr>
    </w:div>
    <w:div w:id="1111514348">
      <w:bodyDiv w:val="1"/>
      <w:marLeft w:val="0"/>
      <w:marRight w:val="0"/>
      <w:marTop w:val="0"/>
      <w:marBottom w:val="0"/>
      <w:divBdr>
        <w:top w:val="none" w:sz="0" w:space="0" w:color="auto"/>
        <w:left w:val="none" w:sz="0" w:space="0" w:color="auto"/>
        <w:bottom w:val="none" w:sz="0" w:space="0" w:color="auto"/>
        <w:right w:val="none" w:sz="0" w:space="0" w:color="auto"/>
      </w:divBdr>
    </w:div>
    <w:div w:id="1126776663">
      <w:bodyDiv w:val="1"/>
      <w:marLeft w:val="0"/>
      <w:marRight w:val="0"/>
      <w:marTop w:val="0"/>
      <w:marBottom w:val="0"/>
      <w:divBdr>
        <w:top w:val="none" w:sz="0" w:space="0" w:color="auto"/>
        <w:left w:val="none" w:sz="0" w:space="0" w:color="auto"/>
        <w:bottom w:val="none" w:sz="0" w:space="0" w:color="auto"/>
        <w:right w:val="none" w:sz="0" w:space="0" w:color="auto"/>
      </w:divBdr>
    </w:div>
    <w:div w:id="1130436517">
      <w:bodyDiv w:val="1"/>
      <w:marLeft w:val="0"/>
      <w:marRight w:val="0"/>
      <w:marTop w:val="0"/>
      <w:marBottom w:val="0"/>
      <w:divBdr>
        <w:top w:val="none" w:sz="0" w:space="0" w:color="auto"/>
        <w:left w:val="none" w:sz="0" w:space="0" w:color="auto"/>
        <w:bottom w:val="none" w:sz="0" w:space="0" w:color="auto"/>
        <w:right w:val="none" w:sz="0" w:space="0" w:color="auto"/>
      </w:divBdr>
    </w:div>
    <w:div w:id="1221096431">
      <w:bodyDiv w:val="1"/>
      <w:marLeft w:val="0"/>
      <w:marRight w:val="0"/>
      <w:marTop w:val="0"/>
      <w:marBottom w:val="0"/>
      <w:divBdr>
        <w:top w:val="none" w:sz="0" w:space="0" w:color="auto"/>
        <w:left w:val="none" w:sz="0" w:space="0" w:color="auto"/>
        <w:bottom w:val="none" w:sz="0" w:space="0" w:color="auto"/>
        <w:right w:val="none" w:sz="0" w:space="0" w:color="auto"/>
      </w:divBdr>
    </w:div>
    <w:div w:id="1251355658">
      <w:bodyDiv w:val="1"/>
      <w:marLeft w:val="0"/>
      <w:marRight w:val="0"/>
      <w:marTop w:val="0"/>
      <w:marBottom w:val="0"/>
      <w:divBdr>
        <w:top w:val="none" w:sz="0" w:space="0" w:color="auto"/>
        <w:left w:val="none" w:sz="0" w:space="0" w:color="auto"/>
        <w:bottom w:val="none" w:sz="0" w:space="0" w:color="auto"/>
        <w:right w:val="none" w:sz="0" w:space="0" w:color="auto"/>
      </w:divBdr>
    </w:div>
    <w:div w:id="1296905774">
      <w:bodyDiv w:val="1"/>
      <w:marLeft w:val="0"/>
      <w:marRight w:val="0"/>
      <w:marTop w:val="0"/>
      <w:marBottom w:val="0"/>
      <w:divBdr>
        <w:top w:val="none" w:sz="0" w:space="0" w:color="auto"/>
        <w:left w:val="none" w:sz="0" w:space="0" w:color="auto"/>
        <w:bottom w:val="none" w:sz="0" w:space="0" w:color="auto"/>
        <w:right w:val="none" w:sz="0" w:space="0" w:color="auto"/>
      </w:divBdr>
    </w:div>
    <w:div w:id="1305544671">
      <w:bodyDiv w:val="1"/>
      <w:marLeft w:val="0"/>
      <w:marRight w:val="0"/>
      <w:marTop w:val="0"/>
      <w:marBottom w:val="0"/>
      <w:divBdr>
        <w:top w:val="none" w:sz="0" w:space="0" w:color="auto"/>
        <w:left w:val="none" w:sz="0" w:space="0" w:color="auto"/>
        <w:bottom w:val="none" w:sz="0" w:space="0" w:color="auto"/>
        <w:right w:val="none" w:sz="0" w:space="0" w:color="auto"/>
      </w:divBdr>
    </w:div>
    <w:div w:id="1305625425">
      <w:bodyDiv w:val="1"/>
      <w:marLeft w:val="0"/>
      <w:marRight w:val="0"/>
      <w:marTop w:val="0"/>
      <w:marBottom w:val="0"/>
      <w:divBdr>
        <w:top w:val="none" w:sz="0" w:space="0" w:color="auto"/>
        <w:left w:val="none" w:sz="0" w:space="0" w:color="auto"/>
        <w:bottom w:val="none" w:sz="0" w:space="0" w:color="auto"/>
        <w:right w:val="none" w:sz="0" w:space="0" w:color="auto"/>
      </w:divBdr>
    </w:div>
    <w:div w:id="1308782616">
      <w:bodyDiv w:val="1"/>
      <w:marLeft w:val="0"/>
      <w:marRight w:val="0"/>
      <w:marTop w:val="0"/>
      <w:marBottom w:val="0"/>
      <w:divBdr>
        <w:top w:val="none" w:sz="0" w:space="0" w:color="auto"/>
        <w:left w:val="none" w:sz="0" w:space="0" w:color="auto"/>
        <w:bottom w:val="none" w:sz="0" w:space="0" w:color="auto"/>
        <w:right w:val="none" w:sz="0" w:space="0" w:color="auto"/>
      </w:divBdr>
    </w:div>
    <w:div w:id="1311135891">
      <w:bodyDiv w:val="1"/>
      <w:marLeft w:val="0"/>
      <w:marRight w:val="0"/>
      <w:marTop w:val="0"/>
      <w:marBottom w:val="0"/>
      <w:divBdr>
        <w:top w:val="none" w:sz="0" w:space="0" w:color="auto"/>
        <w:left w:val="none" w:sz="0" w:space="0" w:color="auto"/>
        <w:bottom w:val="none" w:sz="0" w:space="0" w:color="auto"/>
        <w:right w:val="none" w:sz="0" w:space="0" w:color="auto"/>
      </w:divBdr>
    </w:div>
    <w:div w:id="1313214819">
      <w:bodyDiv w:val="1"/>
      <w:marLeft w:val="0"/>
      <w:marRight w:val="0"/>
      <w:marTop w:val="0"/>
      <w:marBottom w:val="0"/>
      <w:divBdr>
        <w:top w:val="none" w:sz="0" w:space="0" w:color="auto"/>
        <w:left w:val="none" w:sz="0" w:space="0" w:color="auto"/>
        <w:bottom w:val="none" w:sz="0" w:space="0" w:color="auto"/>
        <w:right w:val="none" w:sz="0" w:space="0" w:color="auto"/>
      </w:divBdr>
    </w:div>
    <w:div w:id="1341348763">
      <w:bodyDiv w:val="1"/>
      <w:marLeft w:val="0"/>
      <w:marRight w:val="0"/>
      <w:marTop w:val="0"/>
      <w:marBottom w:val="0"/>
      <w:divBdr>
        <w:top w:val="none" w:sz="0" w:space="0" w:color="auto"/>
        <w:left w:val="none" w:sz="0" w:space="0" w:color="auto"/>
        <w:bottom w:val="none" w:sz="0" w:space="0" w:color="auto"/>
        <w:right w:val="none" w:sz="0" w:space="0" w:color="auto"/>
      </w:divBdr>
      <w:divsChild>
        <w:div w:id="1287008650">
          <w:marLeft w:val="374"/>
          <w:marRight w:val="0"/>
          <w:marTop w:val="0"/>
          <w:marBottom w:val="0"/>
          <w:divBdr>
            <w:top w:val="none" w:sz="0" w:space="0" w:color="auto"/>
            <w:left w:val="none" w:sz="0" w:space="0" w:color="auto"/>
            <w:bottom w:val="none" w:sz="0" w:space="0" w:color="auto"/>
            <w:right w:val="none" w:sz="0" w:space="0" w:color="auto"/>
          </w:divBdr>
        </w:div>
        <w:div w:id="1833057587">
          <w:marLeft w:val="374"/>
          <w:marRight w:val="0"/>
          <w:marTop w:val="0"/>
          <w:marBottom w:val="0"/>
          <w:divBdr>
            <w:top w:val="none" w:sz="0" w:space="0" w:color="auto"/>
            <w:left w:val="none" w:sz="0" w:space="0" w:color="auto"/>
            <w:bottom w:val="none" w:sz="0" w:space="0" w:color="auto"/>
            <w:right w:val="none" w:sz="0" w:space="0" w:color="auto"/>
          </w:divBdr>
        </w:div>
        <w:div w:id="1522162371">
          <w:marLeft w:val="374"/>
          <w:marRight w:val="0"/>
          <w:marTop w:val="0"/>
          <w:marBottom w:val="0"/>
          <w:divBdr>
            <w:top w:val="none" w:sz="0" w:space="0" w:color="auto"/>
            <w:left w:val="none" w:sz="0" w:space="0" w:color="auto"/>
            <w:bottom w:val="none" w:sz="0" w:space="0" w:color="auto"/>
            <w:right w:val="none" w:sz="0" w:space="0" w:color="auto"/>
          </w:divBdr>
        </w:div>
        <w:div w:id="1037199209">
          <w:marLeft w:val="374"/>
          <w:marRight w:val="0"/>
          <w:marTop w:val="0"/>
          <w:marBottom w:val="0"/>
          <w:divBdr>
            <w:top w:val="none" w:sz="0" w:space="0" w:color="auto"/>
            <w:left w:val="none" w:sz="0" w:space="0" w:color="auto"/>
            <w:bottom w:val="none" w:sz="0" w:space="0" w:color="auto"/>
            <w:right w:val="none" w:sz="0" w:space="0" w:color="auto"/>
          </w:divBdr>
        </w:div>
      </w:divsChild>
    </w:div>
    <w:div w:id="1342733123">
      <w:bodyDiv w:val="1"/>
      <w:marLeft w:val="0"/>
      <w:marRight w:val="0"/>
      <w:marTop w:val="0"/>
      <w:marBottom w:val="0"/>
      <w:divBdr>
        <w:top w:val="none" w:sz="0" w:space="0" w:color="auto"/>
        <w:left w:val="none" w:sz="0" w:space="0" w:color="auto"/>
        <w:bottom w:val="none" w:sz="0" w:space="0" w:color="auto"/>
        <w:right w:val="none" w:sz="0" w:space="0" w:color="auto"/>
      </w:divBdr>
    </w:div>
    <w:div w:id="1425148834">
      <w:bodyDiv w:val="1"/>
      <w:marLeft w:val="0"/>
      <w:marRight w:val="0"/>
      <w:marTop w:val="0"/>
      <w:marBottom w:val="0"/>
      <w:divBdr>
        <w:top w:val="none" w:sz="0" w:space="0" w:color="auto"/>
        <w:left w:val="none" w:sz="0" w:space="0" w:color="auto"/>
        <w:bottom w:val="none" w:sz="0" w:space="0" w:color="auto"/>
        <w:right w:val="none" w:sz="0" w:space="0" w:color="auto"/>
      </w:divBdr>
    </w:div>
    <w:div w:id="1443724290">
      <w:bodyDiv w:val="1"/>
      <w:marLeft w:val="0"/>
      <w:marRight w:val="0"/>
      <w:marTop w:val="0"/>
      <w:marBottom w:val="0"/>
      <w:divBdr>
        <w:top w:val="none" w:sz="0" w:space="0" w:color="auto"/>
        <w:left w:val="none" w:sz="0" w:space="0" w:color="auto"/>
        <w:bottom w:val="none" w:sz="0" w:space="0" w:color="auto"/>
        <w:right w:val="none" w:sz="0" w:space="0" w:color="auto"/>
      </w:divBdr>
      <w:divsChild>
        <w:div w:id="726925426">
          <w:marLeft w:val="374"/>
          <w:marRight w:val="0"/>
          <w:marTop w:val="0"/>
          <w:marBottom w:val="0"/>
          <w:divBdr>
            <w:top w:val="none" w:sz="0" w:space="0" w:color="auto"/>
            <w:left w:val="none" w:sz="0" w:space="0" w:color="auto"/>
            <w:bottom w:val="none" w:sz="0" w:space="0" w:color="auto"/>
            <w:right w:val="none" w:sz="0" w:space="0" w:color="auto"/>
          </w:divBdr>
        </w:div>
        <w:div w:id="506553557">
          <w:marLeft w:val="374"/>
          <w:marRight w:val="0"/>
          <w:marTop w:val="0"/>
          <w:marBottom w:val="0"/>
          <w:divBdr>
            <w:top w:val="none" w:sz="0" w:space="0" w:color="auto"/>
            <w:left w:val="none" w:sz="0" w:space="0" w:color="auto"/>
            <w:bottom w:val="none" w:sz="0" w:space="0" w:color="auto"/>
            <w:right w:val="none" w:sz="0" w:space="0" w:color="auto"/>
          </w:divBdr>
        </w:div>
        <w:div w:id="1179932016">
          <w:marLeft w:val="374"/>
          <w:marRight w:val="0"/>
          <w:marTop w:val="0"/>
          <w:marBottom w:val="0"/>
          <w:divBdr>
            <w:top w:val="none" w:sz="0" w:space="0" w:color="auto"/>
            <w:left w:val="none" w:sz="0" w:space="0" w:color="auto"/>
            <w:bottom w:val="none" w:sz="0" w:space="0" w:color="auto"/>
            <w:right w:val="none" w:sz="0" w:space="0" w:color="auto"/>
          </w:divBdr>
        </w:div>
      </w:divsChild>
    </w:div>
    <w:div w:id="1503619876">
      <w:bodyDiv w:val="1"/>
      <w:marLeft w:val="0"/>
      <w:marRight w:val="0"/>
      <w:marTop w:val="0"/>
      <w:marBottom w:val="0"/>
      <w:divBdr>
        <w:top w:val="none" w:sz="0" w:space="0" w:color="auto"/>
        <w:left w:val="none" w:sz="0" w:space="0" w:color="auto"/>
        <w:bottom w:val="none" w:sz="0" w:space="0" w:color="auto"/>
        <w:right w:val="none" w:sz="0" w:space="0" w:color="auto"/>
      </w:divBdr>
    </w:div>
    <w:div w:id="1508908196">
      <w:bodyDiv w:val="1"/>
      <w:marLeft w:val="0"/>
      <w:marRight w:val="0"/>
      <w:marTop w:val="0"/>
      <w:marBottom w:val="0"/>
      <w:divBdr>
        <w:top w:val="none" w:sz="0" w:space="0" w:color="auto"/>
        <w:left w:val="none" w:sz="0" w:space="0" w:color="auto"/>
        <w:bottom w:val="none" w:sz="0" w:space="0" w:color="auto"/>
        <w:right w:val="none" w:sz="0" w:space="0" w:color="auto"/>
      </w:divBdr>
      <w:divsChild>
        <w:div w:id="1817261867">
          <w:marLeft w:val="720"/>
          <w:marRight w:val="0"/>
          <w:marTop w:val="0"/>
          <w:marBottom w:val="0"/>
          <w:divBdr>
            <w:top w:val="none" w:sz="0" w:space="0" w:color="auto"/>
            <w:left w:val="none" w:sz="0" w:space="0" w:color="auto"/>
            <w:bottom w:val="none" w:sz="0" w:space="0" w:color="auto"/>
            <w:right w:val="none" w:sz="0" w:space="0" w:color="auto"/>
          </w:divBdr>
        </w:div>
        <w:div w:id="357970152">
          <w:marLeft w:val="720"/>
          <w:marRight w:val="0"/>
          <w:marTop w:val="0"/>
          <w:marBottom w:val="0"/>
          <w:divBdr>
            <w:top w:val="none" w:sz="0" w:space="0" w:color="auto"/>
            <w:left w:val="none" w:sz="0" w:space="0" w:color="auto"/>
            <w:bottom w:val="none" w:sz="0" w:space="0" w:color="auto"/>
            <w:right w:val="none" w:sz="0" w:space="0" w:color="auto"/>
          </w:divBdr>
        </w:div>
        <w:div w:id="1355887358">
          <w:marLeft w:val="1440"/>
          <w:marRight w:val="0"/>
          <w:marTop w:val="0"/>
          <w:marBottom w:val="0"/>
          <w:divBdr>
            <w:top w:val="none" w:sz="0" w:space="0" w:color="auto"/>
            <w:left w:val="none" w:sz="0" w:space="0" w:color="auto"/>
            <w:bottom w:val="none" w:sz="0" w:space="0" w:color="auto"/>
            <w:right w:val="none" w:sz="0" w:space="0" w:color="auto"/>
          </w:divBdr>
        </w:div>
        <w:div w:id="1305621291">
          <w:marLeft w:val="1440"/>
          <w:marRight w:val="0"/>
          <w:marTop w:val="0"/>
          <w:marBottom w:val="0"/>
          <w:divBdr>
            <w:top w:val="none" w:sz="0" w:space="0" w:color="auto"/>
            <w:left w:val="none" w:sz="0" w:space="0" w:color="auto"/>
            <w:bottom w:val="none" w:sz="0" w:space="0" w:color="auto"/>
            <w:right w:val="none" w:sz="0" w:space="0" w:color="auto"/>
          </w:divBdr>
        </w:div>
        <w:div w:id="171069233">
          <w:marLeft w:val="1440"/>
          <w:marRight w:val="0"/>
          <w:marTop w:val="0"/>
          <w:marBottom w:val="0"/>
          <w:divBdr>
            <w:top w:val="none" w:sz="0" w:space="0" w:color="auto"/>
            <w:left w:val="none" w:sz="0" w:space="0" w:color="auto"/>
            <w:bottom w:val="none" w:sz="0" w:space="0" w:color="auto"/>
            <w:right w:val="none" w:sz="0" w:space="0" w:color="auto"/>
          </w:divBdr>
        </w:div>
        <w:div w:id="621378003">
          <w:marLeft w:val="1440"/>
          <w:marRight w:val="0"/>
          <w:marTop w:val="0"/>
          <w:marBottom w:val="0"/>
          <w:divBdr>
            <w:top w:val="none" w:sz="0" w:space="0" w:color="auto"/>
            <w:left w:val="none" w:sz="0" w:space="0" w:color="auto"/>
            <w:bottom w:val="none" w:sz="0" w:space="0" w:color="auto"/>
            <w:right w:val="none" w:sz="0" w:space="0" w:color="auto"/>
          </w:divBdr>
        </w:div>
        <w:div w:id="895122630">
          <w:marLeft w:val="1440"/>
          <w:marRight w:val="0"/>
          <w:marTop w:val="0"/>
          <w:marBottom w:val="0"/>
          <w:divBdr>
            <w:top w:val="none" w:sz="0" w:space="0" w:color="auto"/>
            <w:left w:val="none" w:sz="0" w:space="0" w:color="auto"/>
            <w:bottom w:val="none" w:sz="0" w:space="0" w:color="auto"/>
            <w:right w:val="none" w:sz="0" w:space="0" w:color="auto"/>
          </w:divBdr>
        </w:div>
        <w:div w:id="1937978699">
          <w:marLeft w:val="1440"/>
          <w:marRight w:val="0"/>
          <w:marTop w:val="0"/>
          <w:marBottom w:val="0"/>
          <w:divBdr>
            <w:top w:val="none" w:sz="0" w:space="0" w:color="auto"/>
            <w:left w:val="none" w:sz="0" w:space="0" w:color="auto"/>
            <w:bottom w:val="none" w:sz="0" w:space="0" w:color="auto"/>
            <w:right w:val="none" w:sz="0" w:space="0" w:color="auto"/>
          </w:divBdr>
        </w:div>
        <w:div w:id="370040212">
          <w:marLeft w:val="1440"/>
          <w:marRight w:val="0"/>
          <w:marTop w:val="0"/>
          <w:marBottom w:val="0"/>
          <w:divBdr>
            <w:top w:val="none" w:sz="0" w:space="0" w:color="auto"/>
            <w:left w:val="none" w:sz="0" w:space="0" w:color="auto"/>
            <w:bottom w:val="none" w:sz="0" w:space="0" w:color="auto"/>
            <w:right w:val="none" w:sz="0" w:space="0" w:color="auto"/>
          </w:divBdr>
        </w:div>
        <w:div w:id="449788446">
          <w:marLeft w:val="1440"/>
          <w:marRight w:val="0"/>
          <w:marTop w:val="0"/>
          <w:marBottom w:val="0"/>
          <w:divBdr>
            <w:top w:val="none" w:sz="0" w:space="0" w:color="auto"/>
            <w:left w:val="none" w:sz="0" w:space="0" w:color="auto"/>
            <w:bottom w:val="none" w:sz="0" w:space="0" w:color="auto"/>
            <w:right w:val="none" w:sz="0" w:space="0" w:color="auto"/>
          </w:divBdr>
        </w:div>
        <w:div w:id="948392229">
          <w:marLeft w:val="720"/>
          <w:marRight w:val="0"/>
          <w:marTop w:val="0"/>
          <w:marBottom w:val="0"/>
          <w:divBdr>
            <w:top w:val="none" w:sz="0" w:space="0" w:color="auto"/>
            <w:left w:val="none" w:sz="0" w:space="0" w:color="auto"/>
            <w:bottom w:val="none" w:sz="0" w:space="0" w:color="auto"/>
            <w:right w:val="none" w:sz="0" w:space="0" w:color="auto"/>
          </w:divBdr>
        </w:div>
        <w:div w:id="218249886">
          <w:marLeft w:val="720"/>
          <w:marRight w:val="0"/>
          <w:marTop w:val="0"/>
          <w:marBottom w:val="0"/>
          <w:divBdr>
            <w:top w:val="none" w:sz="0" w:space="0" w:color="auto"/>
            <w:left w:val="none" w:sz="0" w:space="0" w:color="auto"/>
            <w:bottom w:val="none" w:sz="0" w:space="0" w:color="auto"/>
            <w:right w:val="none" w:sz="0" w:space="0" w:color="auto"/>
          </w:divBdr>
        </w:div>
        <w:div w:id="1422529963">
          <w:marLeft w:val="720"/>
          <w:marRight w:val="0"/>
          <w:marTop w:val="0"/>
          <w:marBottom w:val="0"/>
          <w:divBdr>
            <w:top w:val="none" w:sz="0" w:space="0" w:color="auto"/>
            <w:left w:val="none" w:sz="0" w:space="0" w:color="auto"/>
            <w:bottom w:val="none" w:sz="0" w:space="0" w:color="auto"/>
            <w:right w:val="none" w:sz="0" w:space="0" w:color="auto"/>
          </w:divBdr>
        </w:div>
        <w:div w:id="1137721269">
          <w:marLeft w:val="720"/>
          <w:marRight w:val="0"/>
          <w:marTop w:val="0"/>
          <w:marBottom w:val="0"/>
          <w:divBdr>
            <w:top w:val="none" w:sz="0" w:space="0" w:color="auto"/>
            <w:left w:val="none" w:sz="0" w:space="0" w:color="auto"/>
            <w:bottom w:val="none" w:sz="0" w:space="0" w:color="auto"/>
            <w:right w:val="none" w:sz="0" w:space="0" w:color="auto"/>
          </w:divBdr>
        </w:div>
        <w:div w:id="587353949">
          <w:marLeft w:val="720"/>
          <w:marRight w:val="0"/>
          <w:marTop w:val="0"/>
          <w:marBottom w:val="0"/>
          <w:divBdr>
            <w:top w:val="none" w:sz="0" w:space="0" w:color="auto"/>
            <w:left w:val="none" w:sz="0" w:space="0" w:color="auto"/>
            <w:bottom w:val="none" w:sz="0" w:space="0" w:color="auto"/>
            <w:right w:val="none" w:sz="0" w:space="0" w:color="auto"/>
          </w:divBdr>
        </w:div>
        <w:div w:id="973830295">
          <w:marLeft w:val="720"/>
          <w:marRight w:val="0"/>
          <w:marTop w:val="0"/>
          <w:marBottom w:val="0"/>
          <w:divBdr>
            <w:top w:val="none" w:sz="0" w:space="0" w:color="auto"/>
            <w:left w:val="none" w:sz="0" w:space="0" w:color="auto"/>
            <w:bottom w:val="none" w:sz="0" w:space="0" w:color="auto"/>
            <w:right w:val="none" w:sz="0" w:space="0" w:color="auto"/>
          </w:divBdr>
        </w:div>
        <w:div w:id="1481842662">
          <w:marLeft w:val="720"/>
          <w:marRight w:val="0"/>
          <w:marTop w:val="0"/>
          <w:marBottom w:val="0"/>
          <w:divBdr>
            <w:top w:val="none" w:sz="0" w:space="0" w:color="auto"/>
            <w:left w:val="none" w:sz="0" w:space="0" w:color="auto"/>
            <w:bottom w:val="none" w:sz="0" w:space="0" w:color="auto"/>
            <w:right w:val="none" w:sz="0" w:space="0" w:color="auto"/>
          </w:divBdr>
        </w:div>
        <w:div w:id="1578636792">
          <w:marLeft w:val="720"/>
          <w:marRight w:val="0"/>
          <w:marTop w:val="0"/>
          <w:marBottom w:val="0"/>
          <w:divBdr>
            <w:top w:val="none" w:sz="0" w:space="0" w:color="auto"/>
            <w:left w:val="none" w:sz="0" w:space="0" w:color="auto"/>
            <w:bottom w:val="none" w:sz="0" w:space="0" w:color="auto"/>
            <w:right w:val="none" w:sz="0" w:space="0" w:color="auto"/>
          </w:divBdr>
        </w:div>
        <w:div w:id="1354309193">
          <w:marLeft w:val="720"/>
          <w:marRight w:val="0"/>
          <w:marTop w:val="0"/>
          <w:marBottom w:val="0"/>
          <w:divBdr>
            <w:top w:val="none" w:sz="0" w:space="0" w:color="auto"/>
            <w:left w:val="none" w:sz="0" w:space="0" w:color="auto"/>
            <w:bottom w:val="none" w:sz="0" w:space="0" w:color="auto"/>
            <w:right w:val="none" w:sz="0" w:space="0" w:color="auto"/>
          </w:divBdr>
        </w:div>
        <w:div w:id="2056852978">
          <w:marLeft w:val="720"/>
          <w:marRight w:val="0"/>
          <w:marTop w:val="0"/>
          <w:marBottom w:val="0"/>
          <w:divBdr>
            <w:top w:val="none" w:sz="0" w:space="0" w:color="auto"/>
            <w:left w:val="none" w:sz="0" w:space="0" w:color="auto"/>
            <w:bottom w:val="none" w:sz="0" w:space="0" w:color="auto"/>
            <w:right w:val="none" w:sz="0" w:space="0" w:color="auto"/>
          </w:divBdr>
        </w:div>
        <w:div w:id="2014408056">
          <w:marLeft w:val="720"/>
          <w:marRight w:val="0"/>
          <w:marTop w:val="0"/>
          <w:marBottom w:val="0"/>
          <w:divBdr>
            <w:top w:val="none" w:sz="0" w:space="0" w:color="auto"/>
            <w:left w:val="none" w:sz="0" w:space="0" w:color="auto"/>
            <w:bottom w:val="none" w:sz="0" w:space="0" w:color="auto"/>
            <w:right w:val="none" w:sz="0" w:space="0" w:color="auto"/>
          </w:divBdr>
        </w:div>
        <w:div w:id="1278678631">
          <w:marLeft w:val="720"/>
          <w:marRight w:val="0"/>
          <w:marTop w:val="0"/>
          <w:marBottom w:val="0"/>
          <w:divBdr>
            <w:top w:val="none" w:sz="0" w:space="0" w:color="auto"/>
            <w:left w:val="none" w:sz="0" w:space="0" w:color="auto"/>
            <w:bottom w:val="none" w:sz="0" w:space="0" w:color="auto"/>
            <w:right w:val="none" w:sz="0" w:space="0" w:color="auto"/>
          </w:divBdr>
        </w:div>
        <w:div w:id="1763141135">
          <w:marLeft w:val="720"/>
          <w:marRight w:val="0"/>
          <w:marTop w:val="0"/>
          <w:marBottom w:val="0"/>
          <w:divBdr>
            <w:top w:val="none" w:sz="0" w:space="0" w:color="auto"/>
            <w:left w:val="none" w:sz="0" w:space="0" w:color="auto"/>
            <w:bottom w:val="none" w:sz="0" w:space="0" w:color="auto"/>
            <w:right w:val="none" w:sz="0" w:space="0" w:color="auto"/>
          </w:divBdr>
        </w:div>
        <w:div w:id="1968315766">
          <w:marLeft w:val="0"/>
          <w:marRight w:val="0"/>
          <w:marTop w:val="0"/>
          <w:marBottom w:val="0"/>
          <w:divBdr>
            <w:top w:val="none" w:sz="0" w:space="0" w:color="auto"/>
            <w:left w:val="none" w:sz="0" w:space="0" w:color="auto"/>
            <w:bottom w:val="none" w:sz="0" w:space="0" w:color="auto"/>
            <w:right w:val="none" w:sz="0" w:space="0" w:color="auto"/>
          </w:divBdr>
        </w:div>
        <w:div w:id="920532088">
          <w:marLeft w:val="0"/>
          <w:marRight w:val="0"/>
          <w:marTop w:val="0"/>
          <w:marBottom w:val="0"/>
          <w:divBdr>
            <w:top w:val="none" w:sz="0" w:space="0" w:color="auto"/>
            <w:left w:val="none" w:sz="0" w:space="0" w:color="auto"/>
            <w:bottom w:val="none" w:sz="0" w:space="0" w:color="auto"/>
            <w:right w:val="none" w:sz="0" w:space="0" w:color="auto"/>
          </w:divBdr>
        </w:div>
        <w:div w:id="2071150639">
          <w:marLeft w:val="0"/>
          <w:marRight w:val="0"/>
          <w:marTop w:val="0"/>
          <w:marBottom w:val="0"/>
          <w:divBdr>
            <w:top w:val="none" w:sz="0" w:space="0" w:color="auto"/>
            <w:left w:val="none" w:sz="0" w:space="0" w:color="auto"/>
            <w:bottom w:val="none" w:sz="0" w:space="0" w:color="auto"/>
            <w:right w:val="none" w:sz="0" w:space="0" w:color="auto"/>
          </w:divBdr>
        </w:div>
      </w:divsChild>
    </w:div>
    <w:div w:id="1521352857">
      <w:bodyDiv w:val="1"/>
      <w:marLeft w:val="0"/>
      <w:marRight w:val="0"/>
      <w:marTop w:val="0"/>
      <w:marBottom w:val="0"/>
      <w:divBdr>
        <w:top w:val="none" w:sz="0" w:space="0" w:color="auto"/>
        <w:left w:val="none" w:sz="0" w:space="0" w:color="auto"/>
        <w:bottom w:val="none" w:sz="0" w:space="0" w:color="auto"/>
        <w:right w:val="none" w:sz="0" w:space="0" w:color="auto"/>
      </w:divBdr>
    </w:div>
    <w:div w:id="1555388106">
      <w:bodyDiv w:val="1"/>
      <w:marLeft w:val="0"/>
      <w:marRight w:val="0"/>
      <w:marTop w:val="0"/>
      <w:marBottom w:val="0"/>
      <w:divBdr>
        <w:top w:val="none" w:sz="0" w:space="0" w:color="auto"/>
        <w:left w:val="none" w:sz="0" w:space="0" w:color="auto"/>
        <w:bottom w:val="none" w:sz="0" w:space="0" w:color="auto"/>
        <w:right w:val="none" w:sz="0" w:space="0" w:color="auto"/>
      </w:divBdr>
    </w:div>
    <w:div w:id="1576472041">
      <w:bodyDiv w:val="1"/>
      <w:marLeft w:val="0"/>
      <w:marRight w:val="0"/>
      <w:marTop w:val="0"/>
      <w:marBottom w:val="0"/>
      <w:divBdr>
        <w:top w:val="none" w:sz="0" w:space="0" w:color="auto"/>
        <w:left w:val="none" w:sz="0" w:space="0" w:color="auto"/>
        <w:bottom w:val="none" w:sz="0" w:space="0" w:color="auto"/>
        <w:right w:val="none" w:sz="0" w:space="0" w:color="auto"/>
      </w:divBdr>
    </w:div>
    <w:div w:id="1632323725">
      <w:bodyDiv w:val="1"/>
      <w:marLeft w:val="0"/>
      <w:marRight w:val="0"/>
      <w:marTop w:val="0"/>
      <w:marBottom w:val="0"/>
      <w:divBdr>
        <w:top w:val="none" w:sz="0" w:space="0" w:color="auto"/>
        <w:left w:val="none" w:sz="0" w:space="0" w:color="auto"/>
        <w:bottom w:val="none" w:sz="0" w:space="0" w:color="auto"/>
        <w:right w:val="none" w:sz="0" w:space="0" w:color="auto"/>
      </w:divBdr>
    </w:div>
    <w:div w:id="1648624555">
      <w:bodyDiv w:val="1"/>
      <w:marLeft w:val="0"/>
      <w:marRight w:val="0"/>
      <w:marTop w:val="0"/>
      <w:marBottom w:val="0"/>
      <w:divBdr>
        <w:top w:val="none" w:sz="0" w:space="0" w:color="auto"/>
        <w:left w:val="none" w:sz="0" w:space="0" w:color="auto"/>
        <w:bottom w:val="none" w:sz="0" w:space="0" w:color="auto"/>
        <w:right w:val="none" w:sz="0" w:space="0" w:color="auto"/>
      </w:divBdr>
    </w:div>
    <w:div w:id="1710643000">
      <w:bodyDiv w:val="1"/>
      <w:marLeft w:val="0"/>
      <w:marRight w:val="0"/>
      <w:marTop w:val="0"/>
      <w:marBottom w:val="0"/>
      <w:divBdr>
        <w:top w:val="none" w:sz="0" w:space="0" w:color="auto"/>
        <w:left w:val="none" w:sz="0" w:space="0" w:color="auto"/>
        <w:bottom w:val="none" w:sz="0" w:space="0" w:color="auto"/>
        <w:right w:val="none" w:sz="0" w:space="0" w:color="auto"/>
      </w:divBdr>
    </w:div>
    <w:div w:id="1713963713">
      <w:bodyDiv w:val="1"/>
      <w:marLeft w:val="0"/>
      <w:marRight w:val="0"/>
      <w:marTop w:val="0"/>
      <w:marBottom w:val="0"/>
      <w:divBdr>
        <w:top w:val="none" w:sz="0" w:space="0" w:color="auto"/>
        <w:left w:val="none" w:sz="0" w:space="0" w:color="auto"/>
        <w:bottom w:val="none" w:sz="0" w:space="0" w:color="auto"/>
        <w:right w:val="none" w:sz="0" w:space="0" w:color="auto"/>
      </w:divBdr>
    </w:div>
    <w:div w:id="1885285113">
      <w:bodyDiv w:val="1"/>
      <w:marLeft w:val="0"/>
      <w:marRight w:val="0"/>
      <w:marTop w:val="0"/>
      <w:marBottom w:val="0"/>
      <w:divBdr>
        <w:top w:val="none" w:sz="0" w:space="0" w:color="auto"/>
        <w:left w:val="none" w:sz="0" w:space="0" w:color="auto"/>
        <w:bottom w:val="none" w:sz="0" w:space="0" w:color="auto"/>
        <w:right w:val="none" w:sz="0" w:space="0" w:color="auto"/>
      </w:divBdr>
    </w:div>
    <w:div w:id="1900826448">
      <w:bodyDiv w:val="1"/>
      <w:marLeft w:val="0"/>
      <w:marRight w:val="0"/>
      <w:marTop w:val="0"/>
      <w:marBottom w:val="0"/>
      <w:divBdr>
        <w:top w:val="none" w:sz="0" w:space="0" w:color="auto"/>
        <w:left w:val="none" w:sz="0" w:space="0" w:color="auto"/>
        <w:bottom w:val="none" w:sz="0" w:space="0" w:color="auto"/>
        <w:right w:val="none" w:sz="0" w:space="0" w:color="auto"/>
      </w:divBdr>
    </w:div>
    <w:div w:id="1902524216">
      <w:bodyDiv w:val="1"/>
      <w:marLeft w:val="0"/>
      <w:marRight w:val="0"/>
      <w:marTop w:val="0"/>
      <w:marBottom w:val="0"/>
      <w:divBdr>
        <w:top w:val="none" w:sz="0" w:space="0" w:color="auto"/>
        <w:left w:val="none" w:sz="0" w:space="0" w:color="auto"/>
        <w:bottom w:val="none" w:sz="0" w:space="0" w:color="auto"/>
        <w:right w:val="none" w:sz="0" w:space="0" w:color="auto"/>
      </w:divBdr>
    </w:div>
    <w:div w:id="1961063444">
      <w:bodyDiv w:val="1"/>
      <w:marLeft w:val="0"/>
      <w:marRight w:val="0"/>
      <w:marTop w:val="0"/>
      <w:marBottom w:val="0"/>
      <w:divBdr>
        <w:top w:val="none" w:sz="0" w:space="0" w:color="auto"/>
        <w:left w:val="none" w:sz="0" w:space="0" w:color="auto"/>
        <w:bottom w:val="none" w:sz="0" w:space="0" w:color="auto"/>
        <w:right w:val="none" w:sz="0" w:space="0" w:color="auto"/>
      </w:divBdr>
    </w:div>
    <w:div w:id="1972898393">
      <w:bodyDiv w:val="1"/>
      <w:marLeft w:val="0"/>
      <w:marRight w:val="0"/>
      <w:marTop w:val="0"/>
      <w:marBottom w:val="0"/>
      <w:divBdr>
        <w:top w:val="none" w:sz="0" w:space="0" w:color="auto"/>
        <w:left w:val="none" w:sz="0" w:space="0" w:color="auto"/>
        <w:bottom w:val="none" w:sz="0" w:space="0" w:color="auto"/>
        <w:right w:val="none" w:sz="0" w:space="0" w:color="auto"/>
      </w:divBdr>
      <w:divsChild>
        <w:div w:id="2137527066">
          <w:marLeft w:val="360"/>
          <w:marRight w:val="0"/>
          <w:marTop w:val="0"/>
          <w:marBottom w:val="0"/>
          <w:divBdr>
            <w:top w:val="none" w:sz="0" w:space="0" w:color="auto"/>
            <w:left w:val="none" w:sz="0" w:space="0" w:color="auto"/>
            <w:bottom w:val="none" w:sz="0" w:space="0" w:color="auto"/>
            <w:right w:val="none" w:sz="0" w:space="0" w:color="auto"/>
          </w:divBdr>
        </w:div>
        <w:div w:id="1707607743">
          <w:marLeft w:val="360"/>
          <w:marRight w:val="0"/>
          <w:marTop w:val="0"/>
          <w:marBottom w:val="0"/>
          <w:divBdr>
            <w:top w:val="none" w:sz="0" w:space="0" w:color="auto"/>
            <w:left w:val="none" w:sz="0" w:space="0" w:color="auto"/>
            <w:bottom w:val="none" w:sz="0" w:space="0" w:color="auto"/>
            <w:right w:val="none" w:sz="0" w:space="0" w:color="auto"/>
          </w:divBdr>
        </w:div>
        <w:div w:id="1031302261">
          <w:marLeft w:val="360"/>
          <w:marRight w:val="0"/>
          <w:marTop w:val="0"/>
          <w:marBottom w:val="0"/>
          <w:divBdr>
            <w:top w:val="none" w:sz="0" w:space="0" w:color="auto"/>
            <w:left w:val="none" w:sz="0" w:space="0" w:color="auto"/>
            <w:bottom w:val="none" w:sz="0" w:space="0" w:color="auto"/>
            <w:right w:val="none" w:sz="0" w:space="0" w:color="auto"/>
          </w:divBdr>
        </w:div>
        <w:div w:id="618683143">
          <w:marLeft w:val="360"/>
          <w:marRight w:val="0"/>
          <w:marTop w:val="0"/>
          <w:marBottom w:val="0"/>
          <w:divBdr>
            <w:top w:val="none" w:sz="0" w:space="0" w:color="auto"/>
            <w:left w:val="none" w:sz="0" w:space="0" w:color="auto"/>
            <w:bottom w:val="none" w:sz="0" w:space="0" w:color="auto"/>
            <w:right w:val="none" w:sz="0" w:space="0" w:color="auto"/>
          </w:divBdr>
        </w:div>
        <w:div w:id="214464337">
          <w:marLeft w:val="734"/>
          <w:marRight w:val="0"/>
          <w:marTop w:val="0"/>
          <w:marBottom w:val="0"/>
          <w:divBdr>
            <w:top w:val="none" w:sz="0" w:space="0" w:color="auto"/>
            <w:left w:val="none" w:sz="0" w:space="0" w:color="auto"/>
            <w:bottom w:val="none" w:sz="0" w:space="0" w:color="auto"/>
            <w:right w:val="none" w:sz="0" w:space="0" w:color="auto"/>
          </w:divBdr>
        </w:div>
        <w:div w:id="1126462298">
          <w:marLeft w:val="734"/>
          <w:marRight w:val="0"/>
          <w:marTop w:val="0"/>
          <w:marBottom w:val="0"/>
          <w:divBdr>
            <w:top w:val="none" w:sz="0" w:space="0" w:color="auto"/>
            <w:left w:val="none" w:sz="0" w:space="0" w:color="auto"/>
            <w:bottom w:val="none" w:sz="0" w:space="0" w:color="auto"/>
            <w:right w:val="none" w:sz="0" w:space="0" w:color="auto"/>
          </w:divBdr>
        </w:div>
      </w:divsChild>
    </w:div>
    <w:div w:id="2066291945">
      <w:bodyDiv w:val="1"/>
      <w:marLeft w:val="0"/>
      <w:marRight w:val="0"/>
      <w:marTop w:val="0"/>
      <w:marBottom w:val="0"/>
      <w:divBdr>
        <w:top w:val="none" w:sz="0" w:space="0" w:color="auto"/>
        <w:left w:val="none" w:sz="0" w:space="0" w:color="auto"/>
        <w:bottom w:val="none" w:sz="0" w:space="0" w:color="auto"/>
        <w:right w:val="none" w:sz="0" w:space="0" w:color="auto"/>
      </w:divBdr>
    </w:div>
    <w:div w:id="2066484829">
      <w:bodyDiv w:val="1"/>
      <w:marLeft w:val="0"/>
      <w:marRight w:val="0"/>
      <w:marTop w:val="0"/>
      <w:marBottom w:val="0"/>
      <w:divBdr>
        <w:top w:val="none" w:sz="0" w:space="0" w:color="auto"/>
        <w:left w:val="none" w:sz="0" w:space="0" w:color="auto"/>
        <w:bottom w:val="none" w:sz="0" w:space="0" w:color="auto"/>
        <w:right w:val="none" w:sz="0" w:space="0" w:color="auto"/>
      </w:divBdr>
    </w:div>
    <w:div w:id="2090687407">
      <w:bodyDiv w:val="1"/>
      <w:marLeft w:val="0"/>
      <w:marRight w:val="0"/>
      <w:marTop w:val="0"/>
      <w:marBottom w:val="0"/>
      <w:divBdr>
        <w:top w:val="none" w:sz="0" w:space="0" w:color="auto"/>
        <w:left w:val="none" w:sz="0" w:space="0" w:color="auto"/>
        <w:bottom w:val="none" w:sz="0" w:space="0" w:color="auto"/>
        <w:right w:val="none" w:sz="0" w:space="0" w:color="auto"/>
      </w:divBdr>
    </w:div>
    <w:div w:id="21374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LESH\Documents\iNube%20B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B31E-1A99-43B4-8B9C-0C2C2DC5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iNube BRD Template</Template>
  <TotalTime>19363</TotalTime>
  <Pages>18</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ePGS</vt:lpstr>
    </vt:vector>
  </TitlesOfParts>
  <Company/>
  <LinksUpToDate>false</LinksUpToDate>
  <CharactersWithSpaces>16649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ePGS</dc:title>
  <dc:subject>Business Requirements Document</dc:subject>
  <dc:creator>Madhukumara CM</dc:creator>
  <cp:lastModifiedBy>Abhishek kushwaha</cp:lastModifiedBy>
  <cp:revision>197</cp:revision>
  <cp:lastPrinted>2015-02-13T15:59:00Z</cp:lastPrinted>
  <dcterms:created xsi:type="dcterms:W3CDTF">2021-01-19T12:02:00Z</dcterms:created>
  <dcterms:modified xsi:type="dcterms:W3CDTF">2021-03-26T11:02:00Z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TECHMAHINDRA\SM114496</vt:lpwstr>
  </property>
  <property fmtid="{D5CDD505-2E9C-101B-9397-08002B2CF9AE}" pid="4" name="DLPManualFileClassificationLastModificationDate">
    <vt:lpwstr>1603705105</vt:lpwstr>
  </property>
  <property fmtid="{D5CDD505-2E9C-101B-9397-08002B2CF9AE}" pid="5" name="DLPManualFileClassificationVersion">
    <vt:lpwstr>11.3.2.8</vt:lpwstr>
  </property>
</Properties>
</file>